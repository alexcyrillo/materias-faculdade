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A250" w14:textId="77777777" w:rsidR="00F26727" w:rsidRDefault="00F26727">
      <w:pPr>
        <w:pStyle w:val="CabealhoCapa1"/>
      </w:pPr>
    </w:p>
    <w:p w14:paraId="22CEDC10" w14:textId="77777777" w:rsidR="00F26727" w:rsidRDefault="00F26727">
      <w:pPr>
        <w:pStyle w:val="CabealhoCapa2"/>
      </w:pPr>
    </w:p>
    <w:p w14:paraId="74DD152C" w14:textId="5250CD05" w:rsidR="00F26727" w:rsidRDefault="00C53DBB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76093421" wp14:editId="10ACDAC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55666587" name="Rectangle 55666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8EA9F" w14:textId="1591AB3B"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7841F5">
                              <w:t>ClassAct Celulares</w:t>
                            </w:r>
                          </w:p>
                          <w:p w14:paraId="613DCA33" w14:textId="2E422D76" w:rsidR="00F26727" w:rsidRDefault="00F26727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7841F5">
                              <w:t>1.0</w:t>
                            </w:r>
                            <w:r>
                              <w:t xml:space="preserve"> - </w:t>
                            </w:r>
                            <w:r w:rsidR="007841F5">
                              <w:t>outubro</w:t>
                            </w:r>
                            <w:r>
                              <w:t xml:space="preserve"> de </w:t>
                            </w:r>
                            <w:r w:rsidR="007841F5"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93421" id="Rectangle 55666587" o:spid="_x0000_s1026" style="position:absolute;left:0;text-align:left;margin-left:1.5pt;margin-top:56.7pt;width:451.45pt;height:7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" filled="f" stroked="f">
                <v:textbox inset="0,0,0,0">
                  <w:txbxContent>
                    <w:p w14:paraId="6EA8EA9F" w14:textId="1591AB3B" w:rsidR="00F26727" w:rsidRDefault="00F2672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7841F5">
                        <w:t>ClassAct Celulares</w:t>
                      </w:r>
                    </w:p>
                    <w:p w14:paraId="613DCA33" w14:textId="2E422D76" w:rsidR="00F26727" w:rsidRDefault="00F26727">
                      <w:pPr>
                        <w:pStyle w:val="Verso"/>
                      </w:pPr>
                      <w:r>
                        <w:t xml:space="preserve">Versão </w:t>
                      </w:r>
                      <w:r w:rsidR="007841F5">
                        <w:t>1.0</w:t>
                      </w:r>
                      <w:r>
                        <w:t xml:space="preserve"> - </w:t>
                      </w:r>
                      <w:r w:rsidR="007841F5">
                        <w:t>outubro</w:t>
                      </w:r>
                      <w:r>
                        <w:t xml:space="preserve"> de </w:t>
                      </w:r>
                      <w:r w:rsidR="007841F5">
                        <w:t>2023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0821E23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7ACB06F1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59D650C6" w14:textId="1E6B1EA9" w:rsidR="00F26727" w:rsidRDefault="3F808D49">
      <w:pPr>
        <w:pStyle w:val="Item"/>
      </w:pPr>
      <w:r>
        <w:t>Alex Cyrillo</w:t>
      </w:r>
      <w:r w:rsidR="007841F5">
        <w:tab/>
      </w:r>
      <w:r>
        <w:t>Back-End</w:t>
      </w:r>
    </w:p>
    <w:p w14:paraId="019DDD7A" w14:textId="22A0664D" w:rsidR="00F671AF" w:rsidRDefault="007841F5" w:rsidP="00F671AF">
      <w:pPr>
        <w:pStyle w:val="Item"/>
      </w:pPr>
      <w:r>
        <w:t>Lucas de Castro</w:t>
      </w:r>
      <w:r w:rsidR="00F26727">
        <w:tab/>
      </w:r>
      <w:r>
        <w:t>Front-End</w:t>
      </w:r>
    </w:p>
    <w:p w14:paraId="6413CC64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7DCD0E40" w14:textId="4D7AFDA9" w:rsidR="00F26727" w:rsidRDefault="007841F5" w:rsidP="007841F5">
      <w:pPr>
        <w:pStyle w:val="Sumrio-Captulo"/>
        <w:ind w:left="567" w:right="-1" w:firstLine="9"/>
        <w:jc w:val="left"/>
      </w:pPr>
      <w:r w:rsidRPr="007841F5">
        <w:rPr>
          <w:rFonts w:ascii="Times New Roman" w:hAnsi="Times New Roman"/>
          <w:b w:val="0"/>
          <w:sz w:val="20"/>
        </w:rPr>
        <w:t xml:space="preserve">Este manual destina-se a funcionários da loja, vendedores e atendentes, assim como o proprietário e gerentes </w:t>
      </w:r>
      <w:r w:rsidR="002057CE">
        <w:br w:type="page"/>
      </w:r>
      <w:r w:rsidR="00F26727">
        <w:lastRenderedPageBreak/>
        <w:t>Sumário</w:t>
      </w:r>
    </w:p>
    <w:p w14:paraId="30A5BAFE" w14:textId="560D357A" w:rsidR="00020205" w:rsidRDefault="00F26727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020205">
        <w:rPr>
          <w:noProof/>
        </w:rPr>
        <w:t>Visão geral deste documento</w:t>
      </w:r>
      <w:r w:rsidR="00020205">
        <w:rPr>
          <w:noProof/>
        </w:rPr>
        <w:tab/>
      </w:r>
      <w:r w:rsidR="00020205">
        <w:rPr>
          <w:noProof/>
        </w:rPr>
        <w:fldChar w:fldCharType="begin"/>
      </w:r>
      <w:r w:rsidR="00020205">
        <w:rPr>
          <w:noProof/>
        </w:rPr>
        <w:instrText xml:space="preserve"> PAGEREF _Toc150960138 \h </w:instrText>
      </w:r>
      <w:r w:rsidR="00020205">
        <w:rPr>
          <w:noProof/>
        </w:rPr>
      </w:r>
      <w:r w:rsidR="00020205">
        <w:rPr>
          <w:noProof/>
        </w:rPr>
        <w:fldChar w:fldCharType="separate"/>
      </w:r>
      <w:r w:rsidR="00020205">
        <w:rPr>
          <w:noProof/>
        </w:rPr>
        <w:t>1</w:t>
      </w:r>
      <w:r w:rsidR="00020205">
        <w:rPr>
          <w:noProof/>
        </w:rPr>
        <w:fldChar w:fldCharType="end"/>
      </w:r>
    </w:p>
    <w:p w14:paraId="61036243" w14:textId="2F14D36E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DD82D3" w14:textId="139C3D96" w:rsidR="00020205" w:rsidRDefault="00020205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558A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F0B45E" w14:textId="17821660" w:rsidR="00020205" w:rsidRDefault="00020205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558A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443A37" w14:textId="119889E4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67A0F13" w14:textId="4899A6AD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A0FD21" w14:textId="440EBFBF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Diagrama de Caso de Uso – Visão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1BC1CB" w14:textId="16C88318" w:rsidR="00020205" w:rsidRDefault="00020205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558A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E64450" w14:textId="42E8D6BC" w:rsidR="00020205" w:rsidRDefault="00020205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558A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do Gerente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D79A6A" w14:textId="3174AA5C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4B96F9" w14:textId="45D4B2DE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[RF001] Adicionar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EB865B" w14:textId="2B96CDEF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[RF002] Editar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8E17DE" w14:textId="06C491B9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[RF003] Excluir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366C14" w14:textId="3678E91B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[RF004] Visualizar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DCF93C" w14:textId="6722D44D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522E96" w14:textId="599A9B9E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[RF005] Registrar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D22EBF" w14:textId="58E60CD8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[RF006] Excluir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5831B3" w14:textId="4D32222B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[RF007] Visualizar 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77717A" w14:textId="100988D1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[RF008] Histórico de vendas por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4919CF" w14:textId="4D34961D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6FCE6C" w14:textId="47C5B528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[RNF001] Número de Acessos Simultâneos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4EF63A" w14:textId="296F5DD2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48E59D" w14:textId="2D812D87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[NF002] Disponibilidade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9D8A03" w14:textId="4A7BF204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Compatibilidade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C43DA0" w14:textId="44CCF63B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[RNF003] Compatibilidade com Navegadores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7D073A" w14:textId="4A0D7A05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8B2FB0" w14:textId="6E8A8CAB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[RNF004] Restrição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7B130D5" w14:textId="7BB204DC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CA31DF" w14:textId="03AB1035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1DE7F30F" w14:textId="77777777"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66643F05" w14:textId="77777777"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5CD12185" w14:textId="20B793E0" w:rsidR="00F26727" w:rsidRDefault="00F26727">
      <w:pPr>
        <w:pStyle w:val="TextoNormal"/>
      </w:pPr>
      <w:r>
        <w:t xml:space="preserve">Este documento especifica o </w:t>
      </w:r>
      <w:r w:rsidR="00060461">
        <w:t>Sistema de Gestão para Loja de Celulares</w:t>
      </w:r>
      <w:r>
        <w:t>, fornecendo aos desenvolvedores as informações necessárias para o projeto e implementação, assim como para a realização dos testes e homologação do sistema.</w:t>
      </w:r>
    </w:p>
    <w:p w14:paraId="5DFFD304" w14:textId="77777777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50960138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09EF670E" w14:textId="6E927E83"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</w:t>
      </w:r>
      <w:r w:rsidR="00060461">
        <w:t>Sistema de Gestão para Loja de Celulares</w:t>
      </w:r>
      <w:r w:rsidR="006F10CF">
        <w:t xml:space="preserve"> </w:t>
      </w:r>
      <w:r>
        <w:t>e estão organizadas como descrito abaixo.</w:t>
      </w:r>
    </w:p>
    <w:p w14:paraId="40514AE5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9B2FF9F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14:paraId="330534BB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14:paraId="69C4A5B9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14:paraId="3816A876" w14:textId="77777777" w:rsidR="00441993" w:rsidRPr="00441993" w:rsidRDefault="00441993" w:rsidP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14:paraId="644E1D95" w14:textId="77777777" w:rsidR="001A74BB" w:rsidRDefault="001A74BB" w:rsidP="001A74BB">
      <w:pPr>
        <w:pStyle w:val="Ttulo2"/>
      </w:pPr>
      <w:bookmarkStart w:id="16" w:name="_Toc150960139"/>
      <w:r>
        <w:t>Definições</w:t>
      </w:r>
      <w:r w:rsidR="005C5014">
        <w:t xml:space="preserve"> e Atributos de Requisitos</w:t>
      </w:r>
      <w:bookmarkEnd w:id="16"/>
    </w:p>
    <w:p w14:paraId="23D1D0BF" w14:textId="77777777" w:rsidR="00F26727" w:rsidRDefault="00F26727">
      <w:pPr>
        <w:pStyle w:val="Ttulo3"/>
      </w:pPr>
      <w:bookmarkStart w:id="17" w:name="_Toc468086043"/>
      <w:bookmarkStart w:id="18" w:name="_Toc150960140"/>
      <w:r>
        <w:t>Identificação dos Requisitos</w:t>
      </w:r>
      <w:bookmarkEnd w:id="17"/>
      <w:bookmarkEnd w:id="18"/>
      <w:r>
        <w:t xml:space="preserve"> </w:t>
      </w:r>
    </w:p>
    <w:p w14:paraId="4341ED47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533897FB" w14:textId="77777777" w:rsidR="00F26727" w:rsidRDefault="00F26727">
      <w:pPr>
        <w:pStyle w:val="Ttulo3"/>
      </w:pPr>
      <w:bookmarkStart w:id="19" w:name="_Toc468086044"/>
      <w:bookmarkStart w:id="20" w:name="_Toc150960141"/>
      <w:r>
        <w:t>Prioridades dos Requisitos</w:t>
      </w:r>
      <w:bookmarkEnd w:id="19"/>
      <w:bookmarkEnd w:id="20"/>
    </w:p>
    <w:p w14:paraId="3D2B5432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4249DE1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26DA606A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2B19B9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</w:t>
      </w:r>
      <w:r>
        <w:rPr>
          <w:b w:val="0"/>
        </w:rPr>
        <w:lastRenderedPageBreak/>
        <w:t>requisitos que podem ser deixados para versões posteriores do sistema, caso não haja tempo hábil para implementá-los na versão que está sendo especificada.</w:t>
      </w:r>
    </w:p>
    <w:p w14:paraId="00A4B68E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21" w:name="_Hlt467473290"/>
      <w:bookmarkEnd w:id="21"/>
    </w:p>
    <w:bookmarkStart w:id="22" w:name="_Toc467473443"/>
    <w:bookmarkStart w:id="23" w:name="_Toc467473975"/>
    <w:bookmarkStart w:id="24" w:name="_Toc467477714"/>
    <w:bookmarkStart w:id="25" w:name="_Toc467494868"/>
    <w:bookmarkStart w:id="26" w:name="_Toc467495238"/>
    <w:bookmarkStart w:id="27" w:name="_Toc468086046"/>
    <w:p w14:paraId="49FC164A" w14:textId="4175206F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8291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55pt;height:36.6pt" o:ole="">
            <v:imagedata r:id="rId13" o:title=""/>
          </v:shape>
          <o:OLEObject Type="Embed" ProgID="Word.Document.8" ShapeID="_x0000_i1025" DrawAspect="Content" ObjectID="_1762337421" r:id="rId14"/>
        </w:object>
      </w:r>
    </w:p>
    <w:p w14:paraId="66EFF145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1E07C7F3" w14:textId="77777777" w:rsidR="00F26727" w:rsidRDefault="3A3CBFC2">
      <w:pPr>
        <w:pStyle w:val="Ttulo1"/>
      </w:pPr>
      <w:r>
        <w:t>Descrição geral do sistema</w:t>
      </w:r>
      <w:bookmarkEnd w:id="22"/>
      <w:bookmarkEnd w:id="23"/>
      <w:bookmarkEnd w:id="24"/>
      <w:bookmarkEnd w:id="25"/>
      <w:bookmarkEnd w:id="26"/>
      <w:bookmarkEnd w:id="27"/>
    </w:p>
    <w:p w14:paraId="36ABABDB" w14:textId="18562A74" w:rsidR="3A3CBFC2" w:rsidRDefault="3A3CBFC2" w:rsidP="00955050">
      <w:pPr>
        <w:pStyle w:val="TextoNormal"/>
      </w:pPr>
      <w:r>
        <w:t xml:space="preserve">O Sistema de Gestão tem como objetivo principal otimizar e facilitar os processos </w:t>
      </w:r>
      <w:r w:rsidR="00955050">
        <w:t>o</w:t>
      </w:r>
      <w:r>
        <w:t>peracionais de uma loja de dispositivos móveis. A aplicação proporcionará um controle eficiente de estoque, registro de vendas e gerenciamento de clientes, eliminando a necessidade de tarefas manuais e aumentando a eficiência do negócio.</w:t>
      </w:r>
    </w:p>
    <w:p w14:paraId="25F59610" w14:textId="5649CF69" w:rsidR="3A3CBFC2" w:rsidRDefault="3A3CBFC2" w:rsidP="00955050">
      <w:pPr>
        <w:pStyle w:val="TextoNormal"/>
      </w:pPr>
      <w:r>
        <w:t>O Sistema de Gestão para Loja de Celulares tem como objetivo principal otimizar e facilitar os processos operacionais de uma loja de dispositivos móveis. A aplicação proporcionará um controle eficiente de estoque, registro de vendas e gerenciamento de clientes, eliminando a necessidade de tarefas manuais e aumentando a eficiência do negócio.</w:t>
      </w:r>
    </w:p>
    <w:p w14:paraId="507134EC" w14:textId="656F39B7" w:rsidR="3A3CBFC2" w:rsidRDefault="3A3CBFC2" w:rsidP="00955050">
      <w:pPr>
        <w:pStyle w:val="TextoNormal"/>
      </w:pPr>
      <w:r>
        <w:t>Além disso, o sistema visa oferecer facilidade de uso, proporcionando uma interface intuitiva que permita a utilização por pessoas com diferentes níveis de familiaridade com sistemas de gestão. O controle preciso de estoque é outro ponto chave, mantendo um registro atualizado e detalhado dos produtos disponíveis, permitindo uma reposição eficaz e evitando a falta de itens.</w:t>
      </w:r>
    </w:p>
    <w:p w14:paraId="7F157B03" w14:textId="7A336452" w:rsidR="3A3CBFC2" w:rsidRDefault="3A3CBFC2" w:rsidP="00955050">
      <w:pPr>
        <w:pStyle w:val="TextoNormal"/>
      </w:pPr>
      <w:r>
        <w:t>A aplicação também agilizará o processo de registro de vendas, proporcionando um atendimento rápido e preciso aos clientes. Além disso, manterá um histórico completo de todas as operações, permitindo a análise e o planejamento estratégico do negócio.</w:t>
      </w:r>
    </w:p>
    <w:p w14:paraId="71A0C9FD" w14:textId="5ED084ED" w:rsidR="3A3CBFC2" w:rsidRDefault="3A3CBFC2" w:rsidP="3A3CBFC2">
      <w:pPr>
        <w:pStyle w:val="TextoNormal"/>
      </w:pPr>
    </w:p>
    <w:p w14:paraId="18DB2C4E" w14:textId="77777777" w:rsidR="00631CAB" w:rsidRDefault="00631CAB">
      <w:pPr>
        <w:pStyle w:val="TextoNormal"/>
      </w:pPr>
    </w:p>
    <w:p w14:paraId="2B3F6C8D" w14:textId="77777777" w:rsidR="00F26727" w:rsidRDefault="3A3CBFC2">
      <w:pPr>
        <w:pStyle w:val="Ttulo2"/>
      </w:pPr>
      <w:bookmarkStart w:id="28" w:name="_Toc467473444"/>
      <w:bookmarkStart w:id="29" w:name="_Toc467473976"/>
      <w:bookmarkStart w:id="30" w:name="_Toc467477715"/>
      <w:bookmarkStart w:id="31" w:name="_Toc467494869"/>
      <w:bookmarkStart w:id="32" w:name="_Toc467495239"/>
      <w:bookmarkStart w:id="33" w:name="_Toc468086047"/>
      <w:bookmarkStart w:id="34" w:name="_Toc150960142"/>
      <w:r>
        <w:t>Abrangência e sistemas relacionados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3C0754A3" w14:textId="0EE83FE4" w:rsidR="3A3CBFC2" w:rsidRDefault="3A3CBFC2" w:rsidP="3A3CBFC2">
      <w:pPr>
        <w:pStyle w:val="TextoNormal"/>
      </w:pPr>
      <w:r>
        <w:t>O Sistema de Gestão para Loja de Celulares é uma aplicação independente e completamente autônoma, projetada para operar de forma eficaz sem a necessidade de interagir com outros sistemas externos. Sua funcionalidade principal é gerenciar os processos de uma loja de dispositivos móveis de maneira eficiente.</w:t>
      </w:r>
    </w:p>
    <w:p w14:paraId="6BEF2FB3" w14:textId="4E406DF9" w:rsidR="3A3CBFC2" w:rsidRDefault="3A3CBFC2" w:rsidP="3A3CBFC2">
      <w:pPr>
        <w:pStyle w:val="TextoNormal"/>
      </w:pPr>
      <w:r>
        <w:t>Este sistema terá um conjunto de funcionalidades centrais, incluindo o controle de estoque, que permitirá o cadastro, atualização e consulta de produtos disponíveis na loja, incluindo detalhes como nome, categoria, preço e quantidade em estoque. Além disso, haverá um módulo de registro de vendas, que facilitará o processo de venda ao permitir a seleção de produtos, associação com clientes e cálculo automático do valor total.</w:t>
      </w:r>
    </w:p>
    <w:p w14:paraId="2846C21B" w14:textId="68201F94" w:rsidR="3A3CBFC2" w:rsidRDefault="3A3CBFC2" w:rsidP="3A3CBFC2">
      <w:pPr>
        <w:pStyle w:val="TextoNormal"/>
      </w:pPr>
      <w:r>
        <w:t>Outra funcionalidade importante é o gerenciamento de clientes, que possibilitará o cadastro e a consulta de informações dos clientes, como nome, e-mail, telefone e endereço. Além disso, o sistema oferecerá a geração de relatórios de desempenho, apresentando dados relevantes sobre as vendas e o desempenho geral da loja.</w:t>
      </w:r>
    </w:p>
    <w:p w14:paraId="6330C4D4" w14:textId="215FDAFA" w:rsidR="3A3CBFC2" w:rsidRDefault="3A3CBFC2" w:rsidP="3A3CBFC2">
      <w:pPr>
        <w:pStyle w:val="TextoNormal"/>
      </w:pPr>
      <w:r>
        <w:t>Também será mantido um registro detalhado de todas as operações de entrada e saída de produtos, através do módulo de Histórico de Movimentação de Estoque.</w:t>
      </w:r>
    </w:p>
    <w:p w14:paraId="473A2C70" w14:textId="129261B3" w:rsidR="3A3CBFC2" w:rsidRDefault="3A3CBFC2" w:rsidP="3A3CBFC2">
      <w:pPr>
        <w:pStyle w:val="TextoNormal"/>
      </w:pPr>
    </w:p>
    <w:p w14:paraId="376D3C3E" w14:textId="77777777" w:rsidR="00F26727" w:rsidRDefault="3A3CBFC2">
      <w:pPr>
        <w:pStyle w:val="Ttulo2"/>
      </w:pPr>
      <w:bookmarkStart w:id="35" w:name="_Toc467473445"/>
      <w:bookmarkStart w:id="36" w:name="_Toc467473977"/>
      <w:bookmarkStart w:id="37" w:name="_Toc467477716"/>
      <w:bookmarkStart w:id="38" w:name="_Toc467494870"/>
      <w:bookmarkStart w:id="39" w:name="_Toc467495240"/>
      <w:bookmarkStart w:id="40" w:name="_Toc468086048"/>
      <w:bookmarkStart w:id="41" w:name="_Toc150960143"/>
      <w:r>
        <w:t>Relação de usuários do sistema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74ACD6A9" w14:textId="717AD648" w:rsidR="00631CAB" w:rsidRPr="00D92DB6" w:rsidRDefault="00631CAB" w:rsidP="00D92DB6">
      <w:pPr>
        <w:rPr>
          <w:sz w:val="24"/>
          <w:szCs w:val="24"/>
        </w:rPr>
      </w:pPr>
      <w:r w:rsidRPr="00D92DB6">
        <w:rPr>
          <w:sz w:val="24"/>
          <w:szCs w:val="24"/>
        </w:rPr>
        <w:t xml:space="preserve">Foram identificados </w:t>
      </w:r>
      <w:r w:rsidR="006D7DFC">
        <w:rPr>
          <w:sz w:val="24"/>
          <w:szCs w:val="24"/>
        </w:rPr>
        <w:t>dois</w:t>
      </w:r>
      <w:r w:rsidRPr="00D92DB6">
        <w:rPr>
          <w:sz w:val="24"/>
          <w:szCs w:val="24"/>
        </w:rPr>
        <w:t xml:space="preserve"> usuários do </w:t>
      </w:r>
      <w:r w:rsidR="00060461" w:rsidRPr="00060461">
        <w:rPr>
          <w:sz w:val="24"/>
          <w:szCs w:val="24"/>
        </w:rPr>
        <w:t xml:space="preserve">Sistema de Gestão para Loja de Celulares </w:t>
      </w:r>
      <w:r w:rsidRPr="00D92DB6">
        <w:rPr>
          <w:sz w:val="24"/>
          <w:szCs w:val="24"/>
        </w:rPr>
        <w:t xml:space="preserve">denominados de </w:t>
      </w:r>
      <w:r w:rsidR="00E11A92">
        <w:rPr>
          <w:sz w:val="24"/>
          <w:szCs w:val="24"/>
        </w:rPr>
        <w:t xml:space="preserve">Gerente e </w:t>
      </w:r>
      <w:r w:rsidR="006D7DFC">
        <w:rPr>
          <w:sz w:val="24"/>
          <w:szCs w:val="24"/>
        </w:rPr>
        <w:t>Funcionário</w:t>
      </w:r>
      <w:r w:rsidRPr="00D92DB6">
        <w:rPr>
          <w:sz w:val="24"/>
          <w:szCs w:val="24"/>
        </w:rPr>
        <w:t>, abaixo detalhados.</w:t>
      </w:r>
    </w:p>
    <w:p w14:paraId="186F73A6" w14:textId="77777777" w:rsidR="00DB4210" w:rsidRPr="00DB4210" w:rsidRDefault="00631CAB" w:rsidP="00DB4210">
      <w:pPr>
        <w:numPr>
          <w:ilvl w:val="0"/>
          <w:numId w:val="46"/>
        </w:numPr>
        <w:ind w:left="284" w:hanging="284"/>
        <w:rPr>
          <w:sz w:val="24"/>
          <w:szCs w:val="24"/>
        </w:rPr>
      </w:pPr>
      <w:r w:rsidRPr="00B66A90">
        <w:rPr>
          <w:b/>
          <w:sz w:val="24"/>
          <w:szCs w:val="24"/>
        </w:rPr>
        <w:t>G</w:t>
      </w:r>
      <w:r w:rsidR="006D7DFC">
        <w:rPr>
          <w:b/>
          <w:sz w:val="24"/>
          <w:szCs w:val="24"/>
        </w:rPr>
        <w:t>erente</w:t>
      </w:r>
    </w:p>
    <w:p w14:paraId="05D0B423" w14:textId="6B014AAC" w:rsidR="00F31990" w:rsidRPr="00DB4210" w:rsidRDefault="00F31990" w:rsidP="00DB4210">
      <w:pPr>
        <w:ind w:left="284"/>
        <w:rPr>
          <w:sz w:val="24"/>
          <w:szCs w:val="24"/>
        </w:rPr>
      </w:pPr>
      <w:r w:rsidRPr="00DB4210">
        <w:rPr>
          <w:color w:val="000000"/>
          <w:sz w:val="24"/>
          <w:szCs w:val="24"/>
        </w:rPr>
        <w:t xml:space="preserve">Este usuário é um administrador do sistema interno, ele é um funcionário </w:t>
      </w:r>
      <w:r w:rsidR="00A04A59">
        <w:rPr>
          <w:color w:val="000000"/>
          <w:sz w:val="24"/>
          <w:szCs w:val="24"/>
        </w:rPr>
        <w:t>que possui</w:t>
      </w:r>
      <w:r w:rsidR="00385458" w:rsidRPr="00DB4210">
        <w:rPr>
          <w:color w:val="000000"/>
          <w:sz w:val="24"/>
          <w:szCs w:val="24"/>
        </w:rPr>
        <w:t xml:space="preserve"> permissões mais elevadas no sistema</w:t>
      </w:r>
      <w:r w:rsidR="00A04A59">
        <w:rPr>
          <w:color w:val="000000"/>
          <w:sz w:val="24"/>
          <w:szCs w:val="24"/>
        </w:rPr>
        <w:t>, principalmente as relacionadas a produtos.</w:t>
      </w:r>
    </w:p>
    <w:p w14:paraId="1E9268E7" w14:textId="77777777" w:rsidR="00F31990" w:rsidRPr="00D92DB6" w:rsidRDefault="00F31990" w:rsidP="00F31990">
      <w:pPr>
        <w:ind w:left="284"/>
        <w:rPr>
          <w:sz w:val="24"/>
          <w:szCs w:val="24"/>
        </w:rPr>
      </w:pPr>
    </w:p>
    <w:p w14:paraId="46C0FFBD" w14:textId="49CEDB9C" w:rsidR="00C1576A" w:rsidRDefault="006D7DFC" w:rsidP="00B66A90">
      <w:pPr>
        <w:numPr>
          <w:ilvl w:val="0"/>
          <w:numId w:val="46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Funcionário</w:t>
      </w:r>
    </w:p>
    <w:p w14:paraId="23817108" w14:textId="1B630161" w:rsidR="00C1576A" w:rsidRDefault="00BF3ABB" w:rsidP="00A04A59">
      <w:pPr>
        <w:ind w:left="284"/>
        <w:rPr>
          <w:bCs/>
          <w:sz w:val="24"/>
          <w:szCs w:val="24"/>
        </w:rPr>
      </w:pPr>
      <w:r w:rsidRPr="00DB4210">
        <w:rPr>
          <w:bCs/>
          <w:sz w:val="24"/>
          <w:szCs w:val="24"/>
        </w:rPr>
        <w:t xml:space="preserve">Usuário responsável pelas vendas, </w:t>
      </w:r>
      <w:r w:rsidR="00DB4210" w:rsidRPr="00DB4210">
        <w:rPr>
          <w:bCs/>
          <w:sz w:val="24"/>
          <w:szCs w:val="24"/>
        </w:rPr>
        <w:t xml:space="preserve">o que inclui, também, </w:t>
      </w:r>
      <w:r w:rsidRPr="00DB4210">
        <w:rPr>
          <w:bCs/>
          <w:sz w:val="24"/>
          <w:szCs w:val="24"/>
        </w:rPr>
        <w:t>cadastro de cliente</w:t>
      </w:r>
      <w:r w:rsidR="00DB4210" w:rsidRPr="00DB4210">
        <w:rPr>
          <w:bCs/>
          <w:sz w:val="24"/>
          <w:szCs w:val="24"/>
        </w:rPr>
        <w:t>.</w:t>
      </w:r>
      <w:bookmarkStart w:id="42" w:name="_Ref471361536"/>
    </w:p>
    <w:p w14:paraId="5739E9F8" w14:textId="77777777" w:rsidR="00A04A59" w:rsidRDefault="00A04A59" w:rsidP="00A04A59">
      <w:pPr>
        <w:ind w:left="284"/>
        <w:rPr>
          <w:bCs/>
          <w:sz w:val="24"/>
          <w:szCs w:val="24"/>
        </w:rPr>
      </w:pPr>
    </w:p>
    <w:p w14:paraId="7937315E" w14:textId="77777777" w:rsidR="00A04A59" w:rsidRPr="00A04A59" w:rsidRDefault="00A04A59" w:rsidP="00A04A59">
      <w:pPr>
        <w:ind w:left="284"/>
        <w:rPr>
          <w:bCs/>
          <w:sz w:val="24"/>
          <w:szCs w:val="24"/>
        </w:rPr>
      </w:pPr>
    </w:p>
    <w:p w14:paraId="37D9FC60" w14:textId="442BCDD3" w:rsidR="00C1576A" w:rsidRDefault="00C1576A" w:rsidP="00C1576A">
      <w:pPr>
        <w:pStyle w:val="Ttulo2"/>
      </w:pPr>
      <w:bookmarkStart w:id="43" w:name="_Toc150960144"/>
      <w:r>
        <w:t xml:space="preserve">Diagrama de Caso de Uso </w:t>
      </w:r>
      <w:r w:rsidR="008E3941">
        <w:t>– Vis</w:t>
      </w:r>
      <w:r w:rsidR="007549E2">
        <w:t>ã</w:t>
      </w:r>
      <w:r w:rsidR="008E3941">
        <w:t>o do Usuário</w:t>
      </w:r>
      <w:bookmarkEnd w:id="43"/>
    </w:p>
    <w:p w14:paraId="40B3B8C1" w14:textId="67640CE5" w:rsidR="008E3941" w:rsidRDefault="3A3CBFC2" w:rsidP="008E3941">
      <w:pPr>
        <w:pStyle w:val="Ttulo3"/>
      </w:pPr>
      <w:bookmarkStart w:id="44" w:name="_Toc150960145"/>
      <w:r>
        <w:t>Visão do Vendedor</w:t>
      </w:r>
      <w:bookmarkEnd w:id="44"/>
    </w:p>
    <w:p w14:paraId="5F583140" w14:textId="71EFE6FB" w:rsidR="7E2B9AC4" w:rsidRDefault="0F26D661" w:rsidP="5040D8BD">
      <w:pPr>
        <w:pStyle w:val="TextoNormal"/>
        <w:jc w:val="center"/>
      </w:pPr>
      <w:r>
        <w:drawing>
          <wp:inline distT="0" distB="0" distL="0" distR="0" wp14:anchorId="463BC57B" wp14:editId="744E2269">
            <wp:extent cx="3389210" cy="3174013"/>
            <wp:effectExtent l="0" t="0" r="1905" b="7620"/>
            <wp:docPr id="1655439670" name="Picture 1655439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7" t="5407" r="21654" b="8093"/>
                    <a:stretch/>
                  </pic:blipFill>
                  <pic:spPr bwMode="auto">
                    <a:xfrm>
                      <a:off x="0" y="0"/>
                      <a:ext cx="3390477" cy="317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563FC" w14:textId="5094D39A" w:rsidR="008E3941" w:rsidRDefault="3A3CBFC2" w:rsidP="008E3941">
      <w:pPr>
        <w:pStyle w:val="Ttulo3"/>
      </w:pPr>
      <w:bookmarkStart w:id="45" w:name="_Toc150960146"/>
      <w:r>
        <w:t>Visão do Gerente</w:t>
      </w:r>
      <w:bookmarkEnd w:id="45"/>
    </w:p>
    <w:p w14:paraId="5F699B94" w14:textId="77777777" w:rsidR="00C1576A" w:rsidRDefault="00C1576A">
      <w:pPr>
        <w:pStyle w:val="TextoNormal"/>
      </w:pPr>
    </w:p>
    <w:p w14:paraId="71825F38" w14:textId="2DB85BC6" w:rsidR="008E3941" w:rsidRDefault="008E3941" w:rsidP="00622FF9">
      <w:pPr>
        <w:pStyle w:val="TextoNormal"/>
        <w:ind w:left="0"/>
        <w:jc w:val="center"/>
        <w:sectPr w:rsidR="008E3941">
          <w:headerReference w:type="default" r:id="rId16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distT="0" distB="0" distL="0" distR="0" wp14:anchorId="11AA07EB" wp14:editId="2C68EF5E">
            <wp:extent cx="5036083" cy="2751455"/>
            <wp:effectExtent l="0" t="0" r="0" b="0"/>
            <wp:docPr id="1100299928" name="Picture 1100299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0" t="5776" b="10465"/>
                    <a:stretch/>
                  </pic:blipFill>
                  <pic:spPr bwMode="auto">
                    <a:xfrm>
                      <a:off x="0" y="0"/>
                      <a:ext cx="5037917" cy="275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BDB1C" w14:textId="09C21F01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37C286D">
          <v:shape id="_x0000_i1026" type="#_x0000_t75" style="width:29.55pt;height:36.6pt" o:ole="">
            <v:imagedata r:id="rId18" o:title=""/>
          </v:shape>
          <o:OLEObject Type="Embed" ProgID="Word.Document.8" ShapeID="_x0000_i1026" DrawAspect="Content" ObjectID="_1762337422" r:id="rId19"/>
        </w:object>
      </w:r>
    </w:p>
    <w:p w14:paraId="5D618D13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026DEBD2" w14:textId="77777777" w:rsidR="00F26727" w:rsidRDefault="00F26727">
      <w:pPr>
        <w:pStyle w:val="Ttulo1"/>
      </w:pPr>
      <w:bookmarkStart w:id="46" w:name="_Toc467473449"/>
      <w:bookmarkStart w:id="47" w:name="_Toc467473981"/>
      <w:bookmarkStart w:id="48" w:name="_Toc467477720"/>
      <w:bookmarkStart w:id="49" w:name="_Toc467494874"/>
      <w:bookmarkStart w:id="50" w:name="_Toc467495244"/>
      <w:bookmarkStart w:id="51" w:name="_Toc468086052"/>
      <w:r>
        <w:t xml:space="preserve">Requisitos funcionais </w:t>
      </w:r>
      <w:bookmarkEnd w:id="42"/>
      <w:r>
        <w:t>(casos de uso)</w:t>
      </w:r>
      <w:bookmarkEnd w:id="46"/>
      <w:bookmarkEnd w:id="47"/>
      <w:bookmarkEnd w:id="48"/>
      <w:bookmarkEnd w:id="49"/>
      <w:bookmarkEnd w:id="50"/>
      <w:bookmarkEnd w:id="51"/>
    </w:p>
    <w:p w14:paraId="06BE867C" w14:textId="0E099D8F" w:rsidR="00F26727" w:rsidRDefault="007841F5" w:rsidP="00D92DB6">
      <w:pPr>
        <w:pStyle w:val="Ttulo2"/>
        <w:numPr>
          <w:ilvl w:val="1"/>
          <w:numId w:val="0"/>
        </w:numPr>
      </w:pPr>
      <w:bookmarkStart w:id="52" w:name="_Toc467473450"/>
      <w:bookmarkStart w:id="53" w:name="_Toc467473982"/>
      <w:bookmarkStart w:id="54" w:name="_Toc467477721"/>
      <w:bookmarkStart w:id="55" w:name="_Toc467494875"/>
      <w:bookmarkStart w:id="56" w:name="_Toc467495245"/>
      <w:bookmarkStart w:id="57" w:name="_Toc468086053"/>
      <w:bookmarkStart w:id="58" w:name="_Toc150960147"/>
      <w:r>
        <w:t>Produtos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196DC932" w14:textId="02EE0B99" w:rsidR="004D3D60" w:rsidRDefault="3DD6B972" w:rsidP="3DD6B972">
      <w:pPr>
        <w:pStyle w:val="Requisito"/>
      </w:pPr>
      <w:bookmarkStart w:id="59" w:name="_Toc467473451"/>
      <w:bookmarkStart w:id="60" w:name="_Toc467473983"/>
      <w:bookmarkStart w:id="61" w:name="_Toc467477722"/>
      <w:bookmarkStart w:id="62" w:name="_Toc467494876"/>
      <w:bookmarkStart w:id="63" w:name="_Toc467495246"/>
      <w:bookmarkStart w:id="64" w:name="_Toc468086054"/>
      <w:bookmarkStart w:id="65" w:name="_Toc150960148"/>
      <w:r>
        <w:t xml:space="preserve">[RF001] </w:t>
      </w:r>
      <w:bookmarkEnd w:id="59"/>
      <w:bookmarkEnd w:id="60"/>
      <w:bookmarkEnd w:id="61"/>
      <w:bookmarkEnd w:id="62"/>
      <w:bookmarkEnd w:id="63"/>
      <w:bookmarkEnd w:id="64"/>
      <w:r>
        <w:t>Adicionar produto</w:t>
      </w:r>
      <w:bookmarkEnd w:id="65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14:paraId="50970537" w14:textId="77777777" w:rsidTr="2BD86DB2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23CC53B7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70B45112" w14:textId="43A31A97" w:rsidR="00D40FCB" w:rsidRDefault="5F52D610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adição de um novo produto</w:t>
            </w:r>
          </w:p>
        </w:tc>
      </w:tr>
      <w:tr w:rsidR="00D40FCB" w:rsidRPr="00D40FCB" w14:paraId="6A46CC6C" w14:textId="77777777" w:rsidTr="2BD86DB2">
        <w:trPr>
          <w:trHeight w:val="457"/>
        </w:trPr>
        <w:tc>
          <w:tcPr>
            <w:tcW w:w="1726" w:type="dxa"/>
            <w:shd w:val="clear" w:color="auto" w:fill="C5E0B3" w:themeFill="accent6" w:themeFillTint="66"/>
          </w:tcPr>
          <w:p w14:paraId="4CAFFB8D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165231A2" w14:textId="54EA90F3" w:rsidR="00D40FCB" w:rsidRPr="00D40FCB" w:rsidRDefault="00D40FCB" w:rsidP="00D40FCB">
            <w:r w:rsidRPr="00D40FCB">
              <w:t>(</w:t>
            </w:r>
            <w:r w:rsidR="007841F5">
              <w:t>X</w:t>
            </w:r>
            <w:r w:rsidRPr="00D40FCB">
              <w:t>)  Essencial</w:t>
            </w:r>
            <w:r w:rsidR="007841F5">
              <w:t xml:space="preserve">       </w:t>
            </w:r>
            <w:proofErr w:type="gramStart"/>
            <w:r w:rsidR="007841F5"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 w:rsidR="007841F5">
              <w:t xml:space="preserve"> </w:t>
            </w:r>
            <w:r w:rsidRPr="00D40FCB">
              <w:t xml:space="preserve"> Importante</w:t>
            </w:r>
            <w:r w:rsidR="007841F5">
              <w:t xml:space="preserve">          </w:t>
            </w:r>
            <w:r w:rsidRPr="00D40FCB">
              <w:t>(</w:t>
            </w:r>
            <w:r w:rsidR="007841F5">
              <w:t xml:space="preserve">  </w:t>
            </w:r>
            <w:r w:rsidRPr="00D40FCB">
              <w:t>) Desejável</w:t>
            </w:r>
          </w:p>
        </w:tc>
      </w:tr>
      <w:tr w:rsidR="007841F5" w:rsidRPr="00D40FCB" w14:paraId="4FCA0E07" w14:textId="77777777" w:rsidTr="2BD86DB2">
        <w:trPr>
          <w:trHeight w:val="40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91D2A65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2EF03265" w14:textId="2F5ACEB0" w:rsidR="007841F5" w:rsidRPr="00D40FCB" w:rsidRDefault="007841F5" w:rsidP="007841F5">
            <w:r>
              <w:t>Gerente.</w:t>
            </w:r>
          </w:p>
        </w:tc>
      </w:tr>
      <w:tr w:rsidR="007841F5" w:rsidRPr="00D40FCB" w14:paraId="3ED7C9F4" w14:textId="77777777" w:rsidTr="2BD86DB2">
        <w:trPr>
          <w:trHeight w:val="437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5890B5F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585F369" w14:textId="15BA2EC1" w:rsidR="007841F5" w:rsidRPr="00D40FCB" w:rsidRDefault="007841F5" w:rsidP="007841F5">
            <w:r>
              <w:t>Um funcionário que é um gerente pode adicionar um produto.</w:t>
            </w:r>
          </w:p>
        </w:tc>
      </w:tr>
      <w:tr w:rsidR="007841F5" w:rsidRPr="00D40FCB" w14:paraId="6305D918" w14:textId="77777777" w:rsidTr="2BD86DB2">
        <w:trPr>
          <w:trHeight w:val="399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76B6210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6A077FCA" w14:textId="4C40A086" w:rsidR="007841F5" w:rsidRPr="00D40FCB" w:rsidRDefault="22B8C793" w:rsidP="007841F5">
            <w:r>
              <w:t>O gerente deve estar logado no sistema.</w:t>
            </w:r>
          </w:p>
          <w:p w14:paraId="6D9E0A81" w14:textId="411B17ED" w:rsidR="007841F5" w:rsidRPr="00D40FCB" w:rsidRDefault="22B8C793" w:rsidP="22B8C793">
            <w:r>
              <w:t>O gerente deve estar na tela de “Visualizar Produtos”.</w:t>
            </w:r>
          </w:p>
        </w:tc>
      </w:tr>
      <w:tr w:rsidR="007841F5" w:rsidRPr="00D40FCB" w14:paraId="245C6FDE" w14:textId="77777777" w:rsidTr="2BD86DB2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2664CA6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75DF0FB3" w14:textId="1E63553B" w:rsidR="007841F5" w:rsidRPr="00D40FCB" w:rsidRDefault="22B8C793" w:rsidP="007841F5">
            <w:r>
              <w:t>O sistema deve exibir na tela uma mensagem informando se a operação foi concluída ou não.</w:t>
            </w:r>
          </w:p>
          <w:p w14:paraId="599781D3" w14:textId="276231F5" w:rsidR="007841F5" w:rsidRPr="00D40FCB" w:rsidRDefault="61B7A9F2" w:rsidP="22B8C793">
            <w:r>
              <w:t>O sistema deve voltar para a tela Visualizar Produtos.</w:t>
            </w:r>
          </w:p>
        </w:tc>
      </w:tr>
      <w:tr w:rsidR="007841F5" w:rsidRPr="00D40FCB" w14:paraId="168D9E70" w14:textId="77777777" w:rsidTr="2BD86DB2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093C66ED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6D454C51" w14:textId="26C24370" w:rsidR="007841F5" w:rsidRDefault="22B8C793" w:rsidP="007841F5">
            <w:pPr>
              <w:rPr>
                <w:b/>
                <w:bCs/>
              </w:rPr>
            </w:pPr>
            <w:r w:rsidRPr="22B8C793">
              <w:rPr>
                <w:b/>
                <w:bCs/>
              </w:rPr>
              <w:t xml:space="preserve"> Visualizar Produtos</w:t>
            </w:r>
          </w:p>
        </w:tc>
      </w:tr>
      <w:tr w:rsidR="0087554D" w:rsidRPr="00D40FCB" w14:paraId="5203DBBA" w14:textId="77777777" w:rsidTr="2BD86DB2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203EE73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5CFF5CE6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4B9BC629" w14:textId="77777777" w:rsidR="0087554D" w:rsidRDefault="0087554D" w:rsidP="0087554D"/>
          <w:p w14:paraId="320DEE3C" w14:textId="77777777" w:rsidR="0087554D" w:rsidRDefault="0087554D" w:rsidP="0087554D">
            <w:r>
              <w:t>1. Seleciona a opção de adicionar produtos.</w:t>
            </w:r>
          </w:p>
          <w:p w14:paraId="5B793761" w14:textId="77777777" w:rsidR="0087554D" w:rsidRDefault="0087554D" w:rsidP="0087554D"/>
          <w:p w14:paraId="544E7E4C" w14:textId="77777777" w:rsidR="0087554D" w:rsidRDefault="0087554D" w:rsidP="0087554D">
            <w:r>
              <w:t>3. Preenche os dados do produto.</w:t>
            </w:r>
          </w:p>
          <w:p w14:paraId="624FFF53" w14:textId="77777777" w:rsidR="0087554D" w:rsidRDefault="0087554D" w:rsidP="0087554D"/>
          <w:p w14:paraId="32030B90" w14:textId="77777777" w:rsidR="0087554D" w:rsidRDefault="0087554D" w:rsidP="0087554D">
            <w:r>
              <w:t xml:space="preserve">4. Confirma o envio dos dados   </w:t>
            </w:r>
          </w:p>
          <w:p w14:paraId="2D7E714F" w14:textId="10711355" w:rsidR="0087554D" w:rsidRPr="00D40FCB" w:rsidRDefault="0087554D" w:rsidP="0087554D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673ABE5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53A5A25E" w14:textId="77777777" w:rsidR="0087554D" w:rsidRDefault="0087554D" w:rsidP="0087554D"/>
          <w:p w14:paraId="1452CCEA" w14:textId="77777777" w:rsidR="0087554D" w:rsidRDefault="0087554D" w:rsidP="0087554D"/>
          <w:p w14:paraId="478BDB8A" w14:textId="047CFE7D" w:rsidR="0087554D" w:rsidRDefault="22B8C793" w:rsidP="0087554D">
            <w:r>
              <w:t>2. Muda para a tela de adicionar produtos.</w:t>
            </w:r>
          </w:p>
          <w:p w14:paraId="5B720F41" w14:textId="77777777" w:rsidR="0087554D" w:rsidRDefault="0087554D" w:rsidP="0087554D"/>
          <w:p w14:paraId="41C00D73" w14:textId="77777777" w:rsidR="0087554D" w:rsidRDefault="0087554D" w:rsidP="0087554D"/>
          <w:p w14:paraId="7FD0D0A3" w14:textId="77777777" w:rsidR="0087554D" w:rsidRDefault="0087554D" w:rsidP="0087554D"/>
          <w:p w14:paraId="08E0F195" w14:textId="77777777" w:rsidR="0087554D" w:rsidRDefault="0087554D" w:rsidP="0087554D"/>
          <w:p w14:paraId="38A0980D" w14:textId="77777777" w:rsidR="0087554D" w:rsidRDefault="0087554D" w:rsidP="0087554D"/>
          <w:p w14:paraId="5C9DC2CD" w14:textId="6965CF17" w:rsidR="22B8C793" w:rsidRDefault="22B8C793">
            <w:r>
              <w:t>5. Verifica se o produto já existe.</w:t>
            </w:r>
          </w:p>
          <w:p w14:paraId="69FBDFE8" w14:textId="0880E6F5" w:rsidR="22B8C793" w:rsidRDefault="22B8C793"/>
          <w:p w14:paraId="10EBB08C" w14:textId="279F0CBD" w:rsidR="0087554D" w:rsidRDefault="22B8C793" w:rsidP="0087554D">
            <w:r>
              <w:t xml:space="preserve">6. Verifica se os dados inseridos são válidos </w:t>
            </w:r>
          </w:p>
          <w:p w14:paraId="7DC58D87" w14:textId="638A21E8" w:rsidR="22B8C793" w:rsidRDefault="22B8C793"/>
          <w:p w14:paraId="3CE0A3F5" w14:textId="479A87B8" w:rsidR="0087554D" w:rsidRDefault="22B8C793" w:rsidP="0087554D">
            <w:r>
              <w:t>7. Adiciona o produto na tabela.</w:t>
            </w:r>
          </w:p>
          <w:p w14:paraId="10FEB138" w14:textId="77777777" w:rsidR="0087554D" w:rsidRDefault="0087554D" w:rsidP="0087554D"/>
          <w:p w14:paraId="17148CEA" w14:textId="27C0D910" w:rsidR="0087554D" w:rsidRDefault="22B8C793" w:rsidP="22B8C793">
            <w:r>
              <w:t>8. Mostra a mensagem confirmando a operação.</w:t>
            </w:r>
          </w:p>
          <w:p w14:paraId="0A6EA6DB" w14:textId="77777777" w:rsidR="0087554D" w:rsidRPr="00D40FCB" w:rsidRDefault="0087554D" w:rsidP="0087554D"/>
        </w:tc>
      </w:tr>
      <w:tr w:rsidR="0087554D" w:rsidRPr="00D40FCB" w14:paraId="620A563E" w14:textId="77777777" w:rsidTr="2BD86DB2">
        <w:trPr>
          <w:trHeight w:val="1043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91142F0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2641DF42" w14:textId="5BE953A3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50171F3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2AC6D299" w14:textId="4C49FA07" w:rsidR="0087554D" w:rsidRPr="00D40FCB" w:rsidRDefault="61B7A9F2" w:rsidP="0087554D">
            <w:r>
              <w:t>5.  Caso o produto já exista, o sistema gera uma mensagem de erro informando que o produto já existe e retorna para a tela lista de produtos.</w:t>
            </w:r>
          </w:p>
          <w:p w14:paraId="0F9BAB61" w14:textId="6C1C1E34" w:rsidR="0087554D" w:rsidRPr="00D40FCB" w:rsidRDefault="5EDCF98C" w:rsidP="61B7A9F2">
            <w:r>
              <w:t>6. Caso pelo menos um dado inserido seja inválido, o sistema exibe uma mensagem de erro.</w:t>
            </w:r>
          </w:p>
        </w:tc>
      </w:tr>
      <w:tr w:rsidR="0087554D" w:rsidRPr="00D40FCB" w14:paraId="0A82E1EB" w14:textId="77777777" w:rsidTr="2BD86DB2">
        <w:trPr>
          <w:trHeight w:val="67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19B7698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969B1F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123B5168" w14:textId="15F3539F" w:rsidR="0087554D" w:rsidRPr="006E2365" w:rsidRDefault="2BD86DB2" w:rsidP="0087554D">
            <w:r>
              <w:t xml:space="preserve">1 – Não </w:t>
            </w:r>
            <w:r w:rsidR="2C4A7A99">
              <w:t>pode</w:t>
            </w:r>
            <w:r>
              <w:t xml:space="preserve"> ser </w:t>
            </w:r>
            <w:r w:rsidR="3B80E366">
              <w:t>adicionado</w:t>
            </w:r>
            <w:r>
              <w:t xml:space="preserve"> produtos com valor menor que 100 </w:t>
            </w:r>
            <w:r w:rsidR="0CE4F77B">
              <w:t>reais</w:t>
            </w:r>
            <w:r>
              <w:t>.</w:t>
            </w:r>
          </w:p>
          <w:p w14:paraId="694186A2" w14:textId="27D68BEF" w:rsidR="0087554D" w:rsidRPr="006E2365" w:rsidRDefault="5DBABDF6" w:rsidP="5DBABDF6">
            <w:r>
              <w:t xml:space="preserve">2 – Não pode ser adicionado produtos </w:t>
            </w:r>
            <w:r w:rsidR="31E9A860">
              <w:t xml:space="preserve">com </w:t>
            </w:r>
            <w:r w:rsidR="15DB7A26">
              <w:t xml:space="preserve">quantidade </w:t>
            </w:r>
            <w:r w:rsidR="54D21C23">
              <w:t>menor que</w:t>
            </w:r>
            <w:r>
              <w:t xml:space="preserve"> </w:t>
            </w:r>
            <w:r w:rsidR="201404FF">
              <w:t>1</w:t>
            </w:r>
            <w:r w:rsidR="2EB98F82">
              <w:t xml:space="preserve"> unidade.</w:t>
            </w:r>
          </w:p>
          <w:p w14:paraId="64862D40" w14:textId="7A52469A" w:rsidR="0087554D" w:rsidRPr="006E2365" w:rsidRDefault="0087554D" w:rsidP="2BD86DB2"/>
        </w:tc>
      </w:tr>
    </w:tbl>
    <w:p w14:paraId="5A21BCE7" w14:textId="77777777" w:rsidR="00D40FCB" w:rsidRPr="00D40FCB" w:rsidRDefault="00D40FCB" w:rsidP="00D40FCB"/>
    <w:p w14:paraId="5B58BD29" w14:textId="013F9DF7" w:rsidR="001716C7" w:rsidRDefault="3DD6B972" w:rsidP="3DD6B972">
      <w:pPr>
        <w:pStyle w:val="Requisito"/>
      </w:pPr>
      <w:bookmarkStart w:id="66" w:name="_Toc150960149"/>
      <w:bookmarkStart w:id="67" w:name="_Toc467473452"/>
      <w:bookmarkStart w:id="68" w:name="_Toc467473993"/>
      <w:bookmarkStart w:id="69" w:name="_Toc467477732"/>
      <w:bookmarkStart w:id="70" w:name="_Toc467494885"/>
      <w:bookmarkStart w:id="71" w:name="_Toc467495251"/>
      <w:bookmarkStart w:id="72" w:name="_Toc468086057"/>
      <w:r>
        <w:t>[RF002] Editar produto</w:t>
      </w:r>
      <w:bookmarkEnd w:id="66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 w14:paraId="46830C9F" w14:textId="77777777" w:rsidTr="524F054A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67"/>
          <w:bookmarkEnd w:id="68"/>
          <w:bookmarkEnd w:id="69"/>
          <w:bookmarkEnd w:id="70"/>
          <w:bookmarkEnd w:id="71"/>
          <w:bookmarkEnd w:id="72"/>
          <w:p w14:paraId="765DC687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613D2" w14:textId="0E64A353" w:rsidR="004F35BA" w:rsidRPr="00E562BE" w:rsidRDefault="7569F11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edição de um produto.</w:t>
            </w:r>
          </w:p>
        </w:tc>
      </w:tr>
      <w:tr w:rsidR="007841F5" w:rsidRPr="00D40FCB" w14:paraId="368008CD" w14:textId="77777777" w:rsidTr="001B39A5">
        <w:trPr>
          <w:trHeight w:val="192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057B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711BA" w14:textId="139267F7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87554D" w:rsidRPr="00D40FCB" w14:paraId="6D9A6480" w14:textId="77777777" w:rsidTr="001B39A5">
        <w:trPr>
          <w:trHeight w:val="18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E809A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895DF" w14:textId="58D6FA26" w:rsidR="0087554D" w:rsidRPr="00D40FCB" w:rsidRDefault="0087554D" w:rsidP="0087554D">
            <w:r>
              <w:t>Gerente.</w:t>
            </w:r>
          </w:p>
        </w:tc>
      </w:tr>
      <w:tr w:rsidR="0087554D" w:rsidRPr="00D40FCB" w14:paraId="0913E536" w14:textId="77777777" w:rsidTr="001B39A5">
        <w:trPr>
          <w:trHeight w:val="110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E7032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30501" w14:textId="531C58A3" w:rsidR="0087554D" w:rsidRPr="00D40FCB" w:rsidRDefault="7EA9A6B3" w:rsidP="0087554D">
            <w:r>
              <w:t xml:space="preserve">O gerente deve </w:t>
            </w:r>
            <w:r w:rsidR="21FBBCBB">
              <w:t xml:space="preserve">poder editar os </w:t>
            </w:r>
            <w:r w:rsidR="12142A0A">
              <w:t>dados de um produto</w:t>
            </w:r>
            <w:r w:rsidR="0CC7D40A">
              <w:t>.</w:t>
            </w:r>
          </w:p>
        </w:tc>
      </w:tr>
      <w:tr w:rsidR="0087554D" w:rsidRPr="00D40FCB" w14:paraId="4D7497C1" w14:textId="77777777" w:rsidTr="001B39A5">
        <w:trPr>
          <w:trHeight w:val="18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D0708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B3439" w14:textId="2E5101A3" w:rsidR="0CBEEA65" w:rsidRDefault="17153027">
            <w:r>
              <w:t xml:space="preserve">O gerente </w:t>
            </w:r>
            <w:r w:rsidR="281E7F6C">
              <w:t xml:space="preserve">deve estar </w:t>
            </w:r>
            <w:r w:rsidR="28AF5DB6">
              <w:t xml:space="preserve">logado </w:t>
            </w:r>
            <w:r w:rsidR="75130325">
              <w:t>no</w:t>
            </w:r>
            <w:r w:rsidR="28AF5DB6">
              <w:t xml:space="preserve"> </w:t>
            </w:r>
            <w:r w:rsidR="3CF6A6B1">
              <w:t>sistema</w:t>
            </w:r>
            <w:r w:rsidR="746469F2">
              <w:t>.</w:t>
            </w:r>
            <w:r w:rsidR="1C43CB3E">
              <w:t xml:space="preserve"> </w:t>
            </w:r>
          </w:p>
          <w:p w14:paraId="54C29479" w14:textId="17F75396" w:rsidR="0087554D" w:rsidRPr="00D40FCB" w:rsidRDefault="524F054A" w:rsidP="0087554D">
            <w:r>
              <w:t>O gerente deve estar na tela “</w:t>
            </w:r>
            <w:r w:rsidR="3020DA7D">
              <w:t xml:space="preserve">Visualizar </w:t>
            </w:r>
            <w:r w:rsidR="647C3FC9">
              <w:t>Produtos</w:t>
            </w:r>
            <w:r w:rsidR="746469F2">
              <w:t>”.</w:t>
            </w:r>
          </w:p>
          <w:p w14:paraId="3513A383" w14:textId="06E154B0" w:rsidR="0087554D" w:rsidRPr="00D40FCB" w:rsidRDefault="7CA4CB86" w:rsidP="0087554D">
            <w:r>
              <w:t>O gerente</w:t>
            </w:r>
            <w:r w:rsidR="524F054A">
              <w:t xml:space="preserve"> </w:t>
            </w:r>
            <w:r w:rsidR="15C54721">
              <w:t xml:space="preserve">deve </w:t>
            </w:r>
            <w:r w:rsidR="524F054A">
              <w:t>selecionar um produto para editar</w:t>
            </w:r>
            <w:r w:rsidR="6704AFE0">
              <w:t>.</w:t>
            </w:r>
          </w:p>
        </w:tc>
      </w:tr>
      <w:tr w:rsidR="0087554D" w:rsidRPr="00D40FCB" w14:paraId="27651F91" w14:textId="77777777" w:rsidTr="001B39A5">
        <w:trPr>
          <w:trHeight w:val="14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EA5AD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69A2A" w14:textId="24FDC7A7" w:rsidR="0087554D" w:rsidRPr="00D40FCB" w:rsidRDefault="524F054A" w:rsidP="0087554D">
            <w:r>
              <w:t>O sistema deve voltar para a tela de produtos.</w:t>
            </w:r>
          </w:p>
        </w:tc>
      </w:tr>
      <w:tr w:rsidR="0087554D" w:rsidRPr="00D40FCB" w14:paraId="3F7C9E27" w14:textId="77777777" w:rsidTr="001B39A5">
        <w:trPr>
          <w:trHeight w:val="9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8BD23" w14:textId="77777777" w:rsidR="0087554D" w:rsidRPr="00D40FCB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CE226" w14:textId="6E55B657" w:rsidR="0087554D" w:rsidRPr="00D40FCB" w:rsidRDefault="174DD9D5" w:rsidP="524F054A">
            <w:pPr>
              <w:spacing w:line="259" w:lineRule="auto"/>
              <w:rPr>
                <w:b/>
                <w:bCs/>
              </w:rPr>
            </w:pPr>
            <w:r w:rsidRPr="174DD9D5">
              <w:rPr>
                <w:b/>
                <w:bCs/>
              </w:rPr>
              <w:t xml:space="preserve"> Visualizar Produtos</w:t>
            </w:r>
            <w:r w:rsidR="1DC9CD41" w:rsidRPr="1DC9CD41">
              <w:rPr>
                <w:b/>
                <w:bCs/>
              </w:rPr>
              <w:t>,</w:t>
            </w:r>
            <w:r w:rsidR="560D65BB" w:rsidRPr="560D65BB">
              <w:rPr>
                <w:b/>
                <w:bCs/>
              </w:rPr>
              <w:t xml:space="preserve"> Editar </w:t>
            </w:r>
            <w:r w:rsidR="764D1DCD" w:rsidRPr="764D1DCD">
              <w:rPr>
                <w:b/>
                <w:bCs/>
              </w:rPr>
              <w:t>Produtos</w:t>
            </w:r>
          </w:p>
        </w:tc>
      </w:tr>
      <w:tr w:rsidR="0087554D" w:rsidRPr="00D40FCB" w14:paraId="62C44A3A" w14:textId="77777777" w:rsidTr="524F054A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C098C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A8912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5A3934FB" w14:textId="77777777" w:rsidR="0087554D" w:rsidRDefault="0087554D" w:rsidP="0087554D"/>
          <w:p w14:paraId="5FB258EC" w14:textId="77777777" w:rsidR="0087554D" w:rsidRDefault="0087554D" w:rsidP="0087554D">
            <w:r>
              <w:t>1. Seleciona a opção de editar um produto.</w:t>
            </w:r>
          </w:p>
          <w:p w14:paraId="580A4A79" w14:textId="77777777" w:rsidR="0087554D" w:rsidRDefault="0087554D" w:rsidP="0087554D"/>
          <w:p w14:paraId="1DD7DDA6" w14:textId="77777777" w:rsidR="0087554D" w:rsidRDefault="0087554D" w:rsidP="0087554D">
            <w:r>
              <w:t>3. Altera um ou mais atributos.</w:t>
            </w:r>
          </w:p>
          <w:p w14:paraId="7D5EED09" w14:textId="77777777" w:rsidR="0087554D" w:rsidRDefault="0087554D" w:rsidP="0087554D"/>
          <w:p w14:paraId="3DB87A44" w14:textId="2C89C6EF" w:rsidR="0087554D" w:rsidRDefault="62C3E36F" w:rsidP="0087554D">
            <w:r>
              <w:t>5</w:t>
            </w:r>
            <w:r w:rsidR="0087554D">
              <w:t>- Seleciona a opção de confirmar alterações</w:t>
            </w:r>
          </w:p>
          <w:p w14:paraId="69375040" w14:textId="77777777" w:rsidR="0087554D" w:rsidRDefault="0087554D" w:rsidP="0087554D"/>
          <w:p w14:paraId="0A0EA762" w14:textId="77777777" w:rsidR="0087554D" w:rsidRDefault="0087554D" w:rsidP="0087554D"/>
          <w:p w14:paraId="7D4E58CD" w14:textId="07AD866C" w:rsidR="0087554D" w:rsidRPr="00D40FCB" w:rsidRDefault="0087554D" w:rsidP="0087554D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46D73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1ED7BD14" w14:textId="77777777" w:rsidR="0087554D" w:rsidRDefault="0087554D" w:rsidP="0087554D"/>
          <w:p w14:paraId="557D7C1C" w14:textId="77777777" w:rsidR="0087554D" w:rsidRDefault="0087554D" w:rsidP="0087554D"/>
          <w:p w14:paraId="4A0F21D4" w14:textId="662D8C8E" w:rsidR="0087554D" w:rsidRDefault="369905A6" w:rsidP="0087554D">
            <w:r>
              <w:t>2. Apresenta os</w:t>
            </w:r>
            <w:r w:rsidR="72E6EBF2">
              <w:t xml:space="preserve"> dados do </w:t>
            </w:r>
            <w:r w:rsidR="2A521E83">
              <w:t>produto.</w:t>
            </w:r>
          </w:p>
          <w:p w14:paraId="41918BD2" w14:textId="77777777" w:rsidR="0087554D" w:rsidRDefault="0087554D" w:rsidP="0087554D"/>
          <w:p w14:paraId="07ADCDE9" w14:textId="77777777" w:rsidR="0087554D" w:rsidRDefault="0087554D" w:rsidP="0087554D"/>
          <w:p w14:paraId="31C11639" w14:textId="7012A580" w:rsidR="0087554D" w:rsidRDefault="524F054A" w:rsidP="0087554D">
            <w:r>
              <w:t>4. Sistema solicita confirmação da operação.</w:t>
            </w:r>
          </w:p>
          <w:p w14:paraId="577E537C" w14:textId="77777777" w:rsidR="0087554D" w:rsidRDefault="0087554D" w:rsidP="0087554D"/>
          <w:p w14:paraId="2455A087" w14:textId="77777777" w:rsidR="0087554D" w:rsidRDefault="0087554D" w:rsidP="0087554D"/>
          <w:p w14:paraId="168BC121" w14:textId="69F178F5" w:rsidR="0CE7555B" w:rsidRDefault="0CE7555B">
            <w:r>
              <w:t>6. Verifica a validade dos dados.</w:t>
            </w:r>
          </w:p>
          <w:p w14:paraId="3E3E7D01" w14:textId="48D3DB8A" w:rsidR="0CE7555B" w:rsidRDefault="0CE7555B" w:rsidP="0CE7555B"/>
          <w:p w14:paraId="03FC24C7" w14:textId="35AC9B70" w:rsidR="0087554D" w:rsidRDefault="0CE7555B" w:rsidP="0087554D">
            <w:r>
              <w:t>7</w:t>
            </w:r>
            <w:r w:rsidR="5F52D610">
              <w:t>. Atualiza na tabela o(s) atributo(s) que foram alterados(s).</w:t>
            </w:r>
          </w:p>
          <w:p w14:paraId="7B1B8F93" w14:textId="77777777" w:rsidR="0087554D" w:rsidRDefault="0087554D" w:rsidP="0087554D"/>
          <w:p w14:paraId="1ACA6D00" w14:textId="34E9CACD" w:rsidR="0087554D" w:rsidRPr="00D40FCB" w:rsidRDefault="0CE7555B" w:rsidP="0087554D">
            <w:r>
              <w:t xml:space="preserve">8. Gera uma mensagem </w:t>
            </w:r>
            <w:r w:rsidR="2E69159B">
              <w:t xml:space="preserve">confirmando a </w:t>
            </w:r>
            <w:r w:rsidR="1959D83F">
              <w:t>alteração.</w:t>
            </w:r>
          </w:p>
        </w:tc>
      </w:tr>
      <w:tr w:rsidR="0087554D" w:rsidRPr="00D40FCB" w14:paraId="5617FB65" w14:textId="77777777" w:rsidTr="001B39A5">
        <w:trPr>
          <w:trHeight w:val="31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079E0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041F1" w14:textId="021B3DBA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F8EDD" w14:textId="206326B8" w:rsidR="0087554D" w:rsidRPr="00D40FCB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6E3082D4" w14:textId="3397E6C3" w:rsidR="0087554D" w:rsidRPr="00D40FCB" w:rsidRDefault="6EAD0FED" w:rsidP="0087554D">
            <w:r>
              <w:t>6.</w:t>
            </w:r>
            <w:r w:rsidR="1E71A8D9">
              <w:t xml:space="preserve"> </w:t>
            </w:r>
            <w:r w:rsidR="290CE58A">
              <w:t>Caso</w:t>
            </w:r>
            <w:r>
              <w:t xml:space="preserve"> os dados </w:t>
            </w:r>
            <w:r w:rsidR="5F9B5275">
              <w:t xml:space="preserve">alterados não </w:t>
            </w:r>
            <w:r w:rsidR="4487A4C9">
              <w:t xml:space="preserve">sejam </w:t>
            </w:r>
            <w:r w:rsidR="290CE58A">
              <w:t>válidos</w:t>
            </w:r>
            <w:r w:rsidR="32485F24">
              <w:t xml:space="preserve">, </w:t>
            </w:r>
            <w:r w:rsidR="3CC3503B">
              <w:t>gera uma mensagem de erro</w:t>
            </w:r>
            <w:r w:rsidR="3FDAA563">
              <w:t>.</w:t>
            </w:r>
          </w:p>
        </w:tc>
      </w:tr>
      <w:tr w:rsidR="0087554D" w:rsidRPr="00D40FCB" w14:paraId="7ECCB7A9" w14:textId="77777777" w:rsidTr="001B39A5">
        <w:trPr>
          <w:trHeight w:val="54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43F9C" w14:textId="77777777" w:rsidR="0087554D" w:rsidRPr="006E2365" w:rsidRDefault="0087554D" w:rsidP="0087554D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0D92F6C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3D1A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28DE2DC3" w14:textId="0DA65DDF" w:rsidR="0087554D" w:rsidRDefault="1959D83F" w:rsidP="0087554D">
            <w:r>
              <w:t xml:space="preserve">1 – Não deve ser possível </w:t>
            </w:r>
            <w:r w:rsidR="37C93A8A">
              <w:t xml:space="preserve">alterar o </w:t>
            </w:r>
            <w:r w:rsidR="1D8DF2C8">
              <w:t>identificador(</w:t>
            </w:r>
            <w:r w:rsidR="2CC45B95">
              <w:t xml:space="preserve">id) </w:t>
            </w:r>
            <w:r w:rsidR="3F345E5D">
              <w:t>do produto</w:t>
            </w:r>
            <w:r>
              <w:t>.</w:t>
            </w:r>
          </w:p>
          <w:p w14:paraId="4D16CD3F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</w:tr>
    </w:tbl>
    <w:p w14:paraId="0EAEBD11" w14:textId="77777777" w:rsidR="005C785E" w:rsidRDefault="005C785E">
      <w:pPr>
        <w:pStyle w:val="TextoNormal"/>
      </w:pPr>
    </w:p>
    <w:p w14:paraId="74F5F4C0" w14:textId="12B1AE38" w:rsidR="007841F5" w:rsidRDefault="3DD6B972" w:rsidP="3DD6B972">
      <w:pPr>
        <w:pStyle w:val="Requisito"/>
      </w:pPr>
      <w:bookmarkStart w:id="73" w:name="_Toc150960150"/>
      <w:r>
        <w:t>[RF003] Excluir produto</w:t>
      </w:r>
      <w:bookmarkEnd w:id="73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03C816CC" w14:textId="77777777" w:rsidTr="524F054A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B544D" w14:textId="6BB94B43" w:rsidR="007841F5" w:rsidRPr="00E562BE" w:rsidRDefault="007841F5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DCCD7" w14:textId="59104A5A" w:rsidR="007841F5" w:rsidRPr="00E562BE" w:rsidRDefault="7569F11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exclusão de um produto.</w:t>
            </w:r>
          </w:p>
        </w:tc>
      </w:tr>
      <w:tr w:rsidR="007841F5" w:rsidRPr="00D40FCB" w14:paraId="085462AD" w14:textId="77777777" w:rsidTr="524F054A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F368D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C79AA" w14:textId="3F366F5B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7841F5" w:rsidRPr="00D40FCB" w14:paraId="44A89F0B" w14:textId="77777777" w:rsidTr="00027669">
        <w:trPr>
          <w:trHeight w:val="31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A3A53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C53D3" w14:textId="70D0482F" w:rsidR="007841F5" w:rsidRPr="00D40FCB" w:rsidRDefault="5F52D610" w:rsidP="5F52D610">
            <w:pPr>
              <w:spacing w:line="259" w:lineRule="auto"/>
            </w:pPr>
            <w:r>
              <w:t>Gerente.</w:t>
            </w:r>
          </w:p>
        </w:tc>
      </w:tr>
      <w:tr w:rsidR="007841F5" w:rsidRPr="00D40FCB" w14:paraId="3322E7D8" w14:textId="77777777" w:rsidTr="00027669">
        <w:trPr>
          <w:trHeight w:val="26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A3739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55176" w14:textId="4BF6D3E9" w:rsidR="007841F5" w:rsidRPr="00D40FCB" w:rsidRDefault="5F52D610">
            <w:r>
              <w:t>Um gerente que esteja logado no sistema deve poder excluir um produto</w:t>
            </w:r>
          </w:p>
        </w:tc>
      </w:tr>
      <w:tr w:rsidR="007841F5" w:rsidRPr="00D40FCB" w14:paraId="43DA7AA0" w14:textId="77777777" w:rsidTr="00027669">
        <w:trPr>
          <w:trHeight w:val="26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52A59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8E34A" w14:textId="0EDAF938" w:rsidR="007841F5" w:rsidRPr="00D40FCB" w:rsidRDefault="524F054A">
            <w:r>
              <w:t>O gerente</w:t>
            </w:r>
            <w:r w:rsidR="3FDAA563">
              <w:t xml:space="preserve"> deve </w:t>
            </w:r>
            <w:r>
              <w:t>estar logado no sistema</w:t>
            </w:r>
            <w:r w:rsidR="3FDAA563">
              <w:t>.</w:t>
            </w:r>
          </w:p>
          <w:p w14:paraId="75D69336" w14:textId="6EE6FB93" w:rsidR="007841F5" w:rsidRPr="00D40FCB" w:rsidRDefault="3FDAA563">
            <w:r>
              <w:t>O gerente deve</w:t>
            </w:r>
            <w:r w:rsidR="524F054A">
              <w:t xml:space="preserve"> estar na tela “</w:t>
            </w:r>
            <w:r>
              <w:t xml:space="preserve">Visualizar </w:t>
            </w:r>
            <w:r w:rsidR="524F054A">
              <w:t>Produtos</w:t>
            </w:r>
            <w:r>
              <w:t>”.</w:t>
            </w:r>
          </w:p>
        </w:tc>
      </w:tr>
      <w:tr w:rsidR="007841F5" w:rsidRPr="00D40FCB" w14:paraId="7130A43C" w14:textId="77777777" w:rsidTr="00027669">
        <w:trPr>
          <w:trHeight w:val="2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F1748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CDFC1" w14:textId="09B02873" w:rsidR="007841F5" w:rsidRPr="00D40FCB" w:rsidRDefault="5F52D610">
            <w:r>
              <w:t>O sistema deverá exibir uma mensagem de sucesso</w:t>
            </w:r>
          </w:p>
        </w:tc>
      </w:tr>
      <w:tr w:rsidR="007841F5" w:rsidRPr="00D40FCB" w14:paraId="6A2A4515" w14:textId="77777777" w:rsidTr="00027669">
        <w:trPr>
          <w:trHeight w:val="25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1989AE" w14:textId="77777777" w:rsidR="007841F5" w:rsidRPr="00D40FCB" w:rsidRDefault="007841F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3CA07" w14:textId="00B13352" w:rsidR="007841F5" w:rsidRPr="00D40FCB" w:rsidRDefault="76A8DF39" w:rsidP="524F054A">
            <w:pPr>
              <w:spacing w:line="259" w:lineRule="auto"/>
            </w:pPr>
            <w:r w:rsidRPr="76A8DF39">
              <w:rPr>
                <w:b/>
                <w:bCs/>
              </w:rPr>
              <w:t>Visualizar Produtos</w:t>
            </w:r>
          </w:p>
        </w:tc>
      </w:tr>
      <w:tr w:rsidR="007841F5" w:rsidRPr="00D40FCB" w14:paraId="57346A22" w14:textId="77777777" w:rsidTr="524F054A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92EF6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B88A1" w14:textId="397B52F7" w:rsidR="007841F5" w:rsidRPr="00D40FCB" w:rsidRDefault="5F52D610">
            <w:r w:rsidRPr="0040236C">
              <w:rPr>
                <w:b/>
                <w:bCs/>
              </w:rPr>
              <w:t>Gerente</w:t>
            </w:r>
            <w:r>
              <w:t>:</w:t>
            </w:r>
          </w:p>
          <w:p w14:paraId="21356CAB" w14:textId="77777777" w:rsidR="007841F5" w:rsidRDefault="007841F5"/>
          <w:p w14:paraId="1996B058" w14:textId="425A78BD" w:rsidR="007841F5" w:rsidRPr="00D40FCB" w:rsidRDefault="5F52D610">
            <w:r>
              <w:t>1. Seleciona a opção de excluir um produto</w:t>
            </w:r>
          </w:p>
          <w:p w14:paraId="44F7D9BD" w14:textId="77777777" w:rsidR="007841F5" w:rsidRDefault="007841F5"/>
          <w:p w14:paraId="73690338" w14:textId="0DE6D52A" w:rsidR="007841F5" w:rsidRDefault="5F52D610">
            <w:r>
              <w:t>3. Confirma a exclusão</w:t>
            </w:r>
          </w:p>
          <w:p w14:paraId="1EAD7A33" w14:textId="77777777" w:rsidR="007841F5" w:rsidRDefault="007841F5"/>
          <w:p w14:paraId="0035BDF0" w14:textId="77777777" w:rsidR="007841F5" w:rsidRDefault="007841F5"/>
          <w:p w14:paraId="0F62CB95" w14:textId="4DE11E45" w:rsidR="007841F5" w:rsidRPr="00D40FCB" w:rsidRDefault="007841F5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8B9F1" w14:textId="77777777" w:rsidR="007841F5" w:rsidRPr="00D40FCB" w:rsidRDefault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21722FD7" w14:textId="77777777" w:rsidR="007841F5" w:rsidRDefault="007841F5"/>
          <w:p w14:paraId="34A2040D" w14:textId="77777777" w:rsidR="007841F5" w:rsidRDefault="007841F5"/>
          <w:p w14:paraId="4682425C" w14:textId="71B45971" w:rsidR="007841F5" w:rsidRPr="00D40FCB" w:rsidRDefault="5F52D610">
            <w:r>
              <w:t>2. Exige que o gerente confirme a operação</w:t>
            </w:r>
          </w:p>
          <w:p w14:paraId="0E38A2E2" w14:textId="77777777" w:rsidR="007841F5" w:rsidRDefault="007841F5"/>
          <w:p w14:paraId="0658D8B8" w14:textId="77C84D22" w:rsidR="3FDAA563" w:rsidRDefault="3FDAA563" w:rsidP="3FDAA563"/>
          <w:p w14:paraId="5AD99AC2" w14:textId="0F2BEF04" w:rsidR="3FDAA563" w:rsidRDefault="3FDAA563" w:rsidP="3FDAA563">
            <w:r>
              <w:t>4.Verifica se o produto existe.</w:t>
            </w:r>
          </w:p>
          <w:p w14:paraId="11D1068C" w14:textId="5244C510" w:rsidR="3FDAA563" w:rsidRDefault="3FDAA563" w:rsidP="3FDAA563"/>
          <w:p w14:paraId="2DCD7B50" w14:textId="6E8B15C4" w:rsidR="007841F5" w:rsidRDefault="3FDAA563">
            <w:r>
              <w:t>5. Exclui</w:t>
            </w:r>
            <w:r w:rsidR="5F52D610">
              <w:t xml:space="preserve"> o produto selecionado</w:t>
            </w:r>
          </w:p>
          <w:p w14:paraId="3F008348" w14:textId="77777777" w:rsidR="007841F5" w:rsidRDefault="007841F5"/>
          <w:p w14:paraId="06D1C013" w14:textId="7B597ABD" w:rsidR="007841F5" w:rsidRDefault="0347C828">
            <w:r>
              <w:t>6</w:t>
            </w:r>
            <w:r w:rsidR="5F52D610">
              <w:t>. Mostra a lista de produtos atualizada.</w:t>
            </w:r>
          </w:p>
          <w:p w14:paraId="36041F60" w14:textId="77777777" w:rsidR="007841F5" w:rsidRPr="00D40FCB" w:rsidRDefault="007841F5"/>
        </w:tc>
      </w:tr>
      <w:tr w:rsidR="007841F5" w:rsidRPr="00D40FCB" w14:paraId="0E7304C9" w14:textId="77777777" w:rsidTr="001B39A5">
        <w:trPr>
          <w:trHeight w:val="1147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88667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8CE0C" w14:textId="12996584" w:rsidR="007841F5" w:rsidRPr="00D40FCB" w:rsidRDefault="5F52D610">
            <w:r w:rsidRPr="5F52D610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577C7" w14:textId="77777777" w:rsidR="007841F5" w:rsidRPr="00D40FCB" w:rsidRDefault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3279634" w14:textId="1944C01F" w:rsidR="007841F5" w:rsidRPr="00D40FCB" w:rsidRDefault="5F52D610">
            <w:r>
              <w:t>2.  Caso o gerente não confirme a exclusão, o sistema deverá mostrar a lista de produtos sem realizar a exclusão do produto.</w:t>
            </w:r>
          </w:p>
          <w:p w14:paraId="7917505D" w14:textId="7E90CC88" w:rsidR="007841F5" w:rsidRPr="00D40FCB" w:rsidRDefault="3FDAA563">
            <w:r>
              <w:t>5</w:t>
            </w:r>
            <w:r w:rsidR="3F2C0C30">
              <w:t xml:space="preserve">. </w:t>
            </w:r>
            <w:r w:rsidR="13C7C107">
              <w:t xml:space="preserve">Caso o produto </w:t>
            </w:r>
            <w:r w:rsidR="649AF6D1">
              <w:t>não exista,</w:t>
            </w:r>
            <w:r w:rsidR="7A1D578E">
              <w:t xml:space="preserve"> uma mensagem é </w:t>
            </w:r>
            <w:r w:rsidR="366B3DDB">
              <w:t xml:space="preserve">gerada e o </w:t>
            </w:r>
            <w:r w:rsidR="3B729CEC">
              <w:t xml:space="preserve">sistema volta para </w:t>
            </w:r>
            <w:r w:rsidR="616D6EA4">
              <w:t xml:space="preserve">a </w:t>
            </w:r>
            <w:r w:rsidR="045351B7">
              <w:t xml:space="preserve">tela </w:t>
            </w:r>
            <w:r w:rsidR="1802CBFC">
              <w:t>Visualizar Produtos</w:t>
            </w:r>
            <w:r w:rsidR="5216BA3D">
              <w:t>.</w:t>
            </w:r>
          </w:p>
        </w:tc>
      </w:tr>
      <w:tr w:rsidR="007841F5" w:rsidRPr="00D40FCB" w14:paraId="561FEA21" w14:textId="77777777" w:rsidTr="00027669">
        <w:trPr>
          <w:trHeight w:val="47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B5661" w14:textId="77777777" w:rsidR="007841F5" w:rsidRPr="006E2365" w:rsidRDefault="007841F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157DAC65" w14:textId="77777777" w:rsidR="007841F5" w:rsidRPr="00D40FCB" w:rsidRDefault="007841F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B8527" w14:textId="6880B6BE" w:rsidR="007841F5" w:rsidRPr="00D40FCB" w:rsidRDefault="007841F5" w:rsidP="5F52D610"/>
        </w:tc>
      </w:tr>
    </w:tbl>
    <w:p w14:paraId="6C3D8EDB" w14:textId="2E8ABC55" w:rsidR="00B03501" w:rsidRPr="00B03501" w:rsidRDefault="3DD6B972" w:rsidP="3DD6B972">
      <w:pPr>
        <w:pStyle w:val="Requisito"/>
      </w:pPr>
      <w:bookmarkStart w:id="74" w:name="_Toc150960151"/>
      <w:r>
        <w:t>[RF004] Visualizar produtos</w:t>
      </w:r>
      <w:bookmarkEnd w:id="74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172CB9B1" w14:textId="77777777" w:rsidTr="3DD6B972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FAE7A" w14:textId="646AA6A4" w:rsidR="007841F5" w:rsidRPr="00E562BE" w:rsidRDefault="007841F5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551B7" w14:textId="5F404124" w:rsidR="007841F5" w:rsidRPr="00E562BE" w:rsidRDefault="3DD6B972" w:rsidP="5F52D610">
            <w:pPr>
              <w:spacing w:line="259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D6B972">
              <w:rPr>
                <w:b/>
                <w:bCs/>
                <w:color w:val="FFFFFF" w:themeColor="background1"/>
                <w:sz w:val="24"/>
                <w:szCs w:val="24"/>
              </w:rPr>
              <w:t>Realizar a visualização dos produtos cadastrados</w:t>
            </w:r>
          </w:p>
        </w:tc>
      </w:tr>
      <w:tr w:rsidR="007841F5" w:rsidRPr="00D40FCB" w14:paraId="73116D6F" w14:textId="77777777" w:rsidTr="3DD6B972">
        <w:trPr>
          <w:trHeight w:val="39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C77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00AF7" w14:textId="0520F2C7" w:rsidR="007841F5" w:rsidRPr="00D40FCB" w:rsidRDefault="5F52D610" w:rsidP="007841F5">
            <w:r>
              <w:t>(X)  Essencial          (  )  Importante          (  ) Desejável</w:t>
            </w:r>
          </w:p>
        </w:tc>
      </w:tr>
      <w:tr w:rsidR="007841F5" w:rsidRPr="00D40FCB" w14:paraId="2060F876" w14:textId="77777777" w:rsidTr="3DD6B972">
        <w:trPr>
          <w:trHeight w:val="25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03501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E66F7" w14:textId="1D165299" w:rsidR="007841F5" w:rsidRPr="00D40FCB" w:rsidRDefault="5F52D610" w:rsidP="007841F5">
            <w:r>
              <w:t>Funcionário</w:t>
            </w:r>
            <w:r w:rsidR="006D7DFC">
              <w:t>.</w:t>
            </w:r>
          </w:p>
        </w:tc>
      </w:tr>
      <w:tr w:rsidR="007841F5" w:rsidRPr="00D40FCB" w14:paraId="68B7C853" w14:textId="77777777" w:rsidTr="3DD6B972">
        <w:trPr>
          <w:trHeight w:val="407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87B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571B4" w14:textId="22A2DF26" w:rsidR="007841F5" w:rsidRPr="00D40FCB" w:rsidRDefault="5F52D610" w:rsidP="5F52D610">
            <w:pPr>
              <w:spacing w:line="259" w:lineRule="auto"/>
            </w:pPr>
            <w:r>
              <w:t>Um funcionário logado no sistema pode visualizar os produtos que já estão cadastrados</w:t>
            </w:r>
          </w:p>
        </w:tc>
      </w:tr>
      <w:tr w:rsidR="007841F5" w:rsidRPr="00D40FCB" w14:paraId="04EE3C72" w14:textId="77777777" w:rsidTr="3DD6B972">
        <w:trPr>
          <w:trHeight w:val="27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D125C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C6C57" w14:textId="25B925BC" w:rsidR="007841F5" w:rsidRPr="00D40FCB" w:rsidRDefault="2D4E16A2" w:rsidP="5F52D610">
            <w:pPr>
              <w:spacing w:line="259" w:lineRule="auto"/>
            </w:pPr>
            <w:r>
              <w:t>O</w:t>
            </w:r>
            <w:r w:rsidR="5F52D610">
              <w:t xml:space="preserve"> funcionário deve estar logado no sistema</w:t>
            </w:r>
            <w:r w:rsidR="5A5EA3B5">
              <w:t>.</w:t>
            </w:r>
          </w:p>
          <w:p w14:paraId="58064E14" w14:textId="227E1159" w:rsidR="007841F5" w:rsidRPr="00D40FCB" w:rsidRDefault="7C6EB18E" w:rsidP="5F52D610">
            <w:pPr>
              <w:spacing w:line="259" w:lineRule="auto"/>
            </w:pPr>
            <w:r>
              <w:t xml:space="preserve">O funcionário </w:t>
            </w:r>
            <w:r w:rsidR="1ADE13DA">
              <w:t xml:space="preserve">deve </w:t>
            </w:r>
            <w:r>
              <w:t>estar</w:t>
            </w:r>
            <w:r w:rsidR="5F52D610">
              <w:t xml:space="preserve"> na tela “</w:t>
            </w:r>
            <w:r w:rsidR="2D4E16A2">
              <w:t>Menu</w:t>
            </w:r>
            <w:r w:rsidR="5F52D610">
              <w:t xml:space="preserve"> principal</w:t>
            </w:r>
            <w:r w:rsidR="1ADE13DA">
              <w:t>”.</w:t>
            </w:r>
          </w:p>
        </w:tc>
      </w:tr>
      <w:tr w:rsidR="007841F5" w:rsidRPr="00D40FCB" w14:paraId="65F20338" w14:textId="77777777" w:rsidTr="3DD6B972">
        <w:trPr>
          <w:trHeight w:val="264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1997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9189C" w14:textId="3D583F46" w:rsidR="007841F5" w:rsidRPr="00D40FCB" w:rsidRDefault="524F054A" w:rsidP="007841F5">
            <w:r>
              <w:t>O sistema deve permanecer na tela “</w:t>
            </w:r>
            <w:r w:rsidR="335286F2">
              <w:t>Visualizar Produtos</w:t>
            </w:r>
            <w:r>
              <w:t>” até receber a próxima instrução</w:t>
            </w:r>
            <w:r w:rsidR="0BAE9B79">
              <w:t>.</w:t>
            </w:r>
          </w:p>
        </w:tc>
      </w:tr>
      <w:tr w:rsidR="007841F5" w:rsidRPr="00D40FCB" w14:paraId="3ED02D60" w14:textId="77777777" w:rsidTr="3DD6B972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2606D" w14:textId="66FDD5B4" w:rsidR="007841F5" w:rsidRPr="00D40FCB" w:rsidRDefault="5F52D610" w:rsidP="007841F5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9EA5A" w14:textId="105E3D9C" w:rsidR="007841F5" w:rsidRPr="00D40FCB" w:rsidRDefault="5F52D610" w:rsidP="007841F5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Menu principal</w:t>
            </w:r>
            <w:r w:rsidR="4C8604C6" w:rsidRPr="4C8604C6">
              <w:rPr>
                <w:b/>
                <w:bCs/>
              </w:rPr>
              <w:t xml:space="preserve">, </w:t>
            </w:r>
            <w:r w:rsidR="420F736A" w:rsidRPr="420F736A">
              <w:rPr>
                <w:b/>
                <w:bCs/>
              </w:rPr>
              <w:t xml:space="preserve">Visualizar </w:t>
            </w:r>
            <w:r w:rsidR="312D602B" w:rsidRPr="312D602B">
              <w:rPr>
                <w:b/>
                <w:bCs/>
              </w:rPr>
              <w:t xml:space="preserve">Produtos </w:t>
            </w:r>
          </w:p>
        </w:tc>
      </w:tr>
      <w:tr w:rsidR="007841F5" w:rsidRPr="00D40FCB" w14:paraId="69754350" w14:textId="77777777" w:rsidTr="3DD6B972">
        <w:trPr>
          <w:trHeight w:val="117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99BEF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FF46C" w14:textId="217CBB38" w:rsidR="007841F5" w:rsidRPr="00D40FCB" w:rsidRDefault="5F52D610" w:rsidP="007841F5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4EA0897B" w14:textId="77777777" w:rsidR="007841F5" w:rsidRDefault="007841F5" w:rsidP="007841F5"/>
          <w:p w14:paraId="1E9A63AE" w14:textId="2EEF5A3D" w:rsidR="007841F5" w:rsidRDefault="5F52D610" w:rsidP="007841F5">
            <w:r>
              <w:t xml:space="preserve">1. Seleciona a opção de produtos </w:t>
            </w:r>
          </w:p>
          <w:p w14:paraId="3E33113B" w14:textId="25FF80E8" w:rsidR="007841F5" w:rsidRPr="00D40FCB" w:rsidRDefault="007841F5" w:rsidP="5F52D610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8C938" w14:textId="77777777" w:rsidR="007841F5" w:rsidRPr="00D40FCB" w:rsidRDefault="007841F5" w:rsidP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FBC3971" w14:textId="77777777" w:rsidR="007841F5" w:rsidRDefault="007841F5" w:rsidP="007841F5"/>
          <w:p w14:paraId="52F4848F" w14:textId="77777777" w:rsidR="007841F5" w:rsidRDefault="007841F5" w:rsidP="007841F5"/>
          <w:p w14:paraId="098E39FE" w14:textId="7E62FE42" w:rsidR="007841F5" w:rsidRPr="00D40FCB" w:rsidRDefault="524F054A" w:rsidP="007841F5">
            <w:r>
              <w:t>2. Apresenta a tela “</w:t>
            </w:r>
            <w:r w:rsidR="4D70AB43">
              <w:t>Visualizar Produtos</w:t>
            </w:r>
            <w:r w:rsidR="431A6581">
              <w:t>”.</w:t>
            </w:r>
          </w:p>
          <w:p w14:paraId="3C9634D2" w14:textId="557D149A" w:rsidR="007841F5" w:rsidRPr="00D40FCB" w:rsidRDefault="007841F5" w:rsidP="5F52D610"/>
        </w:tc>
      </w:tr>
      <w:tr w:rsidR="007841F5" w:rsidRPr="00D40FCB" w14:paraId="3DA93CA7" w14:textId="77777777" w:rsidTr="3DD6B972">
        <w:trPr>
          <w:trHeight w:val="552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44AE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A368B" w14:textId="5AAAC26E" w:rsidR="007841F5" w:rsidRPr="00D40FCB" w:rsidRDefault="5F52D610" w:rsidP="007841F5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C0624" w14:textId="33BA817C" w:rsidR="007841F5" w:rsidRPr="00D40FCB" w:rsidRDefault="5F52D610" w:rsidP="007841F5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045B4D18" w14:textId="188BF0F2" w:rsidR="007841F5" w:rsidRPr="00D40FCB" w:rsidRDefault="007841F5" w:rsidP="5F52D610"/>
        </w:tc>
      </w:tr>
      <w:tr w:rsidR="007841F5" w:rsidRPr="00D40FCB" w14:paraId="53324746" w14:textId="77777777" w:rsidTr="3DD6B972">
        <w:trPr>
          <w:trHeight w:val="82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8AF95" w14:textId="77777777" w:rsidR="007841F5" w:rsidRPr="006E2365" w:rsidRDefault="007841F5" w:rsidP="007841F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6C4A399" w14:textId="77777777" w:rsidR="007841F5" w:rsidRPr="00D40FCB" w:rsidRDefault="007841F5" w:rsidP="007841F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FD885" w14:textId="4534B323" w:rsidR="007841F5" w:rsidRPr="00D40FCB" w:rsidRDefault="007841F5" w:rsidP="5F52D610"/>
        </w:tc>
      </w:tr>
    </w:tbl>
    <w:p w14:paraId="4C2881FF" w14:textId="11ADA94E" w:rsidR="00832FDC" w:rsidRDefault="5F52D610" w:rsidP="00832FDC">
      <w:pPr>
        <w:pStyle w:val="Ttulo2"/>
        <w:numPr>
          <w:ilvl w:val="1"/>
          <w:numId w:val="0"/>
        </w:numPr>
      </w:pPr>
      <w:bookmarkStart w:id="75" w:name="_Toc150960152"/>
      <w:r>
        <w:lastRenderedPageBreak/>
        <w:t>Vendas</w:t>
      </w:r>
      <w:bookmarkEnd w:id="75"/>
    </w:p>
    <w:p w14:paraId="24CDEDA7" w14:textId="092EC1E6" w:rsidR="00F60B0B" w:rsidRDefault="5F52D610" w:rsidP="5F52D610">
      <w:pPr>
        <w:pStyle w:val="Requisito"/>
      </w:pPr>
      <w:bookmarkStart w:id="76" w:name="_Toc150960153"/>
      <w:r>
        <w:t>[RF005] Registrar venda</w:t>
      </w:r>
      <w:bookmarkEnd w:id="76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286F3D19" w14:textId="77777777" w:rsidTr="524F054A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0B22F1DE" w14:textId="6457E1A6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6A58F17" w14:textId="4ABD7D92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o registro de uma venda.</w:t>
            </w:r>
          </w:p>
        </w:tc>
      </w:tr>
      <w:tr w:rsidR="00F60B0B" w:rsidRPr="00D40FCB" w14:paraId="1B95C1E7" w14:textId="77777777" w:rsidTr="524F054A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4E87B675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76F8031" w14:textId="77777777" w:rsidR="00F60B0B" w:rsidRPr="00D40FCB" w:rsidRDefault="00F60B0B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38BDCFCE" w14:textId="77777777" w:rsidTr="00027669">
        <w:trPr>
          <w:trHeight w:val="33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B3C762F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98EDCEA" w14:textId="7A8A0CB4" w:rsidR="00F60B0B" w:rsidRPr="00D40FCB" w:rsidRDefault="5F52D610">
            <w:r>
              <w:t>Funcionário.</w:t>
            </w:r>
          </w:p>
        </w:tc>
      </w:tr>
      <w:tr w:rsidR="00F60B0B" w:rsidRPr="00D40FCB" w14:paraId="4C9182C7" w14:textId="77777777" w:rsidTr="00027669">
        <w:trPr>
          <w:trHeight w:val="554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4D9E0A9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58C9089" w14:textId="10D2149B" w:rsidR="00F60B0B" w:rsidRPr="00D40FCB" w:rsidRDefault="25D79808">
            <w:r>
              <w:t>Um funcionário logado no sistema pode registrar uma venda, com o horário da venda, o produto e o cpf do cliente.</w:t>
            </w:r>
          </w:p>
        </w:tc>
      </w:tr>
      <w:tr w:rsidR="00F60B0B" w:rsidRPr="00D40FCB" w14:paraId="4E0BC4EB" w14:textId="77777777" w:rsidTr="524F054A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552F02D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2C44B27" w14:textId="55A3BAF6" w:rsidR="00F60B0B" w:rsidRPr="00D40FCB" w:rsidRDefault="5F52D610">
            <w:r>
              <w:t>O funcionário deve estar logado no sistema</w:t>
            </w:r>
          </w:p>
          <w:p w14:paraId="59D4A6B1" w14:textId="391803C7" w:rsidR="00F60B0B" w:rsidRPr="00D40FCB" w:rsidRDefault="04BE22EB">
            <w:r>
              <w:t xml:space="preserve"> </w:t>
            </w:r>
            <w:r w:rsidR="2CF2ECAE">
              <w:t>O</w:t>
            </w:r>
            <w:r w:rsidR="5F52D610">
              <w:t xml:space="preserve"> produto vendido deve estar cadastrado no sistema, assim como o </w:t>
            </w:r>
            <w:r w:rsidR="0D23C74C">
              <w:t>cliente</w:t>
            </w:r>
            <w:r w:rsidR="3EB45643">
              <w:t xml:space="preserve"> e o </w:t>
            </w:r>
            <w:r w:rsidR="69B3F65B">
              <w:t>funcionário</w:t>
            </w:r>
            <w:r w:rsidR="5F52D610">
              <w:t>.</w:t>
            </w:r>
          </w:p>
        </w:tc>
      </w:tr>
      <w:tr w:rsidR="00F60B0B" w:rsidRPr="00D40FCB" w14:paraId="1EBEFFF2" w14:textId="77777777" w:rsidTr="524F054A">
        <w:trPr>
          <w:trHeight w:val="55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48E4570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10A99E6" w14:textId="33BEC388" w:rsidR="00F60B0B" w:rsidRPr="00D40FCB" w:rsidRDefault="524F054A">
            <w:r>
              <w:t>O sistema deve ir para a tela “Lista de vendas”</w:t>
            </w:r>
          </w:p>
        </w:tc>
      </w:tr>
      <w:tr w:rsidR="00F60B0B" w:rsidRPr="00D40FCB" w14:paraId="19CC78B8" w14:textId="77777777" w:rsidTr="524F054A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06DB644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2BF60FE4" w14:textId="7D973E31" w:rsidR="00F60B0B" w:rsidRDefault="524F054A" w:rsidP="524F054A">
            <w:pPr>
              <w:spacing w:line="259" w:lineRule="auto"/>
            </w:pPr>
            <w:r w:rsidRPr="524F054A">
              <w:rPr>
                <w:b/>
                <w:bCs/>
              </w:rPr>
              <w:t>Vendas</w:t>
            </w:r>
            <w:r w:rsidR="1832275E" w:rsidRPr="1832275E">
              <w:rPr>
                <w:b/>
                <w:bCs/>
              </w:rPr>
              <w:t xml:space="preserve">, Lista de </w:t>
            </w:r>
            <w:r w:rsidR="02920BB8" w:rsidRPr="02920BB8">
              <w:rPr>
                <w:b/>
                <w:bCs/>
              </w:rPr>
              <w:t>Vendas</w:t>
            </w:r>
            <w:r w:rsidR="3E139DE8" w:rsidRPr="3E139DE8">
              <w:rPr>
                <w:b/>
                <w:bCs/>
              </w:rPr>
              <w:t xml:space="preserve">, </w:t>
            </w:r>
            <w:r w:rsidR="33786137" w:rsidRPr="33786137">
              <w:rPr>
                <w:b/>
                <w:bCs/>
              </w:rPr>
              <w:t xml:space="preserve">Adicionar </w:t>
            </w:r>
            <w:r w:rsidR="3A2DFB6B" w:rsidRPr="3A2DFB6B">
              <w:rPr>
                <w:b/>
                <w:bCs/>
              </w:rPr>
              <w:t>Vendas</w:t>
            </w:r>
          </w:p>
        </w:tc>
      </w:tr>
      <w:tr w:rsidR="00F60B0B" w:rsidRPr="00D40FCB" w14:paraId="5874E49F" w14:textId="77777777" w:rsidTr="524F054A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43FEAFB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33268B9B" w14:textId="4248633C" w:rsidR="00F60B0B" w:rsidRDefault="5F52D610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68C68CC7" w14:textId="77777777" w:rsidR="00F60B0B" w:rsidRDefault="00F60B0B"/>
          <w:p w14:paraId="24139579" w14:textId="73E6AF84" w:rsidR="00F60B0B" w:rsidRDefault="524F054A">
            <w:r>
              <w:t>1. Seleciona a opção de adicionar venda.</w:t>
            </w:r>
          </w:p>
          <w:p w14:paraId="1E59FB01" w14:textId="77777777" w:rsidR="00F60B0B" w:rsidRDefault="00F60B0B"/>
          <w:p w14:paraId="7CFF2A1B" w14:textId="6B6A1B06" w:rsidR="00F60B0B" w:rsidRDefault="5F52D610">
            <w:r>
              <w:t>3. Preenche os dados da venda.</w:t>
            </w:r>
          </w:p>
          <w:p w14:paraId="63FF385B" w14:textId="77777777" w:rsidR="00F60B0B" w:rsidRDefault="00F60B0B"/>
          <w:p w14:paraId="5121E049" w14:textId="18CC9007" w:rsidR="00F60B0B" w:rsidRDefault="5F52D610">
            <w:r>
              <w:t xml:space="preserve">4. Confirma o envio dos dados.  </w:t>
            </w:r>
          </w:p>
          <w:p w14:paraId="1BA63992" w14:textId="77777777" w:rsidR="00F60B0B" w:rsidRPr="00D40FCB" w:rsidRDefault="00F60B0B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52FB62D7" w14:textId="77777777" w:rsidR="00F60B0B" w:rsidRDefault="00F60B0B">
            <w:r>
              <w:rPr>
                <w:b/>
                <w:bCs/>
              </w:rPr>
              <w:t>Sistema</w:t>
            </w:r>
            <w:r>
              <w:t>:</w:t>
            </w:r>
          </w:p>
          <w:p w14:paraId="110BB2EA" w14:textId="77777777" w:rsidR="00F60B0B" w:rsidRDefault="00F60B0B"/>
          <w:p w14:paraId="08DB8890" w14:textId="77777777" w:rsidR="00F60B0B" w:rsidRDefault="00F60B0B"/>
          <w:p w14:paraId="6912AFB6" w14:textId="27EC1925" w:rsidR="00F60B0B" w:rsidRDefault="524F054A">
            <w:r>
              <w:t>2. Muda para a tela de adicionar vendas</w:t>
            </w:r>
            <w:r w:rsidR="7FF2D123">
              <w:t>.</w:t>
            </w:r>
          </w:p>
          <w:p w14:paraId="0CEBCA30" w14:textId="77777777" w:rsidR="00F60B0B" w:rsidRDefault="00F60B0B"/>
          <w:p w14:paraId="4CB84A96" w14:textId="77777777" w:rsidR="00F60B0B" w:rsidRDefault="00F60B0B"/>
          <w:p w14:paraId="55122A57" w14:textId="77777777" w:rsidR="00F60B0B" w:rsidRDefault="00F60B0B"/>
          <w:p w14:paraId="34EF413E" w14:textId="77777777" w:rsidR="00F60B0B" w:rsidRDefault="00F60B0B"/>
          <w:p w14:paraId="59A6C81B" w14:textId="77777777" w:rsidR="00F60B0B" w:rsidRDefault="00F60B0B"/>
          <w:p w14:paraId="7A8D6F64" w14:textId="6A6DB199" w:rsidR="5536C639" w:rsidRDefault="341ADFFA" w:rsidP="5536C639">
            <w:r>
              <w:t xml:space="preserve">5. Verifica se o cliente, produto e </w:t>
            </w:r>
            <w:r w:rsidR="0F90DA5A">
              <w:t>o vendedor estão cadastrados no sistema.</w:t>
            </w:r>
          </w:p>
          <w:p w14:paraId="0FD60534" w14:textId="56EDEA56" w:rsidR="5536C639" w:rsidRDefault="5536C639" w:rsidP="5536C639"/>
          <w:p w14:paraId="3DE81E2C" w14:textId="28D4B923" w:rsidR="00F60B0B" w:rsidRDefault="5536C639">
            <w:r>
              <w:t>6.</w:t>
            </w:r>
            <w:r w:rsidR="25D79808">
              <w:t xml:space="preserve"> Adiciona a venda na tabela de vendas.</w:t>
            </w:r>
          </w:p>
          <w:p w14:paraId="4396F972" w14:textId="2EB88503" w:rsidR="00F60B0B" w:rsidRDefault="00F60B0B"/>
          <w:p w14:paraId="6E5792D1" w14:textId="0327B8C0" w:rsidR="00F60B0B" w:rsidRDefault="4D7271AB" w:rsidP="25D79808">
            <w:r>
              <w:t>7</w:t>
            </w:r>
            <w:r w:rsidR="25D79808">
              <w:t>. Atualiza o atributo quantidade compras na tabela cliente.</w:t>
            </w:r>
          </w:p>
          <w:p w14:paraId="002135F3" w14:textId="3711934B" w:rsidR="25D79808" w:rsidRDefault="25D79808" w:rsidP="25D79808"/>
          <w:p w14:paraId="7524C6B0" w14:textId="05974F9E" w:rsidR="25D79808" w:rsidRDefault="4D7271AB" w:rsidP="25D79808">
            <w:r>
              <w:t>8</w:t>
            </w:r>
            <w:r w:rsidR="25D79808">
              <w:t>. Atualiza o atributo quantidade vendas na tabela funcionário.</w:t>
            </w:r>
          </w:p>
          <w:p w14:paraId="30A8420E" w14:textId="77777777" w:rsidR="00F60B0B" w:rsidRDefault="00F60B0B"/>
          <w:p w14:paraId="41FADCBE" w14:textId="4CDA3A84" w:rsidR="00F60B0B" w:rsidRDefault="4D7271AB">
            <w:r>
              <w:t>9</w:t>
            </w:r>
            <w:r w:rsidR="524F054A">
              <w:t xml:space="preserve">. Vai para a </w:t>
            </w:r>
            <w:r>
              <w:t xml:space="preserve">tela </w:t>
            </w:r>
            <w:r w:rsidR="524F054A">
              <w:t>“Lista de vendas”</w:t>
            </w:r>
          </w:p>
          <w:p w14:paraId="4420586E" w14:textId="6CC6DC68" w:rsidR="00F60B0B" w:rsidRDefault="00F60B0B" w:rsidP="5F52D610"/>
          <w:p w14:paraId="27ED5F7C" w14:textId="77777777" w:rsidR="00F60B0B" w:rsidRPr="00D40FCB" w:rsidRDefault="00F60B0B"/>
        </w:tc>
      </w:tr>
      <w:tr w:rsidR="00F60B0B" w:rsidRPr="00D40FCB" w14:paraId="1FD855B8" w14:textId="77777777" w:rsidTr="005377DB">
        <w:trPr>
          <w:trHeight w:val="1629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17739A08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7277375F" w14:textId="1E6BF24D" w:rsidR="00F60B0B" w:rsidRPr="00D40FCB" w:rsidRDefault="5F52D610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14:paraId="48E8D875" w14:textId="7154288A" w:rsidR="00F60B0B" w:rsidRPr="00D40FCB" w:rsidRDefault="524F054A" w:rsidP="5F52D610">
            <w:r>
              <w:t>4- Caso o envio dos dados não seja confirmado, o sistema volta para a tela “Vendas”, sem adicionar a venda na tabela.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0FAECA3E" w14:textId="3D3E73F0" w:rsidR="00F60B0B" w:rsidRPr="00D40FCB" w:rsidRDefault="5F52D610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76B26974" w14:textId="30859434" w:rsidR="00F60B0B" w:rsidRPr="00D40FCB" w:rsidRDefault="4D7271AB" w:rsidP="5F52D610">
            <w:r>
              <w:t>5</w:t>
            </w:r>
            <w:r w:rsidR="5F52D610">
              <w:t>- Caso o cliente não esteja cadastrado, o sistema exibe a tela de cadastro de clientes. Caso o produto não esteja cadastrado a operação é cancelada.</w:t>
            </w:r>
            <w:r w:rsidR="0F90DA5A">
              <w:t xml:space="preserve"> Caso o vendedor não esteja cadastrado no sistema, a sessão é </w:t>
            </w:r>
            <w:r w:rsidR="10F4FD2C">
              <w:t>encerrada</w:t>
            </w:r>
            <w:r w:rsidR="38821E28">
              <w:t>.</w:t>
            </w:r>
          </w:p>
          <w:p w14:paraId="45CB35B6" w14:textId="44D0FA43" w:rsidR="00F60B0B" w:rsidRPr="00D40FCB" w:rsidRDefault="00F60B0B" w:rsidP="5F52D610"/>
        </w:tc>
      </w:tr>
      <w:tr w:rsidR="00F60B0B" w:rsidRPr="00D40FCB" w14:paraId="6F7C6FED" w14:textId="77777777" w:rsidTr="524F054A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95D3C13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8D682A4" w14:textId="77777777" w:rsidR="00F60B0B" w:rsidRDefault="00F60B0B">
            <w:pPr>
              <w:snapToGrid w:val="0"/>
              <w:rPr>
                <w:b/>
                <w:bCs/>
              </w:rPr>
            </w:pPr>
          </w:p>
          <w:p w14:paraId="785E89F8" w14:textId="4BC1FCD7" w:rsidR="00F60B0B" w:rsidRDefault="5F52D610" w:rsidP="5F52D610">
            <w:r>
              <w:t>1- O cliente que realiza a compra deve estar cadastrado no sistema, assim como o produto vendido</w:t>
            </w:r>
            <w:r w:rsidR="3AE35239">
              <w:t xml:space="preserve"> </w:t>
            </w:r>
            <w:r w:rsidR="4A887EAC">
              <w:t xml:space="preserve">e o </w:t>
            </w:r>
            <w:r w:rsidR="52A23BB2">
              <w:t>funcionário</w:t>
            </w:r>
            <w:r>
              <w:t>.</w:t>
            </w:r>
          </w:p>
          <w:p w14:paraId="5DDFD85E" w14:textId="77777777" w:rsidR="00F60B0B" w:rsidRPr="006E2365" w:rsidRDefault="00F60B0B"/>
        </w:tc>
      </w:tr>
    </w:tbl>
    <w:p w14:paraId="53D81C99" w14:textId="77777777" w:rsidR="00F60B0B" w:rsidRDefault="00F60B0B" w:rsidP="00832FDC">
      <w:pPr>
        <w:pStyle w:val="TextoNormal"/>
      </w:pPr>
    </w:p>
    <w:p w14:paraId="198A0A80" w14:textId="22408C7F" w:rsidR="00F60B0B" w:rsidRDefault="5F52D610" w:rsidP="5F52D610">
      <w:pPr>
        <w:pStyle w:val="Requisito"/>
      </w:pPr>
      <w:bookmarkStart w:id="77" w:name="_Toc150960154"/>
      <w:r>
        <w:t>[RF006] Excluir venda</w:t>
      </w:r>
      <w:bookmarkEnd w:id="77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18EA3AA0" w14:textId="77777777" w:rsidTr="1DC56C8B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5FC192BC" w14:textId="0AE0526C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20272604" w14:textId="3C89DBCB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exclusão de uma venda feita.</w:t>
            </w:r>
          </w:p>
        </w:tc>
      </w:tr>
      <w:tr w:rsidR="00F60B0B" w:rsidRPr="00D40FCB" w14:paraId="050C3806" w14:textId="77777777" w:rsidTr="1DC56C8B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6CD7D76D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F705F7E" w14:textId="77777777" w:rsidR="00F60B0B" w:rsidRPr="00D40FCB" w:rsidRDefault="00F60B0B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55808AD2" w14:textId="77777777" w:rsidTr="1DC56C8B">
        <w:trPr>
          <w:trHeight w:val="468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40CDEA1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69A38C4" w14:textId="77777777" w:rsidR="00F60B0B" w:rsidRPr="00D40FCB" w:rsidRDefault="00F60B0B">
            <w:r>
              <w:t>Gerente.</w:t>
            </w:r>
          </w:p>
        </w:tc>
      </w:tr>
      <w:tr w:rsidR="00F60B0B" w:rsidRPr="00D40FCB" w14:paraId="7153A7FC" w14:textId="77777777" w:rsidTr="1DC56C8B">
        <w:trPr>
          <w:trHeight w:val="419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F5A8F6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03C3897" w14:textId="54BD300E" w:rsidR="00F60B0B" w:rsidRPr="00D40FCB" w:rsidRDefault="5F52D610">
            <w:r>
              <w:t>Um gerente pode excluir uma venda realizada.</w:t>
            </w:r>
          </w:p>
        </w:tc>
      </w:tr>
      <w:tr w:rsidR="00F60B0B" w:rsidRPr="00D40FCB" w14:paraId="3236D580" w14:textId="77777777" w:rsidTr="1DC56C8B">
        <w:trPr>
          <w:trHeight w:val="41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160520E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0022FC04" w14:textId="471D4BF2" w:rsidR="00F60B0B" w:rsidRPr="00D40FCB" w:rsidRDefault="00F60B0B">
            <w:r>
              <w:t>O gerente deve estar logado no sistema.</w:t>
            </w:r>
          </w:p>
          <w:p w14:paraId="57389EF4" w14:textId="12190F34" w:rsidR="00F60B0B" w:rsidRPr="00D40FCB" w:rsidRDefault="1DC56C8B">
            <w:r>
              <w:t>O gerente deve estar na tela Lista de vendas.</w:t>
            </w:r>
          </w:p>
        </w:tc>
      </w:tr>
      <w:tr w:rsidR="00F60B0B" w:rsidRPr="00D40FCB" w14:paraId="1A796397" w14:textId="77777777" w:rsidTr="1DC56C8B">
        <w:trPr>
          <w:trHeight w:val="417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CA967B0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9FBC320" w14:textId="04732DFA" w:rsidR="00F60B0B" w:rsidRPr="00D40FCB" w:rsidRDefault="1DC56C8B">
            <w:r>
              <w:t>O sistema deve voltar para a tela de "Lista de vendas”.</w:t>
            </w:r>
          </w:p>
        </w:tc>
      </w:tr>
      <w:tr w:rsidR="00F60B0B" w:rsidRPr="00D40FCB" w14:paraId="26E69E9C" w14:textId="77777777" w:rsidTr="1DC56C8B">
        <w:trPr>
          <w:trHeight w:val="469"/>
        </w:trPr>
        <w:tc>
          <w:tcPr>
            <w:tcW w:w="1726" w:type="dxa"/>
            <w:shd w:val="clear" w:color="auto" w:fill="E2EFD9" w:themeFill="accent6" w:themeFillTint="33"/>
          </w:tcPr>
          <w:p w14:paraId="3DEE5DD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7C92CD9B" w14:textId="64F7DDD7" w:rsidR="00F60B0B" w:rsidRDefault="5F52D610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Lista de vendas</w:t>
            </w:r>
          </w:p>
        </w:tc>
      </w:tr>
      <w:tr w:rsidR="00F60B0B" w:rsidRPr="00D40FCB" w14:paraId="5397DCCC" w14:textId="77777777" w:rsidTr="1DC56C8B">
        <w:trPr>
          <w:trHeight w:val="112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85F7E5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027ECE3D" w14:textId="77777777" w:rsidR="00F60B0B" w:rsidRDefault="00F60B0B">
            <w:r>
              <w:rPr>
                <w:b/>
                <w:bCs/>
              </w:rPr>
              <w:t>Gerente</w:t>
            </w:r>
            <w:r>
              <w:t>:</w:t>
            </w:r>
          </w:p>
          <w:p w14:paraId="55BAACBC" w14:textId="77777777" w:rsidR="00F60B0B" w:rsidRDefault="00F60B0B"/>
          <w:p w14:paraId="75819970" w14:textId="2EF0E435" w:rsidR="00F60B0B" w:rsidRDefault="5F52D610">
            <w:r>
              <w:t>1. Seleciona a opção de excluir vendas.</w:t>
            </w:r>
          </w:p>
          <w:p w14:paraId="07E8592C" w14:textId="77777777" w:rsidR="00F60B0B" w:rsidRDefault="00F60B0B"/>
          <w:p w14:paraId="0DAC64F4" w14:textId="5ED36220" w:rsidR="5F52D610" w:rsidRDefault="5F52D610" w:rsidP="5F52D610">
            <w:pPr>
              <w:spacing w:line="259" w:lineRule="auto"/>
            </w:pPr>
            <w:r>
              <w:t>3. Confirma a exclusão.</w:t>
            </w:r>
          </w:p>
          <w:p w14:paraId="4A35746E" w14:textId="28097DFA" w:rsidR="00F60B0B" w:rsidRDefault="5F52D610" w:rsidP="5F52D610">
            <w:r>
              <w:t xml:space="preserve">  </w:t>
            </w:r>
          </w:p>
          <w:p w14:paraId="7FC07168" w14:textId="77777777" w:rsidR="00F60B0B" w:rsidRPr="00D40FCB" w:rsidRDefault="00F60B0B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14CB8DA2" w14:textId="77777777" w:rsidR="00F60B0B" w:rsidRDefault="00F60B0B">
            <w:r>
              <w:rPr>
                <w:b/>
                <w:bCs/>
              </w:rPr>
              <w:t>Sistema</w:t>
            </w:r>
            <w:r>
              <w:t>:</w:t>
            </w:r>
          </w:p>
          <w:p w14:paraId="6005343A" w14:textId="77777777" w:rsidR="00F60B0B" w:rsidRDefault="00F60B0B"/>
          <w:p w14:paraId="42B16DA3" w14:textId="77777777" w:rsidR="00F60B0B" w:rsidRDefault="00F60B0B"/>
          <w:p w14:paraId="2BC7D484" w14:textId="49A2E4A2" w:rsidR="00F60B0B" w:rsidRDefault="5F52D610">
            <w:r>
              <w:t>2. Exibe uma mensagem exigindo a senha do gerente para a confirmação da operação.</w:t>
            </w:r>
          </w:p>
          <w:p w14:paraId="2C309EAD" w14:textId="77777777" w:rsidR="00F60B0B" w:rsidRDefault="00F60B0B"/>
          <w:p w14:paraId="60441AB4" w14:textId="5E8A15F9" w:rsidR="00F60B0B" w:rsidRDefault="1DC56C8B">
            <w:r>
              <w:t>4. Verifica se a venda existe.</w:t>
            </w:r>
          </w:p>
          <w:p w14:paraId="6AB6F69D" w14:textId="000B4DA6" w:rsidR="1DC56C8B" w:rsidRDefault="1DC56C8B" w:rsidP="1DC56C8B"/>
          <w:p w14:paraId="25A64D4E" w14:textId="232955C2" w:rsidR="00F60B0B" w:rsidRDefault="1DC56C8B" w:rsidP="5F52D610">
            <w:r>
              <w:t>5. Realiza a exclusão da venda na tabela de vendas.</w:t>
            </w:r>
          </w:p>
          <w:p w14:paraId="1778B984" w14:textId="1F26164B" w:rsidR="25D79808" w:rsidRDefault="25D79808" w:rsidP="25D79808"/>
          <w:p w14:paraId="590403C4" w14:textId="3C148AE8" w:rsidR="25D79808" w:rsidRDefault="1DC56C8B" w:rsidP="25D79808">
            <w:r>
              <w:t>6. Diminui o atributo quantidade de vendas da tabela funcionário.</w:t>
            </w:r>
          </w:p>
          <w:p w14:paraId="77F06A5F" w14:textId="77777777" w:rsidR="00F60B0B" w:rsidRDefault="00F60B0B"/>
          <w:p w14:paraId="47B5212A" w14:textId="491D9A04" w:rsidR="25D79808" w:rsidRDefault="1DC56C8B" w:rsidP="25D79808">
            <w:r>
              <w:t>7. Diminui o atributo quantidade de compras da tabela cliente.</w:t>
            </w:r>
          </w:p>
          <w:p w14:paraId="6067C40F" w14:textId="1C5CC610" w:rsidR="25D79808" w:rsidRDefault="25D79808" w:rsidP="25D79808"/>
          <w:p w14:paraId="5D2DB1D3" w14:textId="2440A1CD" w:rsidR="00F60B0B" w:rsidRDefault="1DC56C8B">
            <w:r>
              <w:t>8. Volta para a tela de lista de vendas atualizada.</w:t>
            </w:r>
          </w:p>
          <w:p w14:paraId="3D0BDA79" w14:textId="77777777" w:rsidR="00F60B0B" w:rsidRDefault="00F60B0B"/>
          <w:p w14:paraId="3211CBE3" w14:textId="77777777" w:rsidR="00F60B0B" w:rsidRDefault="00F60B0B" w:rsidP="5F52D610">
            <w:pPr>
              <w:tabs>
                <w:tab w:val="left" w:pos="2130"/>
              </w:tabs>
            </w:pPr>
          </w:p>
          <w:p w14:paraId="6FC78074" w14:textId="77777777" w:rsidR="00F60B0B" w:rsidRPr="00D40FCB" w:rsidRDefault="00F60B0B"/>
        </w:tc>
      </w:tr>
      <w:tr w:rsidR="00F60B0B" w:rsidRPr="00D40FCB" w14:paraId="1412A0C5" w14:textId="77777777" w:rsidTr="1DC56C8B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3FE654A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730B8284" w14:textId="09207F28" w:rsidR="00F60B0B" w:rsidRPr="00D40FCB" w:rsidRDefault="5F52D610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14:paraId="51807FEE" w14:textId="74C4E3C8" w:rsidR="00F60B0B" w:rsidRPr="00D40FCB" w:rsidRDefault="5F52D610" w:rsidP="5F52D610">
            <w:r>
              <w:t>3. Caso o gerente não confirme a exclusão, o sistema deve exibir a lista de vendas sem realizar a exclusão.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61AEE976" w14:textId="7FCEA62B" w:rsidR="00F60B0B" w:rsidRPr="00D40FCB" w:rsidRDefault="5F52D610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13F2A3D8" w14:textId="1740C9DE" w:rsidR="00F60B0B" w:rsidRPr="00D40FCB" w:rsidRDefault="1DC56C8B" w:rsidP="5F52D610">
            <w:r>
              <w:t>2. Caso a senha esteja incorreta o sistema deve exigir a senha novamente e caso esteja incorreta deverá cancelar a operação e voltar para a tela de login.</w:t>
            </w:r>
          </w:p>
          <w:p w14:paraId="4B338F70" w14:textId="17E2BB81" w:rsidR="00F60B0B" w:rsidRPr="00D40FCB" w:rsidRDefault="1DC56C8B" w:rsidP="1DC56C8B">
            <w:r>
              <w:t>4. Caso a venda não exista o sistema volta para a tela Lista de vendas.</w:t>
            </w:r>
          </w:p>
        </w:tc>
      </w:tr>
      <w:tr w:rsidR="00F60B0B" w:rsidRPr="00D40FCB" w14:paraId="6D0CBAF3" w14:textId="77777777" w:rsidTr="1DC56C8B">
        <w:trPr>
          <w:trHeight w:val="73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9AE5A51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20CBAA79" w14:textId="77777777" w:rsidR="00F60B0B" w:rsidRDefault="00F60B0B">
            <w:pPr>
              <w:snapToGrid w:val="0"/>
              <w:rPr>
                <w:b/>
                <w:bCs/>
              </w:rPr>
            </w:pPr>
          </w:p>
          <w:p w14:paraId="40579DA7" w14:textId="720DE32E" w:rsidR="00F60B0B" w:rsidRDefault="5F52D610">
            <w:r>
              <w:t>1 – O gerente deve inserir sua senha para confirmar a exclusão de uma venda.</w:t>
            </w:r>
          </w:p>
          <w:p w14:paraId="7C47E442" w14:textId="77777777" w:rsidR="00F60B0B" w:rsidRPr="006E2365" w:rsidRDefault="00F60B0B"/>
        </w:tc>
      </w:tr>
    </w:tbl>
    <w:p w14:paraId="649A966F" w14:textId="77777777" w:rsidR="00F60B0B" w:rsidRDefault="00F60B0B" w:rsidP="00832FDC">
      <w:pPr>
        <w:pStyle w:val="TextoNormal"/>
      </w:pPr>
    </w:p>
    <w:p w14:paraId="16C1F9A4" w14:textId="1438F664" w:rsidR="00F60B0B" w:rsidRDefault="5F52D610" w:rsidP="5F52D610">
      <w:pPr>
        <w:pStyle w:val="Requisito"/>
      </w:pPr>
      <w:bookmarkStart w:id="78" w:name="_Toc150960155"/>
      <w:r>
        <w:t>[RF007] Visualizar vendas</w:t>
      </w:r>
      <w:bookmarkEnd w:id="78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70974F98" w14:textId="77777777" w:rsidTr="1DC56C8B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2A92D648" w14:textId="71F9DFF9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E33497E" w14:textId="4C17317E" w:rsidR="00F60B0B" w:rsidRDefault="404148B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404148B2">
              <w:rPr>
                <w:b/>
                <w:bCs/>
                <w:color w:val="FFFFFF" w:themeColor="background1"/>
                <w:sz w:val="24"/>
                <w:szCs w:val="24"/>
              </w:rPr>
              <w:t>Realizar a</w:t>
            </w:r>
            <w:r w:rsidR="5F52D610" w:rsidRPr="5F52D610">
              <w:rPr>
                <w:b/>
                <w:bCs/>
                <w:color w:val="FFFFFF" w:themeColor="background1"/>
                <w:sz w:val="24"/>
                <w:szCs w:val="24"/>
              </w:rPr>
              <w:t xml:space="preserve"> visualização das vendas realizadas.</w:t>
            </w:r>
          </w:p>
        </w:tc>
      </w:tr>
      <w:tr w:rsidR="00F60B0B" w:rsidRPr="00D40FCB" w14:paraId="64A78F09" w14:textId="77777777" w:rsidTr="1DC56C8B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77D57ED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46FEB6D" w14:textId="77777777" w:rsidR="00F60B0B" w:rsidRPr="00D40FCB" w:rsidRDefault="00F60B0B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756D0568" w14:textId="77777777" w:rsidTr="1DC56C8B">
        <w:trPr>
          <w:trHeight w:val="404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B272F54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94F61EF" w14:textId="5F9F6DF5" w:rsidR="00F60B0B" w:rsidRPr="00D40FCB" w:rsidRDefault="5F52D610">
            <w:r>
              <w:t>Funcionário.</w:t>
            </w:r>
          </w:p>
        </w:tc>
      </w:tr>
      <w:tr w:rsidR="00F60B0B" w:rsidRPr="00D40FCB" w14:paraId="3CC3D25D" w14:textId="77777777" w:rsidTr="1DC56C8B">
        <w:trPr>
          <w:trHeight w:val="411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2756316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C672A05" w14:textId="49F2B525" w:rsidR="00F60B0B" w:rsidRPr="00D40FCB" w:rsidRDefault="5F52D610">
            <w:r>
              <w:t>Um funcionário pode visualizar os dados das vendas realizadas.</w:t>
            </w:r>
          </w:p>
        </w:tc>
      </w:tr>
      <w:tr w:rsidR="00F60B0B" w:rsidRPr="00D40FCB" w14:paraId="5C1CECBD" w14:textId="77777777" w:rsidTr="1DC56C8B">
        <w:trPr>
          <w:trHeight w:val="417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F6A1DBD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59E34CBA" w14:textId="46053316" w:rsidR="00F60B0B" w:rsidRPr="00D40FCB" w:rsidRDefault="1DC56C8B">
            <w:r>
              <w:t>O funcionário deve estar logado no sistema.</w:t>
            </w:r>
          </w:p>
          <w:p w14:paraId="6503C156" w14:textId="615B1EA0" w:rsidR="00F60B0B" w:rsidRPr="00D40FCB" w:rsidRDefault="1DC56C8B">
            <w:r>
              <w:t>O funcionário deve estar na tela de “Vendas”.</w:t>
            </w:r>
          </w:p>
        </w:tc>
      </w:tr>
      <w:tr w:rsidR="00F60B0B" w:rsidRPr="00D40FCB" w14:paraId="1DA6E880" w14:textId="77777777" w:rsidTr="1DC56C8B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CB2E919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6A54723" w14:textId="5270C72E" w:rsidR="00F60B0B" w:rsidRPr="00D40FCB" w:rsidRDefault="5F52D610">
            <w:r>
              <w:t>O sistema deve permanecer na tela “Lista de vendas” até que o funcionário selecione a opção de voltar para a tela de “Vendas”.</w:t>
            </w:r>
          </w:p>
        </w:tc>
      </w:tr>
      <w:tr w:rsidR="00F60B0B" w:rsidRPr="00D40FCB" w14:paraId="5BED4AC1" w14:textId="77777777" w:rsidTr="1DC56C8B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73247B9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4EF65A26" w14:textId="4FF24101" w:rsidR="00F60B0B" w:rsidRDefault="1DC56C8B" w:rsidP="5F52D610">
            <w:pPr>
              <w:spacing w:line="259" w:lineRule="auto"/>
            </w:pPr>
            <w:r w:rsidRPr="1DC56C8B">
              <w:rPr>
                <w:b/>
                <w:bCs/>
              </w:rPr>
              <w:t>Vendas, Lista de vendas</w:t>
            </w:r>
          </w:p>
        </w:tc>
      </w:tr>
      <w:tr w:rsidR="00F60B0B" w:rsidRPr="00D40FCB" w14:paraId="75B28C15" w14:textId="77777777" w:rsidTr="1DC56C8B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959BDFB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42DA274A" w14:textId="6DF1FF2C" w:rsidR="00F60B0B" w:rsidRDefault="5F52D610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46222B4F" w14:textId="77777777" w:rsidR="00F60B0B" w:rsidRDefault="00F60B0B"/>
          <w:p w14:paraId="27E43EFB" w14:textId="4D921F9F" w:rsidR="00F60B0B" w:rsidRDefault="5F52D610">
            <w:r>
              <w:t>1. Seleciona a opção de lista de vendas.</w:t>
            </w:r>
          </w:p>
          <w:p w14:paraId="0FA72D71" w14:textId="4847B963" w:rsidR="00F60B0B" w:rsidRPr="00D40FCB" w:rsidRDefault="00F60B0B" w:rsidP="5F52D610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1B870AAA" w14:textId="77777777" w:rsidR="00F60B0B" w:rsidRDefault="00F60B0B">
            <w:r>
              <w:rPr>
                <w:b/>
                <w:bCs/>
              </w:rPr>
              <w:t>Sistema</w:t>
            </w:r>
            <w:r>
              <w:t>:</w:t>
            </w:r>
          </w:p>
          <w:p w14:paraId="26B0E198" w14:textId="77777777" w:rsidR="00F60B0B" w:rsidRDefault="00F60B0B"/>
          <w:p w14:paraId="6ACB42C8" w14:textId="77777777" w:rsidR="00F60B0B" w:rsidRDefault="00F60B0B"/>
          <w:p w14:paraId="460122E7" w14:textId="43320516" w:rsidR="25D79808" w:rsidRDefault="1DC56C8B" w:rsidP="25D79808">
            <w:r>
              <w:t>2. Muda para a tela de lista de vendas.</w:t>
            </w:r>
          </w:p>
          <w:p w14:paraId="223124DF" w14:textId="6C92D725" w:rsidR="5F52D610" w:rsidRDefault="5F52D610" w:rsidP="5F52D610"/>
          <w:p w14:paraId="7567DC09" w14:textId="14D09B47" w:rsidR="5F52D610" w:rsidRDefault="5F52D610" w:rsidP="5F52D610">
            <w:r>
              <w:t>3. Aguarda o funcionário selecionar a opção de voltar.</w:t>
            </w:r>
          </w:p>
          <w:p w14:paraId="66416452" w14:textId="77777777" w:rsidR="00F60B0B" w:rsidRPr="00D40FCB" w:rsidRDefault="00F60B0B"/>
        </w:tc>
      </w:tr>
      <w:tr w:rsidR="00F60B0B" w:rsidRPr="00D40FCB" w14:paraId="4C36A62E" w14:textId="77777777" w:rsidTr="1DC56C8B">
        <w:trPr>
          <w:trHeight w:val="664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DB4E9DA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007C4384" w14:textId="77777777" w:rsidR="00F60B0B" w:rsidRPr="00D40FCB" w:rsidRDefault="00F60B0B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6195D5C4" w14:textId="713E5FF6" w:rsidR="00F60B0B" w:rsidRPr="00D40FCB" w:rsidRDefault="5F52D610">
            <w:r w:rsidRPr="5F52D610">
              <w:rPr>
                <w:b/>
                <w:bCs/>
              </w:rPr>
              <w:t>Sistema</w:t>
            </w:r>
            <w:r>
              <w:t>:</w:t>
            </w:r>
          </w:p>
        </w:tc>
      </w:tr>
      <w:tr w:rsidR="00F60B0B" w:rsidRPr="00D40FCB" w14:paraId="5438FC08" w14:textId="77777777" w:rsidTr="1DC56C8B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79214B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6A31A0CC" w14:textId="77777777" w:rsidR="00F60B0B" w:rsidRDefault="00F60B0B">
            <w:pPr>
              <w:snapToGrid w:val="0"/>
              <w:rPr>
                <w:b/>
                <w:bCs/>
              </w:rPr>
            </w:pPr>
          </w:p>
          <w:p w14:paraId="0CF296AB" w14:textId="6FE5B072" w:rsidR="00F60B0B" w:rsidRDefault="5F52D610">
            <w:r>
              <w:t>1 – O funcionário não pode fazer nenhuma alteração na tabela de vendas, apenas adicionar uma venda.</w:t>
            </w:r>
          </w:p>
          <w:p w14:paraId="518AC874" w14:textId="77777777" w:rsidR="00F60B0B" w:rsidRPr="006E2365" w:rsidRDefault="00F60B0B"/>
        </w:tc>
      </w:tr>
    </w:tbl>
    <w:p w14:paraId="634986B7" w14:textId="77777777" w:rsidR="00F60B0B" w:rsidRDefault="00F60B0B" w:rsidP="00832FDC">
      <w:pPr>
        <w:pStyle w:val="TextoNormal"/>
      </w:pPr>
    </w:p>
    <w:p w14:paraId="3E67F097" w14:textId="744374DE" w:rsidR="00832FDC" w:rsidRDefault="3DD6B972" w:rsidP="3DD6B972">
      <w:pPr>
        <w:pStyle w:val="Requisito"/>
      </w:pPr>
      <w:r>
        <w:t xml:space="preserve"> </w:t>
      </w:r>
      <w:bookmarkStart w:id="79" w:name="_Toc150960156"/>
      <w:r>
        <w:t xml:space="preserve">[RF008] Histórico de vendas </w:t>
      </w:r>
      <w:r w:rsidR="404148B2">
        <w:t>por cliente</w:t>
      </w:r>
      <w:bookmarkEnd w:id="79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32FDC" w14:paraId="73660AA0" w14:textId="77777777" w:rsidTr="1DC56C8B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3485A11B" w14:textId="5E44A87E" w:rsidR="00832FDC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058250E5" w14:textId="115F7DAC" w:rsidR="00832FDC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alteração de dados de uma venda.</w:t>
            </w:r>
          </w:p>
        </w:tc>
      </w:tr>
      <w:tr w:rsidR="00832FDC" w:rsidRPr="00D40FCB" w14:paraId="2A503FC5" w14:textId="77777777" w:rsidTr="1DC56C8B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2CB28720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7F698C9" w14:textId="033DFF7D" w:rsidR="00832FDC" w:rsidRPr="00D40FCB" w:rsidRDefault="5F52D610">
            <w:r>
              <w:t>( )  Essencial          (X)  Importante          (  ) Desejável</w:t>
            </w:r>
          </w:p>
        </w:tc>
      </w:tr>
      <w:tr w:rsidR="00832FDC" w:rsidRPr="00D40FCB" w14:paraId="7590683F" w14:textId="77777777" w:rsidTr="1DC56C8B">
        <w:trPr>
          <w:trHeight w:val="387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63AB3FDB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BBDA5DA" w14:textId="77777777" w:rsidR="00832FDC" w:rsidRPr="00D40FCB" w:rsidRDefault="00832FDC">
            <w:r>
              <w:t>Gerente.</w:t>
            </w:r>
          </w:p>
        </w:tc>
      </w:tr>
      <w:tr w:rsidR="00832FDC" w:rsidRPr="00D40FCB" w14:paraId="54CDAC35" w14:textId="77777777" w:rsidTr="1DC56C8B">
        <w:trPr>
          <w:trHeight w:val="557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FFC20BD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680C335" w14:textId="7F730DF1" w:rsidR="00832FDC" w:rsidRPr="00D40FCB" w:rsidRDefault="1DC56C8B">
            <w:r>
              <w:t>Um funcionário que é um gerente pode visualizar o histórico de vendas por cliente.</w:t>
            </w:r>
          </w:p>
        </w:tc>
      </w:tr>
      <w:tr w:rsidR="00832FDC" w:rsidRPr="00D40FCB" w14:paraId="1BDA7172" w14:textId="77777777" w:rsidTr="1DC56C8B">
        <w:trPr>
          <w:trHeight w:val="552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15452EE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2FD0885" w14:textId="4B60B3C6" w:rsidR="00832FDC" w:rsidRPr="00D40FCB" w:rsidRDefault="1DC56C8B">
            <w:r>
              <w:t>O gerente deve estar logado no sistema.</w:t>
            </w:r>
          </w:p>
          <w:p w14:paraId="4AFE60F5" w14:textId="2B82781F" w:rsidR="00832FDC" w:rsidRPr="00D40FCB" w:rsidRDefault="1DC56C8B">
            <w:r>
              <w:t>O gerente deve estar na tela de “Vendas”.</w:t>
            </w:r>
          </w:p>
        </w:tc>
      </w:tr>
      <w:tr w:rsidR="00832FDC" w:rsidRPr="00D40FCB" w14:paraId="4604B171" w14:textId="77777777" w:rsidTr="1DC56C8B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63EDF1C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501ED98" w14:textId="4AFE9B1A" w:rsidR="00832FDC" w:rsidRPr="00D40FCB" w:rsidRDefault="524F054A">
            <w:r>
              <w:t>O sistema deve permanecer na tela “Histórico de compras” até que seja selecionada a opção de voltar.</w:t>
            </w:r>
          </w:p>
        </w:tc>
      </w:tr>
      <w:tr w:rsidR="00832FDC" w:rsidRPr="00D40FCB" w14:paraId="78B58E92" w14:textId="77777777" w:rsidTr="1DC56C8B">
        <w:trPr>
          <w:trHeight w:val="537"/>
        </w:trPr>
        <w:tc>
          <w:tcPr>
            <w:tcW w:w="1726" w:type="dxa"/>
            <w:shd w:val="clear" w:color="auto" w:fill="E2EFD9" w:themeFill="accent6" w:themeFillTint="33"/>
          </w:tcPr>
          <w:p w14:paraId="3D1811FE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5F772439" w14:textId="36DD6E2D" w:rsidR="00832FDC" w:rsidRDefault="524F054A" w:rsidP="524F054A">
            <w:pPr>
              <w:spacing w:line="259" w:lineRule="auto"/>
              <w:rPr>
                <w:b/>
                <w:bCs/>
              </w:rPr>
            </w:pPr>
            <w:r w:rsidRPr="524F054A">
              <w:rPr>
                <w:b/>
                <w:bCs/>
              </w:rPr>
              <w:t xml:space="preserve">Vendas, Histórico de compras </w:t>
            </w:r>
          </w:p>
        </w:tc>
      </w:tr>
      <w:tr w:rsidR="00832FDC" w:rsidRPr="00D40FCB" w14:paraId="6FA3F85F" w14:textId="77777777" w:rsidTr="1DC56C8B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82B7E82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67A12AA6" w14:textId="77777777" w:rsidR="00832FDC" w:rsidRDefault="00832FDC">
            <w:r>
              <w:rPr>
                <w:b/>
                <w:bCs/>
              </w:rPr>
              <w:t>Gerente</w:t>
            </w:r>
            <w:r>
              <w:t>:</w:t>
            </w:r>
          </w:p>
          <w:p w14:paraId="2CEE11F3" w14:textId="77777777" w:rsidR="00832FDC" w:rsidRDefault="00832FDC"/>
          <w:p w14:paraId="4433637B" w14:textId="50B21070" w:rsidR="00832FDC" w:rsidRDefault="524F054A">
            <w:r>
              <w:t>1. Seleciona a opção de Histórico de compras.</w:t>
            </w:r>
          </w:p>
          <w:p w14:paraId="4D3DB41C" w14:textId="269703E7" w:rsidR="00832FDC" w:rsidRDefault="00832FDC" w:rsidP="524F054A"/>
          <w:p w14:paraId="53337CF9" w14:textId="3D5C89BB" w:rsidR="00832FDC" w:rsidRPr="00D40FCB" w:rsidRDefault="524F054A">
            <w:r>
              <w:t xml:space="preserve">3. Insere o cpf do cliente. </w:t>
            </w:r>
          </w:p>
        </w:tc>
        <w:tc>
          <w:tcPr>
            <w:tcW w:w="4628" w:type="dxa"/>
            <w:shd w:val="clear" w:color="auto" w:fill="C5E0B3" w:themeFill="accent6" w:themeFillTint="66"/>
            <w:hideMark/>
          </w:tcPr>
          <w:p w14:paraId="794E3E63" w14:textId="77777777" w:rsidR="00832FDC" w:rsidRDefault="00832FDC">
            <w:r>
              <w:rPr>
                <w:b/>
                <w:bCs/>
              </w:rPr>
              <w:t>Sistema</w:t>
            </w:r>
            <w:r>
              <w:t>:</w:t>
            </w:r>
          </w:p>
          <w:p w14:paraId="49BC4550" w14:textId="77777777" w:rsidR="00832FDC" w:rsidRDefault="00832FDC"/>
          <w:p w14:paraId="56BBF6E3" w14:textId="77777777" w:rsidR="00832FDC" w:rsidRDefault="00832FDC"/>
          <w:p w14:paraId="43813B8A" w14:textId="50F5A644" w:rsidR="5F52D610" w:rsidRDefault="524F054A" w:rsidP="5F52D610">
            <w:pPr>
              <w:spacing w:line="259" w:lineRule="auto"/>
            </w:pPr>
            <w:r>
              <w:t>2. Pede o cpf do cliente.</w:t>
            </w:r>
          </w:p>
          <w:p w14:paraId="6008E3AA" w14:textId="77777777" w:rsidR="00832FDC" w:rsidRDefault="00832FDC"/>
          <w:p w14:paraId="7FDE63A3" w14:textId="04A2304E" w:rsidR="524F054A" w:rsidRDefault="524F054A" w:rsidP="524F054A"/>
          <w:p w14:paraId="5C2B64CA" w14:textId="2FCE6B18" w:rsidR="1DC56C8B" w:rsidRDefault="1DC56C8B" w:rsidP="1DC56C8B">
            <w:r>
              <w:t>4. Verifica se o cliente existe.</w:t>
            </w:r>
          </w:p>
          <w:p w14:paraId="1B4F2798" w14:textId="5347C59D" w:rsidR="1DC56C8B" w:rsidRDefault="1DC56C8B"/>
          <w:p w14:paraId="5012D516" w14:textId="0A431A97" w:rsidR="00832FDC" w:rsidRDefault="1DC56C8B" w:rsidP="524F054A">
            <w:r>
              <w:t>5. Mostra as compras e os dados do cliente, além dos detalhes do produto.</w:t>
            </w:r>
          </w:p>
          <w:p w14:paraId="7D858F25" w14:textId="77777777" w:rsidR="00832FDC" w:rsidRDefault="00832FDC"/>
          <w:p w14:paraId="0134A2FD" w14:textId="2079EC49" w:rsidR="524F054A" w:rsidRDefault="1DC56C8B" w:rsidP="524F054A">
            <w:r>
              <w:t>6. Aguarda na tela “Histórico de compras”.</w:t>
            </w:r>
          </w:p>
          <w:p w14:paraId="36323540" w14:textId="7E331C2A" w:rsidR="00832FDC" w:rsidRDefault="00832FDC" w:rsidP="524F054A"/>
          <w:p w14:paraId="3F31AC18" w14:textId="77777777" w:rsidR="00832FDC" w:rsidRPr="00D40FCB" w:rsidRDefault="00832FDC"/>
        </w:tc>
      </w:tr>
      <w:tr w:rsidR="00832FDC" w:rsidRPr="00D40FCB" w14:paraId="20DB2C8E" w14:textId="77777777" w:rsidTr="1DC56C8B">
        <w:trPr>
          <w:trHeight w:val="89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07C44AF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3A639DE7" w14:textId="02F3A889" w:rsidR="00832FDC" w:rsidRPr="00D40FCB" w:rsidRDefault="524F054A">
            <w:r w:rsidRPr="524F054A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1AAD86D4" w14:textId="77777777" w:rsidR="00832FDC" w:rsidRDefault="00832FDC">
            <w:r>
              <w:rPr>
                <w:b/>
                <w:bCs/>
              </w:rPr>
              <w:t>Sistema</w:t>
            </w:r>
            <w:r>
              <w:t>:</w:t>
            </w:r>
          </w:p>
          <w:p w14:paraId="0E1A4524" w14:textId="133EB6F1" w:rsidR="00832FDC" w:rsidRPr="00D40FCB" w:rsidRDefault="1DC56C8B">
            <w:r>
              <w:t>4.  Caso o cliente com o cpf digitado não esteja cadastrado, o sistema deve voltar para a tela “Vendas”.</w:t>
            </w:r>
          </w:p>
        </w:tc>
      </w:tr>
      <w:tr w:rsidR="00832FDC" w:rsidRPr="00D40FCB" w14:paraId="574429B9" w14:textId="77777777" w:rsidTr="1DC56C8B">
        <w:trPr>
          <w:trHeight w:val="682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348F916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71888EFD" w14:textId="77777777" w:rsidR="00832FDC" w:rsidRDefault="00832FDC">
            <w:pPr>
              <w:snapToGrid w:val="0"/>
              <w:rPr>
                <w:b/>
                <w:bCs/>
              </w:rPr>
            </w:pPr>
          </w:p>
          <w:p w14:paraId="72DB0462" w14:textId="77777777" w:rsidR="00832FDC" w:rsidRPr="006E2365" w:rsidRDefault="00832FDC"/>
        </w:tc>
      </w:tr>
    </w:tbl>
    <w:p w14:paraId="6097F397" w14:textId="77777777" w:rsidR="005C785E" w:rsidRDefault="005C785E">
      <w:pPr>
        <w:pStyle w:val="TextoNormal"/>
      </w:pPr>
    </w:p>
    <w:p w14:paraId="0F9EE709" w14:textId="77777777" w:rsidR="00832FDC" w:rsidRDefault="00832FDC" w:rsidP="00832FDC">
      <w:pPr>
        <w:pStyle w:val="TextoNormal"/>
        <w:ind w:left="0"/>
        <w:sectPr w:rsidR="00832FDC">
          <w:headerReference w:type="default" r:id="rId20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80" w:name="_Toc467473455"/>
    <w:bookmarkStart w:id="81" w:name="_Toc467474002"/>
    <w:bookmarkStart w:id="82" w:name="_Toc467477741"/>
    <w:bookmarkStart w:id="83" w:name="_Toc467494887"/>
    <w:bookmarkStart w:id="84" w:name="_Toc467495253"/>
    <w:bookmarkStart w:id="85" w:name="_Toc468086059"/>
    <w:p w14:paraId="5E11FC77" w14:textId="772C12CC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D27BB1C">
          <v:shape id="_x0000_i1027" type="#_x0000_t75" style="width:29.55pt;height:36.6pt" o:ole="">
            <v:imagedata r:id="rId21" o:title=""/>
          </v:shape>
          <o:OLEObject Type="Embed" ProgID="Word.Document.8" ShapeID="_x0000_i1027" DrawAspect="Content" ObjectID="_1762337423" r:id="rId22"/>
        </w:object>
      </w:r>
    </w:p>
    <w:p w14:paraId="730F43E9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2BAD23F4" w14:textId="77777777" w:rsidR="00F26727" w:rsidRDefault="00F26727">
      <w:pPr>
        <w:pStyle w:val="Ttulo1"/>
      </w:pPr>
      <w:r>
        <w:t>Requisitos não funcionais</w:t>
      </w:r>
      <w:bookmarkEnd w:id="80"/>
      <w:bookmarkEnd w:id="81"/>
      <w:bookmarkEnd w:id="82"/>
      <w:bookmarkEnd w:id="83"/>
      <w:bookmarkEnd w:id="84"/>
      <w:bookmarkEnd w:id="85"/>
    </w:p>
    <w:p w14:paraId="2935B3A1" w14:textId="78CA9FCE" w:rsidR="00F26727" w:rsidRDefault="00B37F5D">
      <w:pPr>
        <w:pStyle w:val="Ttulo2"/>
      </w:pPr>
      <w:bookmarkStart w:id="86" w:name="_Toc150960157"/>
      <w:r>
        <w:t>Desempenho</w:t>
      </w:r>
      <w:bookmarkEnd w:id="86"/>
    </w:p>
    <w:p w14:paraId="0C38FF3C" w14:textId="697FBCF7" w:rsidR="00F26727" w:rsidRDefault="00F26727">
      <w:pPr>
        <w:pStyle w:val="TextoNormal"/>
      </w:pPr>
      <w:r>
        <w:t xml:space="preserve">Esta seção descreve os requisitos não funcionais associados </w:t>
      </w:r>
      <w:r w:rsidR="00B37F5D">
        <w:t>ao desempenho do sistema.</w:t>
      </w:r>
    </w:p>
    <w:p w14:paraId="01A448D0" w14:textId="53FAF4B6" w:rsidR="00F26727" w:rsidRDefault="524F054A" w:rsidP="524F054A">
      <w:pPr>
        <w:pStyle w:val="Requisito"/>
      </w:pPr>
      <w:bookmarkStart w:id="87" w:name="_Toc467473457"/>
      <w:bookmarkStart w:id="88" w:name="_Toc467474004"/>
      <w:bookmarkStart w:id="89" w:name="_Toc467477743"/>
      <w:bookmarkStart w:id="90" w:name="_Toc467494889"/>
      <w:bookmarkStart w:id="91" w:name="_Toc467495255"/>
      <w:bookmarkStart w:id="92" w:name="_Toc468086061"/>
      <w:bookmarkStart w:id="93" w:name="_Toc150960158"/>
      <w:r>
        <w:t>[RNF001]</w:t>
      </w:r>
      <w:bookmarkEnd w:id="87"/>
      <w:bookmarkEnd w:id="88"/>
      <w:bookmarkEnd w:id="89"/>
      <w:bookmarkEnd w:id="90"/>
      <w:bookmarkEnd w:id="91"/>
      <w:bookmarkEnd w:id="92"/>
      <w:r>
        <w:t xml:space="preserve"> </w:t>
      </w:r>
      <w:r w:rsidR="00B37F5D">
        <w:t>Número</w:t>
      </w:r>
      <w:r w:rsidR="007E2BFD">
        <w:t xml:space="preserve"> de Acessos Simultâneos</w:t>
      </w:r>
      <w:bookmarkEnd w:id="93"/>
      <w:r w:rsidR="007E2BFD">
        <w:t xml:space="preserve"> </w:t>
      </w:r>
    </w:p>
    <w:p w14:paraId="168A06E4" w14:textId="2EE1C607" w:rsidR="00F26727" w:rsidRDefault="00876935">
      <w:pPr>
        <w:pStyle w:val="TextoNormal"/>
      </w:pPr>
      <w:r w:rsidRPr="00876935">
        <w:t xml:space="preserve">O sistema deve ser capaz de lidar com </w:t>
      </w:r>
      <w:r>
        <w:t>um</w:t>
      </w:r>
      <w:r w:rsidRPr="00876935">
        <w:t xml:space="preserve"> número </w:t>
      </w:r>
      <w:r>
        <w:t>d</w:t>
      </w:r>
      <w:r w:rsidRPr="00876935">
        <w:t>e</w:t>
      </w:r>
      <w:r>
        <w:t xml:space="preserve"> 10</w:t>
      </w:r>
      <w:r w:rsidRPr="00876935">
        <w:t xml:space="preserve"> usuários</w:t>
      </w:r>
      <w:r w:rsidR="00096FBE">
        <w:t>, simultaneamente,</w:t>
      </w:r>
      <w:r w:rsidRPr="00876935">
        <w:t xml:space="preserve"> sem qualquer degradação no desempenho.</w:t>
      </w:r>
    </w:p>
    <w:tbl>
      <w:tblPr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0"/>
        <w:gridCol w:w="1386"/>
      </w:tblGrid>
      <w:tr w:rsidR="00F26727" w14:paraId="79AE2F47" w14:textId="77777777" w:rsidTr="097044FA">
        <w:tc>
          <w:tcPr>
            <w:tcW w:w="1559" w:type="dxa"/>
            <w:vAlign w:val="center"/>
          </w:tcPr>
          <w:p w14:paraId="48371C90" w14:textId="77777777" w:rsidR="00F26727" w:rsidRDefault="00F2672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054FAD73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CBDCA93" w14:textId="77777777" w:rsidR="00F26727" w:rsidRDefault="00F2672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8115346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4BB49785" w14:textId="77777777" w:rsidR="00F26727" w:rsidRDefault="00F2672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0" w:type="dxa"/>
            <w:vAlign w:val="center"/>
          </w:tcPr>
          <w:p w14:paraId="6A25A327" w14:textId="2BCCB64F" w:rsidR="00F26727" w:rsidRDefault="004C44C9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386" w:type="dxa"/>
            <w:vAlign w:val="center"/>
          </w:tcPr>
          <w:p w14:paraId="40F10734" w14:textId="77777777" w:rsidR="00F26727" w:rsidRDefault="00F26727">
            <w:pPr>
              <w:pStyle w:val="TextoNormal"/>
              <w:ind w:left="0"/>
            </w:pPr>
            <w:r>
              <w:t>Desejável</w:t>
            </w:r>
          </w:p>
        </w:tc>
      </w:tr>
    </w:tbl>
    <w:p w14:paraId="637C7EE8" w14:textId="283B34B1" w:rsidR="00F26727" w:rsidRDefault="004C16F5">
      <w:pPr>
        <w:pStyle w:val="Ttulo2"/>
      </w:pPr>
      <w:bookmarkStart w:id="94" w:name="_Toc150960159"/>
      <w:r>
        <w:t>Di</w:t>
      </w:r>
      <w:r w:rsidR="00713490">
        <w:t>s</w:t>
      </w:r>
      <w:r>
        <w:t>ponibilidade</w:t>
      </w:r>
      <w:bookmarkEnd w:id="94"/>
    </w:p>
    <w:p w14:paraId="3A1D7548" w14:textId="77777777" w:rsidR="00F26727" w:rsidRDefault="00F2672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14:paraId="17290D52" w14:textId="732ADB5B" w:rsidR="00F26727" w:rsidRDefault="00F26727">
      <w:pPr>
        <w:pStyle w:val="Requisito"/>
      </w:pPr>
      <w:bookmarkStart w:id="95" w:name="_Toc467473460"/>
      <w:bookmarkStart w:id="96" w:name="_Toc467474007"/>
      <w:bookmarkStart w:id="97" w:name="_Toc467477746"/>
      <w:bookmarkStart w:id="98" w:name="_Toc467494892"/>
      <w:bookmarkStart w:id="99" w:name="_Toc467495258"/>
      <w:bookmarkStart w:id="100" w:name="_Toc468086064"/>
      <w:bookmarkStart w:id="101" w:name="_Toc150960160"/>
      <w:r>
        <w:t>[NF</w:t>
      </w:r>
      <w:r w:rsidR="005C785E">
        <w:t>00</w:t>
      </w:r>
      <w:r w:rsidR="0004048B">
        <w:t>2</w:t>
      </w:r>
      <w:r>
        <w:t>]</w:t>
      </w:r>
      <w:bookmarkEnd w:id="95"/>
      <w:bookmarkEnd w:id="96"/>
      <w:bookmarkEnd w:id="97"/>
      <w:bookmarkEnd w:id="98"/>
      <w:bookmarkEnd w:id="99"/>
      <w:bookmarkEnd w:id="100"/>
      <w:r w:rsidR="00704D7B">
        <w:t xml:space="preserve"> </w:t>
      </w:r>
      <w:r w:rsidR="00AC22F6">
        <w:t>Disponibilidade do Sistema</w:t>
      </w:r>
      <w:bookmarkEnd w:id="101"/>
    </w:p>
    <w:p w14:paraId="1CF0C52E" w14:textId="5CD9F2D8" w:rsidR="005C785E" w:rsidRDefault="097044FA" w:rsidP="005C785E">
      <w:pPr>
        <w:pStyle w:val="TextoNormal"/>
      </w:pPr>
      <w:bookmarkStart w:id="102" w:name="_Toc467473461"/>
      <w:bookmarkStart w:id="103" w:name="_Toc467474008"/>
      <w:bookmarkStart w:id="104" w:name="_Toc467477747"/>
      <w:bookmarkStart w:id="105" w:name="_Toc467494893"/>
      <w:bookmarkStart w:id="106" w:name="_Toc467495259"/>
      <w:bookmarkStart w:id="107" w:name="_Toc468086065"/>
      <w:r>
        <w:t>O sistema deve estar disponível e acessível 98% do</w:t>
      </w:r>
      <w:r w:rsidR="0072237A">
        <w:t xml:space="preserve"> horário comercial</w:t>
      </w:r>
      <w:r w:rsidR="00EC34A0">
        <w:t xml:space="preserve"> (</w:t>
      </w:r>
      <w:r w:rsidR="00781497">
        <w:t xml:space="preserve">dias </w:t>
      </w:r>
      <w:r w:rsidR="009B4E2B">
        <w:t>ú</w:t>
      </w:r>
      <w:r w:rsidR="00781497">
        <w:t>teis</w:t>
      </w:r>
      <w:r w:rsidR="009B4E2B">
        <w:t>, de 08:00 às 18:00</w:t>
      </w:r>
      <w:r w:rsidR="00EC34A0">
        <w:t>)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14:paraId="4BAA075D" w14:textId="77777777" w:rsidTr="00506043">
        <w:tc>
          <w:tcPr>
            <w:tcW w:w="1559" w:type="dxa"/>
            <w:vAlign w:val="center"/>
          </w:tcPr>
          <w:p w14:paraId="5BC926A3" w14:textId="77777777" w:rsidR="005C785E" w:rsidRDefault="005C785E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EDC2C81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6FA44347" w14:textId="77777777" w:rsidR="005C785E" w:rsidRDefault="005C785E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BB5E2A6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5BC4A47D" w14:textId="77777777" w:rsidR="005C785E" w:rsidRDefault="005C785E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1E7335E" w14:textId="006F8FAB" w:rsidR="005C785E" w:rsidRDefault="004C44C9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381" w:type="dxa"/>
            <w:vAlign w:val="center"/>
          </w:tcPr>
          <w:p w14:paraId="3DAA5C77" w14:textId="77777777" w:rsidR="005C785E" w:rsidRDefault="005C785E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4E95539" w14:textId="152316C5" w:rsidR="00F26727" w:rsidRDefault="00F94C76">
      <w:pPr>
        <w:pStyle w:val="Ttulo2"/>
      </w:pPr>
      <w:bookmarkStart w:id="108" w:name="_Toc150960161"/>
      <w:bookmarkEnd w:id="102"/>
      <w:bookmarkEnd w:id="103"/>
      <w:bookmarkEnd w:id="104"/>
      <w:bookmarkEnd w:id="105"/>
      <w:bookmarkEnd w:id="106"/>
      <w:bookmarkEnd w:id="107"/>
      <w:r>
        <w:t>Compatibilidade</w:t>
      </w:r>
      <w:bookmarkEnd w:id="108"/>
    </w:p>
    <w:p w14:paraId="16774EC4" w14:textId="3F42CC97" w:rsidR="00F26727" w:rsidRDefault="00F26727">
      <w:pPr>
        <w:pStyle w:val="TextoNormal"/>
        <w:rPr>
          <w:b/>
        </w:rPr>
      </w:pPr>
      <w:r>
        <w:t>Esta seção descreve os requisitos não funcionais associados à</w:t>
      </w:r>
      <w:r w:rsidR="00D569EB">
        <w:t xml:space="preserve"> </w:t>
      </w:r>
      <w:r w:rsidR="0075247F">
        <w:t xml:space="preserve">compatibilidade do </w:t>
      </w:r>
      <w:r w:rsidR="005D04C1">
        <w:t>sistema.</w:t>
      </w:r>
    </w:p>
    <w:p w14:paraId="7A156D9F" w14:textId="50F567D0" w:rsidR="00F26727" w:rsidRDefault="524F054A" w:rsidP="524F054A">
      <w:pPr>
        <w:pStyle w:val="Requisito"/>
      </w:pPr>
      <w:bookmarkStart w:id="109" w:name="_Toc467473462"/>
      <w:bookmarkStart w:id="110" w:name="_Toc467474009"/>
      <w:bookmarkStart w:id="111" w:name="_Toc467477748"/>
      <w:bookmarkStart w:id="112" w:name="_Toc467494894"/>
      <w:bookmarkStart w:id="113" w:name="_Toc467495260"/>
      <w:bookmarkStart w:id="114" w:name="_Toc468086066"/>
      <w:bookmarkStart w:id="115" w:name="_Toc150960162"/>
      <w:r>
        <w:t>[RNF003]</w:t>
      </w:r>
      <w:bookmarkEnd w:id="109"/>
      <w:bookmarkEnd w:id="110"/>
      <w:bookmarkEnd w:id="111"/>
      <w:bookmarkEnd w:id="112"/>
      <w:bookmarkEnd w:id="113"/>
      <w:bookmarkEnd w:id="114"/>
      <w:r>
        <w:t xml:space="preserve"> </w:t>
      </w:r>
      <w:r w:rsidR="0075247F">
        <w:t>Compatibilidade com Navegadores</w:t>
      </w:r>
      <w:bookmarkEnd w:id="115"/>
    </w:p>
    <w:p w14:paraId="231B6459" w14:textId="6E874E44" w:rsidR="00BB4A40" w:rsidRDefault="00713490" w:rsidP="00BB4A40">
      <w:pPr>
        <w:pStyle w:val="TextoNormal"/>
      </w:pPr>
      <w:bookmarkStart w:id="116" w:name="_Toc467473463"/>
      <w:bookmarkStart w:id="117" w:name="_Toc467474010"/>
      <w:bookmarkStart w:id="118" w:name="_Toc467477749"/>
      <w:bookmarkStart w:id="119" w:name="_Toc467494895"/>
      <w:bookmarkStart w:id="120" w:name="_Toc467495261"/>
      <w:bookmarkStart w:id="121" w:name="_Toc468086067"/>
      <w:r w:rsidRPr="00713490">
        <w:t xml:space="preserve">O sistema deve ser projetado de forma </w:t>
      </w:r>
      <w:r w:rsidR="0075247F">
        <w:t xml:space="preserve">a ser compatível com </w:t>
      </w:r>
      <w:r w:rsidR="00A6282F">
        <w:t xml:space="preserve">os </w:t>
      </w:r>
      <w:r w:rsidR="0075247F">
        <w:t>navegadores Google Chrome</w:t>
      </w:r>
      <w:r w:rsidR="00A6282F">
        <w:t xml:space="preserve"> versão </w:t>
      </w:r>
      <w:r w:rsidR="00A6282F" w:rsidRPr="00A6282F">
        <w:t>119.0.6045.160</w:t>
      </w:r>
      <w:r w:rsidR="0075247F">
        <w:t xml:space="preserve"> e Mozil</w:t>
      </w:r>
      <w:r w:rsidR="004A6ACF">
        <w:t>l</w:t>
      </w:r>
      <w:r w:rsidR="0075247F">
        <w:t>a Firefox</w:t>
      </w:r>
      <w:r w:rsidR="00A6282F">
        <w:t xml:space="preserve"> versão </w:t>
      </w:r>
      <w:r w:rsidR="00A6282F" w:rsidRPr="00A6282F">
        <w:t xml:space="preserve"> 120.0</w:t>
      </w:r>
      <w:r w:rsidR="0075247F"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425"/>
        <w:gridCol w:w="1381"/>
      </w:tblGrid>
      <w:tr w:rsidR="000A1C5D" w14:paraId="102AFED4" w14:textId="77777777" w:rsidTr="00D26852">
        <w:tc>
          <w:tcPr>
            <w:tcW w:w="1559" w:type="dxa"/>
            <w:vAlign w:val="center"/>
          </w:tcPr>
          <w:p w14:paraId="6CE58046" w14:textId="77777777" w:rsidR="000A1C5D" w:rsidRDefault="000A1C5D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B76E462" w14:textId="77777777" w:rsidR="000A1C5D" w:rsidRDefault="000A1C5D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B244D41" w14:textId="77777777" w:rsidR="000A1C5D" w:rsidRDefault="000A1C5D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AB4A5A9" w14:textId="47EE73AA" w:rsidR="000A1C5D" w:rsidRDefault="000A1C5D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985" w:type="dxa"/>
            <w:vAlign w:val="center"/>
          </w:tcPr>
          <w:p w14:paraId="1F43FF37" w14:textId="77777777" w:rsidR="000A1C5D" w:rsidRDefault="000A1C5D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</w:tcPr>
          <w:p w14:paraId="0D980214" w14:textId="77777777" w:rsidR="000A1C5D" w:rsidRPr="000A1C5D" w:rsidRDefault="000A1C5D" w:rsidP="00506043">
            <w:pPr>
              <w:spacing w:before="240" w:after="240"/>
              <w:jc w:val="right"/>
              <w:rPr>
                <w:rFonts w:ascii="Wingdings" w:eastAsia="Wingdings" w:hAnsi="Wingdings" w:cs="Wingdings"/>
                <w:u w:val="single"/>
              </w:rPr>
            </w:pPr>
          </w:p>
        </w:tc>
        <w:tc>
          <w:tcPr>
            <w:tcW w:w="425" w:type="dxa"/>
            <w:vAlign w:val="center"/>
          </w:tcPr>
          <w:p w14:paraId="0EA2AB03" w14:textId="6FBF010B" w:rsidR="000A1C5D" w:rsidRDefault="000A1C5D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1875740" w14:textId="77777777" w:rsidR="000A1C5D" w:rsidRDefault="000A1C5D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C7ED6EB" w14:textId="77777777" w:rsidR="00F26727" w:rsidRDefault="00F26727">
      <w:pPr>
        <w:pStyle w:val="Ttulo2"/>
      </w:pPr>
      <w:bookmarkStart w:id="122" w:name="_Toc150960163"/>
      <w:r>
        <w:t>Segurança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0907CF4A" w14:textId="77777777"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0BA7FC2A" w14:textId="5CBC66D6" w:rsidR="00F26727" w:rsidRDefault="524F054A" w:rsidP="524F054A">
      <w:pPr>
        <w:pStyle w:val="Requisito"/>
      </w:pPr>
      <w:bookmarkStart w:id="123" w:name="_Toc467473464"/>
      <w:bookmarkStart w:id="124" w:name="_Toc467474011"/>
      <w:bookmarkStart w:id="125" w:name="_Toc467477750"/>
      <w:bookmarkStart w:id="126" w:name="_Toc467494896"/>
      <w:bookmarkStart w:id="127" w:name="_Toc467495262"/>
      <w:bookmarkStart w:id="128" w:name="_Toc468086068"/>
      <w:bookmarkStart w:id="129" w:name="_Toc150960164"/>
      <w:r>
        <w:t>[RNF004]</w:t>
      </w:r>
      <w:bookmarkEnd w:id="123"/>
      <w:bookmarkEnd w:id="124"/>
      <w:bookmarkEnd w:id="125"/>
      <w:bookmarkEnd w:id="126"/>
      <w:bookmarkEnd w:id="127"/>
      <w:bookmarkEnd w:id="128"/>
      <w:r>
        <w:t xml:space="preserve"> Restrição de Acesso</w:t>
      </w:r>
      <w:bookmarkEnd w:id="129"/>
    </w:p>
    <w:p w14:paraId="4681862A" w14:textId="751953FB" w:rsidR="00BB4A40" w:rsidRDefault="00E34CCB" w:rsidP="00BB4A40">
      <w:pPr>
        <w:pStyle w:val="TextoNormal"/>
      </w:pPr>
      <w:bookmarkStart w:id="130" w:name="_Toc467473465"/>
      <w:bookmarkStart w:id="131" w:name="_Toc467474012"/>
      <w:bookmarkStart w:id="132" w:name="_Toc467477751"/>
      <w:bookmarkStart w:id="133" w:name="_Toc467494897"/>
      <w:bookmarkStart w:id="134" w:name="_Toc467495263"/>
      <w:bookmarkStart w:id="135" w:name="_Toc468086069"/>
      <w:r w:rsidRPr="00E34CCB">
        <w:t>O sistema deve permitir que um usuário habilitado acesse áreas de sua responsabilidade.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3CAE2FE" w14:textId="77777777" w:rsidTr="00506043">
        <w:tc>
          <w:tcPr>
            <w:tcW w:w="1559" w:type="dxa"/>
            <w:vAlign w:val="center"/>
          </w:tcPr>
          <w:p w14:paraId="7204C7DB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C740B27" w14:textId="7BA884C0" w:rsidR="00BB4A40" w:rsidRDefault="004C44C9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14:paraId="4ADCB4E7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014E4AD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C9583C3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EEC8B2E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3A45E85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3051EF7C" w14:textId="77777777" w:rsidR="00F26727" w:rsidRDefault="00F26727">
      <w:pPr>
        <w:pStyle w:val="TextoNormal"/>
        <w:sectPr w:rsidR="00F26727">
          <w:headerReference w:type="default" r:id="rId2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136" w:name="_Ref471381570"/>
      <w:bookmarkEnd w:id="130"/>
      <w:bookmarkEnd w:id="131"/>
      <w:bookmarkEnd w:id="132"/>
      <w:bookmarkEnd w:id="133"/>
      <w:bookmarkEnd w:id="134"/>
      <w:bookmarkEnd w:id="135"/>
    </w:p>
    <w:bookmarkStart w:id="137" w:name="_Toc467473471"/>
    <w:bookmarkStart w:id="138" w:name="_Toc467474018"/>
    <w:bookmarkStart w:id="139" w:name="_Toc467477757"/>
    <w:bookmarkStart w:id="140" w:name="_Toc467494903"/>
    <w:bookmarkStart w:id="141" w:name="_Toc467495269"/>
    <w:bookmarkStart w:id="142" w:name="_Toc468086075"/>
    <w:p w14:paraId="525D300D" w14:textId="70DA071B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841EF06">
          <v:shape id="_x0000_i1028" type="#_x0000_t75" style="width:29.55pt;height:36.6pt" o:ole="">
            <v:imagedata r:id="rId24" o:title=""/>
          </v:shape>
          <o:OLEObject Type="Embed" ProgID="Word.Document.8" ShapeID="_x0000_i1028" DrawAspect="Content" ObjectID="_1762337424" r:id="rId25"/>
        </w:object>
      </w:r>
    </w:p>
    <w:p w14:paraId="5C0951E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6C986D20" w14:textId="77777777" w:rsidR="00F26727" w:rsidRDefault="00F26727">
      <w:pPr>
        <w:pStyle w:val="Ttulo1"/>
      </w:pPr>
      <w:r>
        <w:t>Descrição da interface</w:t>
      </w:r>
      <w:bookmarkEnd w:id="136"/>
      <w:r>
        <w:t xml:space="preserve"> com o usuário</w:t>
      </w:r>
      <w:bookmarkEnd w:id="137"/>
      <w:bookmarkEnd w:id="138"/>
      <w:bookmarkEnd w:id="139"/>
      <w:bookmarkEnd w:id="140"/>
      <w:bookmarkEnd w:id="141"/>
      <w:bookmarkEnd w:id="142"/>
    </w:p>
    <w:p w14:paraId="3051345A" w14:textId="77777777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3652342B" w14:textId="77777777" w:rsidR="00F75223" w:rsidRDefault="00F75223">
      <w:pPr>
        <w:pStyle w:val="TextoNormal"/>
      </w:pPr>
    </w:p>
    <w:p w14:paraId="0AA81670" w14:textId="77777777" w:rsidR="00F75223" w:rsidRDefault="00F75223" w:rsidP="00F75223">
      <w:pPr>
        <w:pStyle w:val="Ttulo2"/>
      </w:pPr>
      <w:bookmarkStart w:id="143" w:name="_Toc150960165"/>
      <w:r>
        <w:t>PROTOTIPAÇÃO</w:t>
      </w:r>
      <w:bookmarkEnd w:id="143"/>
    </w:p>
    <w:p w14:paraId="3617C70B" w14:textId="0FE2ADA8" w:rsidR="00F75223" w:rsidRPr="00F75223" w:rsidRDefault="00000000" w:rsidP="000C7CBB">
      <w:pPr>
        <w:pStyle w:val="TextoNormal"/>
        <w:ind w:left="0" w:firstLine="720"/>
        <w:rPr>
          <w:color w:val="8EAADB"/>
        </w:rPr>
      </w:pPr>
      <w:hyperlink r:id="rId26" w:history="1">
        <w:r w:rsidR="00DA685D">
          <w:rPr>
            <w:rStyle w:val="Hyperlink"/>
          </w:rPr>
          <w:t>ClassAct Celulares – Figma</w:t>
        </w:r>
      </w:hyperlink>
    </w:p>
    <w:p w14:paraId="0DAF2D8D" w14:textId="12C23966" w:rsidR="00500B20" w:rsidRDefault="00500B20" w:rsidP="00500B20">
      <w:pPr>
        <w:pStyle w:val="TextoNormal"/>
        <w:spacing w:before="0" w:after="0"/>
        <w:jc w:val="right"/>
      </w:pPr>
      <w:r>
        <w:br w:type="page"/>
      </w:r>
      <w:r w:rsidR="00C53DBB">
        <w:lastRenderedPageBreak/>
        <w:drawing>
          <wp:anchor distT="0" distB="0" distL="114300" distR="114300" simplePos="0" relativeHeight="251658241" behindDoc="0" locked="0" layoutInCell="1" allowOverlap="0" wp14:anchorId="5A21CE66" wp14:editId="35FD68B4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4" name="Picture 4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w14:paraId="14733053" w14:textId="77777777" w:rsidR="00500B20" w:rsidRDefault="00500B20" w:rsidP="00500B20">
      <w:pPr>
        <w:pStyle w:val="Ttulo1"/>
      </w:pPr>
      <w:r>
        <w:t xml:space="preserve">Dicionário de Dados </w:t>
      </w:r>
    </w:p>
    <w:p w14:paraId="182E0F98" w14:textId="77777777" w:rsidR="00333A3C" w:rsidRDefault="00333A3C" w:rsidP="00686F78">
      <w:pPr>
        <w:pStyle w:val="TextoNormal"/>
      </w:pPr>
    </w:p>
    <w:p w14:paraId="3A18EF32" w14:textId="5044D058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00000">
        <w:fldChar w:fldCharType="separate"/>
      </w:r>
      <w:r>
        <w:fldChar w:fldCharType="end"/>
      </w:r>
    </w:p>
    <w:p w14:paraId="699D14BF" w14:textId="77777777" w:rsidR="00333A3C" w:rsidRDefault="00333A3C" w:rsidP="00686F78">
      <w:pPr>
        <w:pStyle w:val="TextoNormal"/>
      </w:pPr>
    </w:p>
    <w:tbl>
      <w:tblPr>
        <w:tblW w:w="90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5"/>
        <w:gridCol w:w="1806"/>
        <w:gridCol w:w="1805"/>
        <w:gridCol w:w="1806"/>
        <w:gridCol w:w="1808"/>
      </w:tblGrid>
      <w:tr w:rsidR="000A1C5D" w:rsidRPr="000A1C5D" w14:paraId="3DB2E11B" w14:textId="77777777" w:rsidTr="00522CFA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317B8BA2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Tabela</w:t>
            </w:r>
          </w:p>
        </w:tc>
        <w:tc>
          <w:tcPr>
            <w:tcW w:w="72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896ED" w14:textId="798B9710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Produto</w:t>
            </w:r>
            <w:r w:rsidR="00522CFA">
              <w:rPr>
                <w:color w:val="000000"/>
              </w:rPr>
              <w:t>s</w:t>
            </w:r>
          </w:p>
        </w:tc>
      </w:tr>
      <w:tr w:rsidR="000A1C5D" w:rsidRPr="000A1C5D" w14:paraId="30E0A548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1272AEF0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722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DF6C4" w14:textId="45434F2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 xml:space="preserve">Descreve os produtos a serem cadastrados no </w:t>
            </w:r>
            <w:r w:rsidR="00522CFA">
              <w:rPr>
                <w:color w:val="000000"/>
              </w:rPr>
              <w:t>sistema</w:t>
            </w:r>
          </w:p>
        </w:tc>
      </w:tr>
      <w:tr w:rsidR="000A1C5D" w:rsidRPr="000A1C5D" w14:paraId="35454D57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35317A19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Observações</w:t>
            </w:r>
          </w:p>
        </w:tc>
        <w:tc>
          <w:tcPr>
            <w:tcW w:w="722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5DAB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Nenhuma</w:t>
            </w:r>
          </w:p>
        </w:tc>
      </w:tr>
      <w:tr w:rsidR="000A1C5D" w:rsidRPr="000A1C5D" w14:paraId="3C93866A" w14:textId="77777777" w:rsidTr="00522CFA">
        <w:tc>
          <w:tcPr>
            <w:tcW w:w="903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6B"/>
            <w:vAlign w:val="center"/>
            <w:hideMark/>
          </w:tcPr>
          <w:p w14:paraId="3EB4E3CA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Campos</w:t>
            </w:r>
          </w:p>
        </w:tc>
      </w:tr>
      <w:tr w:rsidR="000A1C5D" w:rsidRPr="000A1C5D" w14:paraId="443E9FA8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029855AC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Nome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291B4DB3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178097EF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Tipo de Dado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3B517661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Tamanho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  <w:vAlign w:val="center"/>
            <w:hideMark/>
          </w:tcPr>
          <w:p w14:paraId="3F3736D0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Restrições de Domínio</w:t>
            </w:r>
          </w:p>
        </w:tc>
      </w:tr>
      <w:tr w:rsidR="000A1C5D" w:rsidRPr="000A1C5D" w14:paraId="292D0574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7FBE8F" w14:textId="4012328D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BE3537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Identificador único do produto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0C3A78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Int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82C1657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1CE1E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PK/AUTO-INCREMENT</w:t>
            </w:r>
          </w:p>
        </w:tc>
      </w:tr>
      <w:tr w:rsidR="000A1C5D" w:rsidRPr="000A1C5D" w14:paraId="61BD9398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370197" w14:textId="02D7BAC6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0A1C5D" w:rsidRPr="000A1C5D">
              <w:rPr>
                <w:color w:val="000000"/>
              </w:rPr>
              <w:t>ome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44DE83" w14:textId="3F660C4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 xml:space="preserve">Nome </w:t>
            </w:r>
            <w:r w:rsidR="00522CFA">
              <w:rPr>
                <w:color w:val="000000"/>
              </w:rPr>
              <w:t>d</w:t>
            </w:r>
            <w:r w:rsidRPr="000A1C5D">
              <w:rPr>
                <w:color w:val="000000"/>
              </w:rPr>
              <w:t>o produto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192D91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F5F5AF" w14:textId="0BAC792C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0A1C5D" w:rsidRPr="000A1C5D">
              <w:rPr>
                <w:color w:val="000000"/>
              </w:rPr>
              <w:t>0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F0488" w14:textId="72B13D76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</w:tr>
      <w:tr w:rsidR="000A1C5D" w:rsidRPr="000A1C5D" w14:paraId="2C8E5C68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D42548" w14:textId="5911A614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quantidade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A706B0" w14:textId="211C11CB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Unidades do produto armazenadas no estoque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B84503" w14:textId="2729DA7F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3C4AF9" w14:textId="0BAFFD0D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505DA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NOT NULL</w:t>
            </w:r>
          </w:p>
        </w:tc>
      </w:tr>
      <w:tr w:rsidR="000A1C5D" w:rsidRPr="000A1C5D" w14:paraId="571E1503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201C58" w14:textId="06697121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EC4ACA" w14:textId="696927EB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 xml:space="preserve">Valor do produto 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FDF3AA" w14:textId="30268B67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7970C9" w14:textId="72F9A5BB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10,2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8B96C" w14:textId="26085B59" w:rsidR="000A1C5D" w:rsidRP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  <w:u w:val="single"/>
              </w:rPr>
            </w:pPr>
            <w:r>
              <w:rPr>
                <w:color w:val="000000"/>
              </w:rPr>
              <w:t>NOT NULL</w:t>
            </w:r>
          </w:p>
        </w:tc>
      </w:tr>
    </w:tbl>
    <w:p w14:paraId="3818F772" w14:textId="77777777" w:rsidR="000A1C5D" w:rsidRPr="000A1C5D" w:rsidRDefault="000A1C5D" w:rsidP="000A1C5D">
      <w:pPr>
        <w:suppressAutoHyphens/>
        <w:overflowPunct w:val="0"/>
        <w:spacing w:before="60" w:after="60"/>
        <w:jc w:val="both"/>
        <w:outlineLvl w:val="0"/>
        <w:rPr>
          <w:color w:val="000000"/>
          <w:sz w:val="22"/>
          <w:szCs w:val="22"/>
        </w:rPr>
      </w:pPr>
    </w:p>
    <w:tbl>
      <w:tblPr>
        <w:tblW w:w="90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5"/>
        <w:gridCol w:w="1806"/>
        <w:gridCol w:w="1805"/>
        <w:gridCol w:w="1806"/>
        <w:gridCol w:w="1808"/>
      </w:tblGrid>
      <w:tr w:rsidR="000A1C5D" w:rsidRPr="000A1C5D" w14:paraId="4E919B00" w14:textId="77777777" w:rsidTr="000A1C5D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30D9A4B6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Tabela</w:t>
            </w:r>
          </w:p>
        </w:tc>
        <w:tc>
          <w:tcPr>
            <w:tcW w:w="7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09ADB" w14:textId="7B2F3B9E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Venda</w:t>
            </w:r>
            <w:r w:rsidR="00522CFA">
              <w:rPr>
                <w:color w:val="000000"/>
              </w:rPr>
              <w:t>s</w:t>
            </w:r>
          </w:p>
        </w:tc>
      </w:tr>
      <w:tr w:rsidR="000A1C5D" w:rsidRPr="000A1C5D" w14:paraId="3B84F81B" w14:textId="77777777" w:rsidTr="000A1C5D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42F427D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722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A3376" w14:textId="5627AC88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 xml:space="preserve">Descreve as vendas </w:t>
            </w:r>
            <w:r w:rsidR="00522CFA">
              <w:rPr>
                <w:color w:val="000000"/>
              </w:rPr>
              <w:t>reali</w:t>
            </w:r>
            <w:r w:rsidR="00A74168">
              <w:rPr>
                <w:color w:val="000000"/>
              </w:rPr>
              <w:t>zadas</w:t>
            </w:r>
          </w:p>
        </w:tc>
      </w:tr>
      <w:tr w:rsidR="000A1C5D" w:rsidRPr="000A1C5D" w14:paraId="5354426A" w14:textId="77777777" w:rsidTr="000A1C5D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772EED29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Observações</w:t>
            </w:r>
          </w:p>
        </w:tc>
        <w:tc>
          <w:tcPr>
            <w:tcW w:w="722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D376D" w14:textId="6E781F65" w:rsidR="000A1C5D" w:rsidRPr="000A1C5D" w:rsidRDefault="000A1C5D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 xml:space="preserve">Essa tabela possui uma chave estrangeira para </w:t>
            </w:r>
            <w:r w:rsidR="00EE56C6">
              <w:rPr>
                <w:rFonts w:eastAsia="NSimSun" w:cs="Arial"/>
              </w:rPr>
              <w:t>as tabelas clientes, funcionários e produtos</w:t>
            </w:r>
          </w:p>
        </w:tc>
      </w:tr>
      <w:tr w:rsidR="000A1C5D" w:rsidRPr="000A1C5D" w14:paraId="17D2EBD4" w14:textId="77777777" w:rsidTr="000A1C5D">
        <w:tc>
          <w:tcPr>
            <w:tcW w:w="902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6B"/>
            <w:vAlign w:val="center"/>
            <w:hideMark/>
          </w:tcPr>
          <w:p w14:paraId="6284B2F9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Campos</w:t>
            </w:r>
          </w:p>
        </w:tc>
      </w:tr>
      <w:tr w:rsidR="000A1C5D" w:rsidRPr="000A1C5D" w14:paraId="1ED7342B" w14:textId="77777777" w:rsidTr="000A1C5D">
        <w:trPr>
          <w:trHeight w:val="623"/>
        </w:trPr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11ADD0A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Nome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542B3A37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1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196520C1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Tipo de Dado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57A65E9C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Tamanho</w:t>
            </w:r>
          </w:p>
        </w:tc>
        <w:tc>
          <w:tcPr>
            <w:tcW w:w="1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  <w:vAlign w:val="center"/>
            <w:hideMark/>
          </w:tcPr>
          <w:p w14:paraId="24885FF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Restrições de Domínio</w:t>
            </w:r>
          </w:p>
        </w:tc>
      </w:tr>
      <w:tr w:rsidR="000A1C5D" w:rsidRPr="000A1C5D" w14:paraId="1DFACAB1" w14:textId="77777777" w:rsidTr="000A1C5D">
        <w:trPr>
          <w:trHeight w:val="623"/>
        </w:trPr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F9257F" w14:textId="0AE4914A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2044BE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Identificador único da venda</w:t>
            </w:r>
          </w:p>
        </w:tc>
        <w:tc>
          <w:tcPr>
            <w:tcW w:w="1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F9EB11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 xml:space="preserve">Int 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BBADF0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CA3F5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PK/AUTO-INCREMENT</w:t>
            </w:r>
          </w:p>
        </w:tc>
      </w:tr>
      <w:tr w:rsidR="000A1C5D" w:rsidRPr="000A1C5D" w14:paraId="13FC9236" w14:textId="77777777" w:rsidTr="000A1C5D">
        <w:trPr>
          <w:trHeight w:val="623"/>
        </w:trPr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3EB63A" w14:textId="6627E781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cpf_cliente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E1A550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Identificador associado ao cliente</w:t>
            </w:r>
          </w:p>
        </w:tc>
        <w:tc>
          <w:tcPr>
            <w:tcW w:w="1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8FCA87" w14:textId="7567417D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595611" w14:textId="12515E3C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7866B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FK/NOT NULL</w:t>
            </w:r>
          </w:p>
        </w:tc>
      </w:tr>
      <w:tr w:rsidR="000A1C5D" w:rsidRPr="000A1C5D" w14:paraId="293E0D1C" w14:textId="77777777" w:rsidTr="000A1C5D">
        <w:trPr>
          <w:trHeight w:val="623"/>
        </w:trPr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81E533" w14:textId="698DF584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cpf_vendedor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42CF96" w14:textId="260383DC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Identificador associado ao vendedor</w:t>
            </w:r>
          </w:p>
        </w:tc>
        <w:tc>
          <w:tcPr>
            <w:tcW w:w="1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228336" w14:textId="3383C72B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1080AB" w14:textId="04A1F32A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4CFA1" w14:textId="389EA782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FK/</w:t>
            </w:r>
            <w:r w:rsidR="000A1C5D" w:rsidRPr="000A1C5D">
              <w:rPr>
                <w:color w:val="000000"/>
              </w:rPr>
              <w:t>NOT NULL</w:t>
            </w:r>
          </w:p>
        </w:tc>
      </w:tr>
      <w:tr w:rsidR="000A1C5D" w:rsidRPr="000A1C5D" w14:paraId="7785D2E6" w14:textId="77777777" w:rsidTr="00EE56C6">
        <w:trPr>
          <w:trHeight w:val="623"/>
        </w:trPr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C89B8CC" w14:textId="344AB46A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cod_produto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A834AD7" w14:textId="3E0F3181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Identificador associado ao produto</w:t>
            </w:r>
          </w:p>
        </w:tc>
        <w:tc>
          <w:tcPr>
            <w:tcW w:w="1804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9DB070C" w14:textId="15746A79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Int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2AA5B9B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C893A14" w14:textId="2D5548A0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FK/AUTO-INCREMENT</w:t>
            </w:r>
          </w:p>
        </w:tc>
      </w:tr>
      <w:tr w:rsidR="00EE56C6" w:rsidRPr="000A1C5D" w14:paraId="53B073F0" w14:textId="77777777" w:rsidTr="00EE56C6">
        <w:trPr>
          <w:trHeight w:val="623"/>
        </w:trPr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4DA2D7A" w14:textId="75583F13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numero_nota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10F8CFF" w14:textId="3FEE56C3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Número associado a nota fiscal gerada da venda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CA0C6C9" w14:textId="327824C9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Varchar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EF6F70A" w14:textId="0A8D7992" w:rsidR="00EE56C6" w:rsidRPr="000A1C5D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703BBD" w14:textId="3502C738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E56C6" w:rsidRPr="000A1C5D" w14:paraId="5DC319AC" w14:textId="77777777" w:rsidTr="00EE56C6">
        <w:trPr>
          <w:trHeight w:val="623"/>
        </w:trPr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1E64B7B" w14:textId="053B568F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data_venda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AEA8055" w14:textId="6FB7FA24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Data em que a venda foi realizada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149FDC4" w14:textId="0C0174F7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Varchar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E992D95" w14:textId="677E244A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5767DC0" w14:textId="570F59C0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E56C6" w:rsidRPr="000A1C5D" w14:paraId="1D7C5105" w14:textId="77777777" w:rsidTr="00EE56C6">
        <w:trPr>
          <w:trHeight w:val="623"/>
        </w:trPr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9D32FA" w14:textId="24C2039B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valor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B977E3" w14:textId="55F4C96C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Valor da venda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391BDB" w14:textId="71FC27AF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Decinal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EE529D" w14:textId="2CB8AC4A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10,2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41166" w14:textId="59AD9E65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</w:tbl>
    <w:p w14:paraId="63F8C640" w14:textId="77777777" w:rsidR="000A1C5D" w:rsidRPr="000A1C5D" w:rsidRDefault="000A1C5D" w:rsidP="000A1C5D">
      <w:pPr>
        <w:suppressAutoHyphens/>
        <w:overflowPunct w:val="0"/>
        <w:spacing w:before="60" w:after="60"/>
        <w:jc w:val="both"/>
        <w:outlineLvl w:val="0"/>
        <w:rPr>
          <w:color w:val="000000"/>
        </w:rPr>
      </w:pPr>
    </w:p>
    <w:tbl>
      <w:tblPr>
        <w:tblW w:w="90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5"/>
        <w:gridCol w:w="1806"/>
        <w:gridCol w:w="1805"/>
        <w:gridCol w:w="1806"/>
        <w:gridCol w:w="1808"/>
      </w:tblGrid>
      <w:tr w:rsidR="000A1C5D" w:rsidRPr="000A1C5D" w14:paraId="2077CA73" w14:textId="77777777" w:rsidTr="00120BC5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59DA7976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Tabela</w:t>
            </w:r>
          </w:p>
        </w:tc>
        <w:tc>
          <w:tcPr>
            <w:tcW w:w="72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29982" w14:textId="1159582F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Cliente</w:t>
            </w:r>
            <w:r w:rsidR="00EE56C6">
              <w:rPr>
                <w:color w:val="000000"/>
              </w:rPr>
              <w:t>s</w:t>
            </w:r>
          </w:p>
        </w:tc>
      </w:tr>
      <w:tr w:rsidR="000A1C5D" w:rsidRPr="000A1C5D" w14:paraId="6F98E05D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2E9E566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722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6535D" w14:textId="22DA31BF" w:rsidR="000A1C5D" w:rsidRPr="000A1C5D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Descreve os clientes da loja</w:t>
            </w:r>
          </w:p>
        </w:tc>
      </w:tr>
      <w:tr w:rsidR="000A1C5D" w:rsidRPr="000A1C5D" w14:paraId="0859D299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56E437DC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Observações</w:t>
            </w:r>
          </w:p>
        </w:tc>
        <w:tc>
          <w:tcPr>
            <w:tcW w:w="722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FD84E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Nenhuma</w:t>
            </w:r>
          </w:p>
        </w:tc>
      </w:tr>
      <w:tr w:rsidR="000A1C5D" w:rsidRPr="000A1C5D" w14:paraId="5005D2A2" w14:textId="77777777" w:rsidTr="00120BC5">
        <w:tc>
          <w:tcPr>
            <w:tcW w:w="903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6B"/>
            <w:vAlign w:val="center"/>
            <w:hideMark/>
          </w:tcPr>
          <w:p w14:paraId="78F0FC23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Campos</w:t>
            </w:r>
          </w:p>
        </w:tc>
      </w:tr>
      <w:tr w:rsidR="000A1C5D" w:rsidRPr="000A1C5D" w14:paraId="777F9EEA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0A6E7DE0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lastRenderedPageBreak/>
              <w:t>Nome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4BDFB8D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60C3E2DB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Tipo de Dado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55E2CCF7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Tamanho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  <w:vAlign w:val="center"/>
            <w:hideMark/>
          </w:tcPr>
          <w:p w14:paraId="78DDFEA9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Restrições de Domínio</w:t>
            </w:r>
          </w:p>
        </w:tc>
      </w:tr>
      <w:tr w:rsidR="00120BC5" w:rsidRPr="000A1C5D" w14:paraId="7A0D5089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006B38" w14:textId="61801F01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Cpf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1E390F" w14:textId="23BEA2C1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Cpf do cliente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7FB5B6" w14:textId="5345E5F9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6AE8FA" w14:textId="3B94761F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11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87AD7" w14:textId="74E36C66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PK</w:t>
            </w:r>
            <w:r w:rsidRPr="000A1C5D">
              <w:rPr>
                <w:rFonts w:eastAsia="NSimSun" w:cs="Arial"/>
              </w:rPr>
              <w:t>/NOT NULL</w:t>
            </w:r>
          </w:p>
        </w:tc>
      </w:tr>
      <w:tr w:rsidR="000A1C5D" w:rsidRPr="000A1C5D" w14:paraId="40FF2A72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D78E14" w14:textId="055871AB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data_cadastro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728E46" w14:textId="5464C277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Data do cadastro do cliente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C8FAC2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48AA77" w14:textId="6A17AB98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1</w:t>
            </w:r>
            <w:r w:rsidR="00120BC5">
              <w:rPr>
                <w:rFonts w:eastAsia="NSimSun" w:cs="Arial"/>
              </w:rPr>
              <w:t>0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03D5E" w14:textId="21B1BBE5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NOT NULL</w:t>
            </w:r>
          </w:p>
        </w:tc>
      </w:tr>
      <w:tr w:rsidR="000A1C5D" w:rsidRPr="000A1C5D" w14:paraId="665DECF0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0C3574" w14:textId="68C7B135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data_nascimento</w:t>
            </w:r>
            <w:r w:rsidR="000A1C5D" w:rsidRPr="000A1C5D">
              <w:rPr>
                <w:color w:val="000000"/>
              </w:rPr>
              <w:t xml:space="preserve"> 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6B550B" w14:textId="7FDB67BD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Data do nascimento do cliente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AA5FC9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29853A" w14:textId="524F9D2B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A1C5D" w:rsidRPr="000A1C5D">
              <w:rPr>
                <w:color w:val="000000"/>
              </w:rPr>
              <w:t>0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8C86D" w14:textId="5D63982B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0A1C5D" w:rsidRPr="000A1C5D" w14:paraId="24480454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57B065" w14:textId="56345DF2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endereco</w:t>
            </w:r>
            <w:r w:rsidR="000A1C5D" w:rsidRPr="000A1C5D">
              <w:rPr>
                <w:color w:val="000000"/>
              </w:rPr>
              <w:t xml:space="preserve"> 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16DA2D" w14:textId="0B2791D8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Endereço do cliente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BCAEC4" w14:textId="3EA7DA8A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895472" w14:textId="33DE7A5D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5895" w14:textId="3B92D14D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0A1C5D" w:rsidRPr="000A1C5D" w14:paraId="502B381D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9DAC6D4" w14:textId="0E36503C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90ABBAF" w14:textId="000329A2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Nome do cliente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BCF0E68" w14:textId="165146BB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Text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168597D" w14:textId="44999BCA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3DE29B" w14:textId="2A628C03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120BC5" w:rsidRPr="000A1C5D" w14:paraId="11E41539" w14:textId="77777777" w:rsidTr="00120BC5"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C4248B" w14:textId="7D8E47C7" w:rsidR="00120BC5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qt_compras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BA96A7" w14:textId="4F27BF2E" w:rsidR="00120BC5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Quantidade de compras do cliente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325A50" w14:textId="21E3A89B" w:rsidR="00120BC5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Int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BF9126" w14:textId="77777777" w:rsidR="00120BC5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0095E" w14:textId="77777777" w:rsidR="00120BC5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</w:tr>
    </w:tbl>
    <w:p w14:paraId="25148847" w14:textId="77777777" w:rsidR="000A1C5D" w:rsidRPr="000A1C5D" w:rsidRDefault="000A1C5D" w:rsidP="000A1C5D">
      <w:pPr>
        <w:suppressAutoHyphens/>
        <w:overflowPunct w:val="0"/>
        <w:spacing w:before="60" w:after="60"/>
        <w:ind w:left="578"/>
        <w:jc w:val="both"/>
        <w:outlineLvl w:val="0"/>
        <w:rPr>
          <w:color w:val="000000"/>
        </w:rPr>
      </w:pPr>
    </w:p>
    <w:tbl>
      <w:tblPr>
        <w:tblW w:w="90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5"/>
        <w:gridCol w:w="1806"/>
        <w:gridCol w:w="1805"/>
        <w:gridCol w:w="1806"/>
        <w:gridCol w:w="1808"/>
      </w:tblGrid>
      <w:tr w:rsidR="000A1C5D" w:rsidRPr="000A1C5D" w14:paraId="4C7629CC" w14:textId="77777777" w:rsidTr="00120BC5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1FBCDA2C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Tabela</w:t>
            </w:r>
          </w:p>
        </w:tc>
        <w:tc>
          <w:tcPr>
            <w:tcW w:w="72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A7D50" w14:textId="170D35C7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Funcion</w:t>
            </w:r>
            <w:r w:rsidR="00A12C9E">
              <w:rPr>
                <w:color w:val="000000"/>
              </w:rPr>
              <w:t>a</w:t>
            </w:r>
            <w:r>
              <w:rPr>
                <w:color w:val="000000"/>
              </w:rPr>
              <w:t>rios</w:t>
            </w:r>
          </w:p>
        </w:tc>
      </w:tr>
      <w:tr w:rsidR="000A1C5D" w:rsidRPr="000A1C5D" w14:paraId="68DD8772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6C2E58B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722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0F3E80" w14:textId="7FEB4865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 xml:space="preserve">Descreve </w:t>
            </w:r>
            <w:r w:rsidR="00120BC5">
              <w:rPr>
                <w:color w:val="000000"/>
              </w:rPr>
              <w:t>os funcionários da loja</w:t>
            </w:r>
          </w:p>
        </w:tc>
      </w:tr>
      <w:tr w:rsidR="000A1C5D" w:rsidRPr="000A1C5D" w14:paraId="2FFD28A5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15A1FD2E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Observações</w:t>
            </w:r>
          </w:p>
        </w:tc>
        <w:tc>
          <w:tcPr>
            <w:tcW w:w="722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A7C3F" w14:textId="1D510135" w:rsidR="000A1C5D" w:rsidRPr="00120BC5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  <w:u w:val="single"/>
              </w:rPr>
            </w:pPr>
            <w:r>
              <w:rPr>
                <w:rFonts w:eastAsia="NSimSun" w:cs="Arial"/>
              </w:rPr>
              <w:t>Nenhuma</w:t>
            </w:r>
          </w:p>
        </w:tc>
      </w:tr>
      <w:tr w:rsidR="000A1C5D" w:rsidRPr="000A1C5D" w14:paraId="7862AB28" w14:textId="77777777" w:rsidTr="00120BC5">
        <w:tc>
          <w:tcPr>
            <w:tcW w:w="903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6B"/>
            <w:vAlign w:val="center"/>
            <w:hideMark/>
          </w:tcPr>
          <w:p w14:paraId="1E0D1EC8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Campos</w:t>
            </w:r>
          </w:p>
        </w:tc>
      </w:tr>
      <w:tr w:rsidR="000A1C5D" w:rsidRPr="000A1C5D" w14:paraId="2037F15C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7C4D08D3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Nome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32588B0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09DB4A11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Tipo de Dado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3CB52792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Tamanho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  <w:vAlign w:val="center"/>
            <w:hideMark/>
          </w:tcPr>
          <w:p w14:paraId="0CBBEB20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Restrições de Domínio</w:t>
            </w:r>
          </w:p>
        </w:tc>
      </w:tr>
      <w:tr w:rsidR="00120BC5" w:rsidRPr="000A1C5D" w14:paraId="6113C07A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331BE2" w14:textId="0DE86B2F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c</w:t>
            </w:r>
            <w:r w:rsidRPr="000A1C5D">
              <w:rPr>
                <w:rFonts w:eastAsia="NSimSun" w:cs="Arial"/>
              </w:rPr>
              <w:t>pf</w:t>
            </w:r>
            <w:r>
              <w:rPr>
                <w:rFonts w:eastAsia="NSimSun" w:cs="Arial"/>
              </w:rPr>
              <w:t xml:space="preserve"> 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C16F30" w14:textId="30894C80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 xml:space="preserve">Cpf do </w:t>
            </w:r>
            <w:r>
              <w:rPr>
                <w:rFonts w:eastAsia="NSimSun" w:cs="Arial"/>
              </w:rPr>
              <w:t>funcionário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D36638" w14:textId="157ED00D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054DC1" w14:textId="3D0036CC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11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4D607" w14:textId="4443110B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PK</w:t>
            </w:r>
            <w:r w:rsidRPr="000A1C5D">
              <w:rPr>
                <w:rFonts w:eastAsia="NSimSun" w:cs="Arial"/>
              </w:rPr>
              <w:t>/NOT NULL</w:t>
            </w:r>
          </w:p>
        </w:tc>
      </w:tr>
      <w:tr w:rsidR="000A1C5D" w:rsidRPr="000A1C5D" w14:paraId="7769B59F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CC04ED" w14:textId="69A572F8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E5D490" w14:textId="78387DFD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Cargo do funcionário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185155" w14:textId="3937E9E8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F50C7B" w14:textId="31154D03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CCC62" w14:textId="63B9A03B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0A1C5D" w:rsidRPr="000A1C5D" w14:paraId="1208D062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6995CA" w14:textId="0384CA2D" w:rsidR="000A1C5D" w:rsidRPr="000A1C5D" w:rsidRDefault="00120BC5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data_contratacao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A43821" w14:textId="5680A34E" w:rsidR="000A1C5D" w:rsidRPr="000A1C5D" w:rsidRDefault="00120BC5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Data da contratação do funcionário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0A2A59" w14:textId="08E88216" w:rsidR="000A1C5D" w:rsidRPr="000A1C5D" w:rsidRDefault="00120BC5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076270" w14:textId="7419E4B8" w:rsidR="000A1C5D" w:rsidRPr="000A1C5D" w:rsidRDefault="00120BC5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10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82ED1" w14:textId="77777777" w:rsidR="000A1C5D" w:rsidRPr="000A1C5D" w:rsidRDefault="000A1C5D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 w:rsidRPr="000A1C5D">
              <w:rPr>
                <w:rFonts w:eastAsia="NSimSun" w:cs="Arial"/>
              </w:rPr>
              <w:t>NOT NULL</w:t>
            </w:r>
          </w:p>
        </w:tc>
      </w:tr>
      <w:tr w:rsidR="000A1C5D" w:rsidRPr="000A1C5D" w14:paraId="197280C2" w14:textId="77777777" w:rsidTr="004E4341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72F0BE0" w14:textId="2AEC6ABC" w:rsidR="000A1C5D" w:rsidRPr="000A1C5D" w:rsidRDefault="00120BC5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data_nascimento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2E78D21" w14:textId="61AC820C" w:rsidR="000A1C5D" w:rsidRPr="000A1C5D" w:rsidRDefault="00120BC5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 xml:space="preserve">Data </w:t>
            </w:r>
            <w:r w:rsidR="004E4341">
              <w:rPr>
                <w:rFonts w:eastAsia="NSimSun" w:cs="Arial"/>
              </w:rPr>
              <w:t>do nascimento do funcionário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81E1576" w14:textId="11CCEDFA" w:rsidR="000A1C5D" w:rsidRPr="000A1C5D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52A2DFA" w14:textId="08411734" w:rsidR="000A1C5D" w:rsidRPr="000A1C5D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10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32AF0E" w14:textId="64F37AAD" w:rsidR="000A1C5D" w:rsidRPr="000A1C5D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NOT NULL</w:t>
            </w:r>
          </w:p>
        </w:tc>
      </w:tr>
      <w:tr w:rsidR="004E4341" w:rsidRPr="000A1C5D" w14:paraId="44702EAD" w14:textId="77777777" w:rsidTr="004E4341"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A89DACF" w14:textId="32E6DEC7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endereco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59C1E3A" w14:textId="5BC468DA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Endereço do funcionário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140678A" w14:textId="27AF39B0" w:rsidR="004E4341" w:rsidRDefault="004E4341" w:rsidP="004E4341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Text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ED11C7B" w14:textId="0844ED95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3E848F" w14:textId="2346BEB1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NOT NULL</w:t>
            </w:r>
          </w:p>
        </w:tc>
      </w:tr>
      <w:tr w:rsidR="004E4341" w:rsidRPr="000A1C5D" w14:paraId="0CAFBDB0" w14:textId="77777777" w:rsidTr="004E4341"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CA70735" w14:textId="33B0D462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nome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ECC5E09" w14:textId="262CF9D9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Nome do funcionário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1405AC1" w14:textId="0BDB547A" w:rsidR="004E4341" w:rsidRDefault="004E4341" w:rsidP="004E4341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Text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CE695FF" w14:textId="77777777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154974" w14:textId="2E270BE4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NOT NULL</w:t>
            </w:r>
          </w:p>
        </w:tc>
      </w:tr>
      <w:tr w:rsidR="004E4341" w:rsidRPr="000A1C5D" w14:paraId="5B5999C9" w14:textId="77777777" w:rsidTr="004E4341"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DA8686D" w14:textId="65816643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qt_vendas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0BB024E" w14:textId="765B5F1D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Quantidade de vendas do funcionário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154229C" w14:textId="010E43AA" w:rsidR="004E4341" w:rsidRDefault="004E4341" w:rsidP="004E4341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Int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3C07DF6" w14:textId="77777777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AD09B0" w14:textId="77777777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</w:p>
        </w:tc>
      </w:tr>
      <w:tr w:rsidR="004E4341" w:rsidRPr="000A1C5D" w14:paraId="405A919F" w14:textId="77777777" w:rsidTr="004E4341"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735A373" w14:textId="0EA70E70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proofErr w:type="gramStart"/>
            <w:r>
              <w:rPr>
                <w:rFonts w:eastAsia="NSimSun" w:cs="Arial"/>
              </w:rPr>
              <w:t>salario</w:t>
            </w:r>
            <w:proofErr w:type="gramEnd"/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FCC3923" w14:textId="0AF9C87E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Salário do funcionário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8B8BCB1" w14:textId="0199A7A5" w:rsidR="004E4341" w:rsidRDefault="004E4341" w:rsidP="004E4341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Decimal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22BCF5B" w14:textId="42AB81CF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10,2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BEB60B" w14:textId="246AF177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NOT NULL</w:t>
            </w:r>
          </w:p>
        </w:tc>
      </w:tr>
      <w:tr w:rsidR="004E4341" w:rsidRPr="000A1C5D" w14:paraId="2E2B14C6" w14:textId="77777777" w:rsidTr="004E4341"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99CA2B" w14:textId="2F73B03F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senha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EDAD9C" w14:textId="5AB1D64B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Senha para login do funcionário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2A1949" w14:textId="5220EA6A" w:rsidR="004E4341" w:rsidRDefault="004E4341" w:rsidP="004E4341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Varchar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18B04E" w14:textId="15B33D87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32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06F50" w14:textId="35244529" w:rsidR="004E4341" w:rsidRPr="00C67D5F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  <w:u w:val="single"/>
              </w:rPr>
            </w:pPr>
            <w:r>
              <w:rPr>
                <w:rFonts w:eastAsia="NSimSun" w:cs="Arial"/>
              </w:rPr>
              <w:t>NOT NULL</w:t>
            </w:r>
          </w:p>
        </w:tc>
      </w:tr>
    </w:tbl>
    <w:p w14:paraId="4A31DD72" w14:textId="7AF9AEA2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00000">
        <w:fldChar w:fldCharType="separate"/>
      </w:r>
      <w:r>
        <w:fldChar w:fldCharType="end"/>
      </w:r>
    </w:p>
    <w:sectPr w:rsidR="00333A3C">
      <w:headerReference w:type="default" r:id="rId28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F9A0B" w14:textId="77777777" w:rsidR="00B6561F" w:rsidRDefault="00B6561F">
      <w:r>
        <w:separator/>
      </w:r>
    </w:p>
  </w:endnote>
  <w:endnote w:type="continuationSeparator" w:id="0">
    <w:p w14:paraId="7A0C933D" w14:textId="77777777" w:rsidR="00B6561F" w:rsidRDefault="00B6561F">
      <w:r>
        <w:continuationSeparator/>
      </w:r>
    </w:p>
  </w:endnote>
  <w:endnote w:type="continuationNotice" w:id="1">
    <w:p w14:paraId="05ECB4A3" w14:textId="77777777" w:rsidR="00B6561F" w:rsidRDefault="00B65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32F0352A" w14:textId="77777777">
      <w:tc>
        <w:tcPr>
          <w:tcW w:w="6487" w:type="dxa"/>
        </w:tcPr>
        <w:p w14:paraId="5FD7EE48" w14:textId="7C339EB0" w:rsidR="00F26727" w:rsidRDefault="00F26727">
          <w:pPr>
            <w:pStyle w:val="Rodap"/>
          </w:pPr>
          <w:r>
            <w:t xml:space="preserve">Versão </w:t>
          </w:r>
          <w:r w:rsidR="007841F5">
            <w:t>1.0</w:t>
          </w:r>
          <w:r>
            <w:t xml:space="preserve"> </w:t>
          </w:r>
        </w:p>
      </w:tc>
      <w:tc>
        <w:tcPr>
          <w:tcW w:w="2799" w:type="dxa"/>
        </w:tcPr>
        <w:p w14:paraId="79DD1EB6" w14:textId="7737441A" w:rsidR="00F26727" w:rsidRDefault="007841F5">
          <w:pPr>
            <w:pStyle w:val="Rodap"/>
            <w:jc w:val="right"/>
          </w:pPr>
          <w:bookmarkStart w:id="2" w:name="_Ref471361557"/>
          <w:r>
            <w:t>10/2023</w:t>
          </w:r>
        </w:p>
      </w:tc>
    </w:tr>
    <w:bookmarkEnd w:id="2"/>
  </w:tbl>
  <w:p w14:paraId="44344847" w14:textId="77777777"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BE98" w14:textId="77777777" w:rsidR="00B6561F" w:rsidRDefault="00B6561F">
      <w:r>
        <w:separator/>
      </w:r>
    </w:p>
  </w:footnote>
  <w:footnote w:type="continuationSeparator" w:id="0">
    <w:p w14:paraId="45858730" w14:textId="77777777" w:rsidR="00B6561F" w:rsidRDefault="00B6561F">
      <w:r>
        <w:continuationSeparator/>
      </w:r>
    </w:p>
  </w:footnote>
  <w:footnote w:type="continuationNotice" w:id="1">
    <w:p w14:paraId="4D21E35F" w14:textId="77777777" w:rsidR="00B6561F" w:rsidRDefault="00B65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D6F6" w14:textId="77777777"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EC4BD8" w14:textId="77777777"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60D7" w14:textId="77777777"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8B05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049F9338" w14:textId="77777777">
      <w:tc>
        <w:tcPr>
          <w:tcW w:w="4621" w:type="dxa"/>
        </w:tcPr>
        <w:p w14:paraId="3DC0E340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BDAD163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8DF6D0F" w14:textId="77777777"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79705D94" w14:textId="77777777">
      <w:tc>
        <w:tcPr>
          <w:tcW w:w="4621" w:type="dxa"/>
        </w:tcPr>
        <w:p w14:paraId="5F6E21B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F116585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6C2F4CB" w14:textId="77777777"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83DF1DF" w14:textId="77777777">
      <w:tc>
        <w:tcPr>
          <w:tcW w:w="4621" w:type="dxa"/>
        </w:tcPr>
        <w:p w14:paraId="12514E82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3D8C58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B74D30C" w14:textId="77777777"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4D6FCD94" w14:textId="77777777">
      <w:tc>
        <w:tcPr>
          <w:tcW w:w="4621" w:type="dxa"/>
        </w:tcPr>
        <w:p w14:paraId="1B87E14B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6DAA81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52E8254" w14:textId="77777777"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625D03CD" w14:textId="77777777">
      <w:tc>
        <w:tcPr>
          <w:tcW w:w="4621" w:type="dxa"/>
        </w:tcPr>
        <w:p w14:paraId="6F42790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42B0B4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567BB39" w14:textId="77777777" w:rsidR="00F26727" w:rsidRDefault="00F26727">
    <w:pPr>
      <w:pStyle w:val="Cabealho"/>
      <w:rPr>
        <w:rStyle w:val="Nmerodepgin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r6nAOOWJPDf9P" int2:id="0IYpDR8x">
      <int2:state int2:value="Rejected" int2:type="AugLoop_Text_Critique"/>
    </int2:textHash>
    <int2:textHash int2:hashCode="/6Zwb/ISenSZcw" int2:id="Dd8UTPb9">
      <int2:state int2:value="Rejected" int2:type="AugLoop_Text_Critique"/>
    </int2:textHash>
    <int2:textHash int2:hashCode="H+rWZchxg6yNxg" int2:id="JPgFsnD7">
      <int2:state int2:value="Rejected" int2:type="AugLoop_Text_Critique"/>
    </int2:textHash>
    <int2:textHash int2:hashCode="PJILU/xDqLAzdc" int2:id="PemBz8v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04CD8EC"/>
    <w:multiLevelType w:val="hybridMultilevel"/>
    <w:tmpl w:val="FFFFFFFF"/>
    <w:lvl w:ilvl="0" w:tplc="902A3CB6">
      <w:start w:val="1"/>
      <w:numFmt w:val="decimal"/>
      <w:lvlText w:val="%1."/>
      <w:lvlJc w:val="left"/>
      <w:pPr>
        <w:ind w:left="720" w:hanging="360"/>
      </w:pPr>
    </w:lvl>
    <w:lvl w:ilvl="1" w:tplc="835E4392">
      <w:start w:val="1"/>
      <w:numFmt w:val="lowerLetter"/>
      <w:lvlText w:val="%2."/>
      <w:lvlJc w:val="left"/>
      <w:pPr>
        <w:ind w:left="1440" w:hanging="360"/>
      </w:pPr>
    </w:lvl>
    <w:lvl w:ilvl="2" w:tplc="B5E8FAD4">
      <w:start w:val="1"/>
      <w:numFmt w:val="lowerRoman"/>
      <w:lvlText w:val="%3."/>
      <w:lvlJc w:val="right"/>
      <w:pPr>
        <w:ind w:left="2160" w:hanging="180"/>
      </w:pPr>
    </w:lvl>
    <w:lvl w:ilvl="3" w:tplc="622474A8">
      <w:start w:val="1"/>
      <w:numFmt w:val="decimal"/>
      <w:lvlText w:val="%4."/>
      <w:lvlJc w:val="left"/>
      <w:pPr>
        <w:ind w:left="2880" w:hanging="360"/>
      </w:pPr>
    </w:lvl>
    <w:lvl w:ilvl="4" w:tplc="ECBC9A50">
      <w:start w:val="1"/>
      <w:numFmt w:val="lowerLetter"/>
      <w:lvlText w:val="%5."/>
      <w:lvlJc w:val="left"/>
      <w:pPr>
        <w:ind w:left="3600" w:hanging="360"/>
      </w:pPr>
    </w:lvl>
    <w:lvl w:ilvl="5" w:tplc="68C49D06">
      <w:start w:val="1"/>
      <w:numFmt w:val="lowerRoman"/>
      <w:lvlText w:val="%6."/>
      <w:lvlJc w:val="right"/>
      <w:pPr>
        <w:ind w:left="4320" w:hanging="180"/>
      </w:pPr>
    </w:lvl>
    <w:lvl w:ilvl="6" w:tplc="90102E80">
      <w:start w:val="1"/>
      <w:numFmt w:val="decimal"/>
      <w:lvlText w:val="%7."/>
      <w:lvlJc w:val="left"/>
      <w:pPr>
        <w:ind w:left="5040" w:hanging="360"/>
      </w:pPr>
    </w:lvl>
    <w:lvl w:ilvl="7" w:tplc="2ACACE04">
      <w:start w:val="1"/>
      <w:numFmt w:val="lowerLetter"/>
      <w:lvlText w:val="%8."/>
      <w:lvlJc w:val="left"/>
      <w:pPr>
        <w:ind w:left="5760" w:hanging="360"/>
      </w:pPr>
    </w:lvl>
    <w:lvl w:ilvl="8" w:tplc="2A2A00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0DDB5A9E"/>
    <w:multiLevelType w:val="hybridMultilevel"/>
    <w:tmpl w:val="FFFFFFFF"/>
    <w:lvl w:ilvl="0" w:tplc="F7066A8C">
      <w:start w:val="1"/>
      <w:numFmt w:val="decimal"/>
      <w:lvlText w:val="%1."/>
      <w:lvlJc w:val="left"/>
      <w:pPr>
        <w:ind w:left="720" w:hanging="360"/>
      </w:pPr>
    </w:lvl>
    <w:lvl w:ilvl="1" w:tplc="FBA0BC92">
      <w:start w:val="1"/>
      <w:numFmt w:val="lowerLetter"/>
      <w:lvlText w:val="%2."/>
      <w:lvlJc w:val="left"/>
      <w:pPr>
        <w:ind w:left="1440" w:hanging="360"/>
      </w:pPr>
    </w:lvl>
    <w:lvl w:ilvl="2" w:tplc="9F0401B4">
      <w:start w:val="1"/>
      <w:numFmt w:val="lowerRoman"/>
      <w:lvlText w:val="%3."/>
      <w:lvlJc w:val="right"/>
      <w:pPr>
        <w:ind w:left="2160" w:hanging="180"/>
      </w:pPr>
    </w:lvl>
    <w:lvl w:ilvl="3" w:tplc="B9520126">
      <w:start w:val="1"/>
      <w:numFmt w:val="decimal"/>
      <w:lvlText w:val="%4."/>
      <w:lvlJc w:val="left"/>
      <w:pPr>
        <w:ind w:left="2880" w:hanging="360"/>
      </w:pPr>
    </w:lvl>
    <w:lvl w:ilvl="4" w:tplc="628A9EE4">
      <w:start w:val="1"/>
      <w:numFmt w:val="lowerLetter"/>
      <w:lvlText w:val="%5."/>
      <w:lvlJc w:val="left"/>
      <w:pPr>
        <w:ind w:left="3600" w:hanging="360"/>
      </w:pPr>
    </w:lvl>
    <w:lvl w:ilvl="5" w:tplc="17B6E508">
      <w:start w:val="1"/>
      <w:numFmt w:val="lowerRoman"/>
      <w:lvlText w:val="%6."/>
      <w:lvlJc w:val="right"/>
      <w:pPr>
        <w:ind w:left="4320" w:hanging="180"/>
      </w:pPr>
    </w:lvl>
    <w:lvl w:ilvl="6" w:tplc="0914C1AC">
      <w:start w:val="1"/>
      <w:numFmt w:val="decimal"/>
      <w:lvlText w:val="%7."/>
      <w:lvlJc w:val="left"/>
      <w:pPr>
        <w:ind w:left="5040" w:hanging="360"/>
      </w:pPr>
    </w:lvl>
    <w:lvl w:ilvl="7" w:tplc="68E20F96">
      <w:start w:val="1"/>
      <w:numFmt w:val="lowerLetter"/>
      <w:lvlText w:val="%8."/>
      <w:lvlJc w:val="left"/>
      <w:pPr>
        <w:ind w:left="5760" w:hanging="360"/>
      </w:pPr>
    </w:lvl>
    <w:lvl w:ilvl="8" w:tplc="353249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16F4B50C"/>
    <w:multiLevelType w:val="hybridMultilevel"/>
    <w:tmpl w:val="FFFFFFFF"/>
    <w:lvl w:ilvl="0" w:tplc="F776F692">
      <w:start w:val="1"/>
      <w:numFmt w:val="decimal"/>
      <w:lvlText w:val="%1."/>
      <w:lvlJc w:val="left"/>
      <w:pPr>
        <w:ind w:left="720" w:hanging="360"/>
      </w:pPr>
    </w:lvl>
    <w:lvl w:ilvl="1" w:tplc="C6BCB974">
      <w:start w:val="1"/>
      <w:numFmt w:val="lowerLetter"/>
      <w:lvlText w:val="%2."/>
      <w:lvlJc w:val="left"/>
      <w:pPr>
        <w:ind w:left="1440" w:hanging="360"/>
      </w:pPr>
    </w:lvl>
    <w:lvl w:ilvl="2" w:tplc="50064FB6">
      <w:start w:val="1"/>
      <w:numFmt w:val="lowerRoman"/>
      <w:lvlText w:val="%3."/>
      <w:lvlJc w:val="right"/>
      <w:pPr>
        <w:ind w:left="2160" w:hanging="180"/>
      </w:pPr>
    </w:lvl>
    <w:lvl w:ilvl="3" w:tplc="57D0613A">
      <w:start w:val="1"/>
      <w:numFmt w:val="decimal"/>
      <w:lvlText w:val="%4."/>
      <w:lvlJc w:val="left"/>
      <w:pPr>
        <w:ind w:left="2880" w:hanging="360"/>
      </w:pPr>
    </w:lvl>
    <w:lvl w:ilvl="4" w:tplc="5A2CD742">
      <w:start w:val="1"/>
      <w:numFmt w:val="lowerLetter"/>
      <w:lvlText w:val="%5."/>
      <w:lvlJc w:val="left"/>
      <w:pPr>
        <w:ind w:left="3600" w:hanging="360"/>
      </w:pPr>
    </w:lvl>
    <w:lvl w:ilvl="5" w:tplc="7DBE5738">
      <w:start w:val="1"/>
      <w:numFmt w:val="lowerRoman"/>
      <w:lvlText w:val="%6."/>
      <w:lvlJc w:val="right"/>
      <w:pPr>
        <w:ind w:left="4320" w:hanging="180"/>
      </w:pPr>
    </w:lvl>
    <w:lvl w:ilvl="6" w:tplc="75A00050">
      <w:start w:val="1"/>
      <w:numFmt w:val="decimal"/>
      <w:lvlText w:val="%7."/>
      <w:lvlJc w:val="left"/>
      <w:pPr>
        <w:ind w:left="5040" w:hanging="360"/>
      </w:pPr>
    </w:lvl>
    <w:lvl w:ilvl="7" w:tplc="5268B54A">
      <w:start w:val="1"/>
      <w:numFmt w:val="lowerLetter"/>
      <w:lvlText w:val="%8."/>
      <w:lvlJc w:val="left"/>
      <w:pPr>
        <w:ind w:left="5760" w:hanging="360"/>
      </w:pPr>
    </w:lvl>
    <w:lvl w:ilvl="8" w:tplc="5CB2939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1C33DA"/>
    <w:multiLevelType w:val="hybridMultilevel"/>
    <w:tmpl w:val="FFFFFFFF"/>
    <w:lvl w:ilvl="0" w:tplc="B10A4C14">
      <w:start w:val="1"/>
      <w:numFmt w:val="decimal"/>
      <w:lvlText w:val="%1."/>
      <w:lvlJc w:val="left"/>
      <w:pPr>
        <w:ind w:left="720" w:hanging="360"/>
      </w:pPr>
    </w:lvl>
    <w:lvl w:ilvl="1" w:tplc="F18870DA">
      <w:start w:val="1"/>
      <w:numFmt w:val="lowerLetter"/>
      <w:lvlText w:val="%2."/>
      <w:lvlJc w:val="left"/>
      <w:pPr>
        <w:ind w:left="1440" w:hanging="360"/>
      </w:pPr>
    </w:lvl>
    <w:lvl w:ilvl="2" w:tplc="F8AEC9BC">
      <w:start w:val="1"/>
      <w:numFmt w:val="lowerRoman"/>
      <w:lvlText w:val="%3."/>
      <w:lvlJc w:val="right"/>
      <w:pPr>
        <w:ind w:left="2160" w:hanging="180"/>
      </w:pPr>
    </w:lvl>
    <w:lvl w:ilvl="3" w:tplc="C0FAE55A">
      <w:start w:val="1"/>
      <w:numFmt w:val="decimal"/>
      <w:lvlText w:val="%4."/>
      <w:lvlJc w:val="left"/>
      <w:pPr>
        <w:ind w:left="2880" w:hanging="360"/>
      </w:pPr>
    </w:lvl>
    <w:lvl w:ilvl="4" w:tplc="3B5C98BC">
      <w:start w:val="1"/>
      <w:numFmt w:val="lowerLetter"/>
      <w:lvlText w:val="%5."/>
      <w:lvlJc w:val="left"/>
      <w:pPr>
        <w:ind w:left="3600" w:hanging="360"/>
      </w:pPr>
    </w:lvl>
    <w:lvl w:ilvl="5" w:tplc="E3E430AE">
      <w:start w:val="1"/>
      <w:numFmt w:val="lowerRoman"/>
      <w:lvlText w:val="%6."/>
      <w:lvlJc w:val="right"/>
      <w:pPr>
        <w:ind w:left="4320" w:hanging="180"/>
      </w:pPr>
    </w:lvl>
    <w:lvl w:ilvl="6" w:tplc="E3C24D9C">
      <w:start w:val="1"/>
      <w:numFmt w:val="decimal"/>
      <w:lvlText w:val="%7."/>
      <w:lvlJc w:val="left"/>
      <w:pPr>
        <w:ind w:left="5040" w:hanging="360"/>
      </w:pPr>
    </w:lvl>
    <w:lvl w:ilvl="7" w:tplc="E304CE68">
      <w:start w:val="1"/>
      <w:numFmt w:val="lowerLetter"/>
      <w:lvlText w:val="%8."/>
      <w:lvlJc w:val="left"/>
      <w:pPr>
        <w:ind w:left="5760" w:hanging="360"/>
      </w:pPr>
    </w:lvl>
    <w:lvl w:ilvl="8" w:tplc="1AD6EE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27C4660"/>
    <w:multiLevelType w:val="hybridMultilevel"/>
    <w:tmpl w:val="FFFFFFFF"/>
    <w:lvl w:ilvl="0" w:tplc="5D74AD22">
      <w:start w:val="1"/>
      <w:numFmt w:val="decimal"/>
      <w:lvlText w:val="%1."/>
      <w:lvlJc w:val="left"/>
      <w:pPr>
        <w:ind w:left="720" w:hanging="360"/>
      </w:pPr>
    </w:lvl>
    <w:lvl w:ilvl="1" w:tplc="6D20F8DA">
      <w:start w:val="1"/>
      <w:numFmt w:val="lowerLetter"/>
      <w:lvlText w:val="%2."/>
      <w:lvlJc w:val="left"/>
      <w:pPr>
        <w:ind w:left="1440" w:hanging="360"/>
      </w:pPr>
    </w:lvl>
    <w:lvl w:ilvl="2" w:tplc="54E8CBE4">
      <w:start w:val="1"/>
      <w:numFmt w:val="lowerRoman"/>
      <w:lvlText w:val="%3."/>
      <w:lvlJc w:val="right"/>
      <w:pPr>
        <w:ind w:left="2160" w:hanging="180"/>
      </w:pPr>
    </w:lvl>
    <w:lvl w:ilvl="3" w:tplc="A41E98C2">
      <w:start w:val="1"/>
      <w:numFmt w:val="decimal"/>
      <w:lvlText w:val="%4."/>
      <w:lvlJc w:val="left"/>
      <w:pPr>
        <w:ind w:left="2880" w:hanging="360"/>
      </w:pPr>
    </w:lvl>
    <w:lvl w:ilvl="4" w:tplc="AED261EC">
      <w:start w:val="1"/>
      <w:numFmt w:val="lowerLetter"/>
      <w:lvlText w:val="%5."/>
      <w:lvlJc w:val="left"/>
      <w:pPr>
        <w:ind w:left="3600" w:hanging="360"/>
      </w:pPr>
    </w:lvl>
    <w:lvl w:ilvl="5" w:tplc="1D5E2984">
      <w:start w:val="1"/>
      <w:numFmt w:val="lowerRoman"/>
      <w:lvlText w:val="%6."/>
      <w:lvlJc w:val="right"/>
      <w:pPr>
        <w:ind w:left="4320" w:hanging="180"/>
      </w:pPr>
    </w:lvl>
    <w:lvl w:ilvl="6" w:tplc="2F2ABFB8">
      <w:start w:val="1"/>
      <w:numFmt w:val="decimal"/>
      <w:lvlText w:val="%7."/>
      <w:lvlJc w:val="left"/>
      <w:pPr>
        <w:ind w:left="5040" w:hanging="360"/>
      </w:pPr>
    </w:lvl>
    <w:lvl w:ilvl="7" w:tplc="6E621C78">
      <w:start w:val="1"/>
      <w:numFmt w:val="lowerLetter"/>
      <w:lvlText w:val="%8."/>
      <w:lvlJc w:val="left"/>
      <w:pPr>
        <w:ind w:left="5760" w:hanging="360"/>
      </w:pPr>
    </w:lvl>
    <w:lvl w:ilvl="8" w:tplc="A404C5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51D068"/>
    <w:multiLevelType w:val="hybridMultilevel"/>
    <w:tmpl w:val="FFFFFFFF"/>
    <w:lvl w:ilvl="0" w:tplc="38F813F2">
      <w:start w:val="1"/>
      <w:numFmt w:val="decimal"/>
      <w:lvlText w:val="%1-"/>
      <w:lvlJc w:val="left"/>
      <w:pPr>
        <w:ind w:left="720" w:hanging="360"/>
      </w:pPr>
    </w:lvl>
    <w:lvl w:ilvl="1" w:tplc="671E8A5E">
      <w:start w:val="1"/>
      <w:numFmt w:val="lowerLetter"/>
      <w:lvlText w:val="%2."/>
      <w:lvlJc w:val="left"/>
      <w:pPr>
        <w:ind w:left="1440" w:hanging="360"/>
      </w:pPr>
    </w:lvl>
    <w:lvl w:ilvl="2" w:tplc="AEE408A8">
      <w:start w:val="1"/>
      <w:numFmt w:val="lowerRoman"/>
      <w:lvlText w:val="%3."/>
      <w:lvlJc w:val="right"/>
      <w:pPr>
        <w:ind w:left="2160" w:hanging="180"/>
      </w:pPr>
    </w:lvl>
    <w:lvl w:ilvl="3" w:tplc="74E27A2A">
      <w:start w:val="1"/>
      <w:numFmt w:val="decimal"/>
      <w:lvlText w:val="%4."/>
      <w:lvlJc w:val="left"/>
      <w:pPr>
        <w:ind w:left="2880" w:hanging="360"/>
      </w:pPr>
    </w:lvl>
    <w:lvl w:ilvl="4" w:tplc="FC667394">
      <w:start w:val="1"/>
      <w:numFmt w:val="lowerLetter"/>
      <w:lvlText w:val="%5."/>
      <w:lvlJc w:val="left"/>
      <w:pPr>
        <w:ind w:left="3600" w:hanging="360"/>
      </w:pPr>
    </w:lvl>
    <w:lvl w:ilvl="5" w:tplc="501A81A0">
      <w:start w:val="1"/>
      <w:numFmt w:val="lowerRoman"/>
      <w:lvlText w:val="%6."/>
      <w:lvlJc w:val="right"/>
      <w:pPr>
        <w:ind w:left="4320" w:hanging="180"/>
      </w:pPr>
    </w:lvl>
    <w:lvl w:ilvl="6" w:tplc="604A6E6A">
      <w:start w:val="1"/>
      <w:numFmt w:val="decimal"/>
      <w:lvlText w:val="%7."/>
      <w:lvlJc w:val="left"/>
      <w:pPr>
        <w:ind w:left="5040" w:hanging="360"/>
      </w:pPr>
    </w:lvl>
    <w:lvl w:ilvl="7" w:tplc="3D4E6D88">
      <w:start w:val="1"/>
      <w:numFmt w:val="lowerLetter"/>
      <w:lvlText w:val="%8."/>
      <w:lvlJc w:val="left"/>
      <w:pPr>
        <w:ind w:left="5760" w:hanging="360"/>
      </w:pPr>
    </w:lvl>
    <w:lvl w:ilvl="8" w:tplc="8E420F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29971074"/>
    <w:multiLevelType w:val="hybridMultilevel"/>
    <w:tmpl w:val="FFFFFFFF"/>
    <w:lvl w:ilvl="0" w:tplc="59382DA6">
      <w:start w:val="1"/>
      <w:numFmt w:val="decimal"/>
      <w:lvlText w:val="%1-"/>
      <w:lvlJc w:val="left"/>
      <w:pPr>
        <w:ind w:left="720" w:hanging="360"/>
      </w:pPr>
    </w:lvl>
    <w:lvl w:ilvl="1" w:tplc="9A5416A6">
      <w:start w:val="1"/>
      <w:numFmt w:val="lowerLetter"/>
      <w:lvlText w:val="%2."/>
      <w:lvlJc w:val="left"/>
      <w:pPr>
        <w:ind w:left="1440" w:hanging="360"/>
      </w:pPr>
    </w:lvl>
    <w:lvl w:ilvl="2" w:tplc="62363250">
      <w:start w:val="1"/>
      <w:numFmt w:val="lowerRoman"/>
      <w:lvlText w:val="%3."/>
      <w:lvlJc w:val="right"/>
      <w:pPr>
        <w:ind w:left="2160" w:hanging="180"/>
      </w:pPr>
    </w:lvl>
    <w:lvl w:ilvl="3" w:tplc="83527CA0">
      <w:start w:val="1"/>
      <w:numFmt w:val="decimal"/>
      <w:lvlText w:val="%4."/>
      <w:lvlJc w:val="left"/>
      <w:pPr>
        <w:ind w:left="2880" w:hanging="360"/>
      </w:pPr>
    </w:lvl>
    <w:lvl w:ilvl="4" w:tplc="8DC8B3DE">
      <w:start w:val="1"/>
      <w:numFmt w:val="lowerLetter"/>
      <w:lvlText w:val="%5."/>
      <w:lvlJc w:val="left"/>
      <w:pPr>
        <w:ind w:left="3600" w:hanging="360"/>
      </w:pPr>
    </w:lvl>
    <w:lvl w:ilvl="5" w:tplc="F3B62540">
      <w:start w:val="1"/>
      <w:numFmt w:val="lowerRoman"/>
      <w:lvlText w:val="%6."/>
      <w:lvlJc w:val="right"/>
      <w:pPr>
        <w:ind w:left="4320" w:hanging="180"/>
      </w:pPr>
    </w:lvl>
    <w:lvl w:ilvl="6" w:tplc="566E35AE">
      <w:start w:val="1"/>
      <w:numFmt w:val="decimal"/>
      <w:lvlText w:val="%7."/>
      <w:lvlJc w:val="left"/>
      <w:pPr>
        <w:ind w:left="5040" w:hanging="360"/>
      </w:pPr>
    </w:lvl>
    <w:lvl w:ilvl="7" w:tplc="D9426B2C">
      <w:start w:val="1"/>
      <w:numFmt w:val="lowerLetter"/>
      <w:lvlText w:val="%8."/>
      <w:lvlJc w:val="left"/>
      <w:pPr>
        <w:ind w:left="5760" w:hanging="360"/>
      </w:pPr>
    </w:lvl>
    <w:lvl w:ilvl="8" w:tplc="F140B9D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C903B5"/>
    <w:multiLevelType w:val="hybridMultilevel"/>
    <w:tmpl w:val="FFFFFFFF"/>
    <w:lvl w:ilvl="0" w:tplc="E0300FCE">
      <w:start w:val="1"/>
      <w:numFmt w:val="decimal"/>
      <w:lvlText w:val="%1."/>
      <w:lvlJc w:val="left"/>
      <w:pPr>
        <w:ind w:left="720" w:hanging="360"/>
      </w:pPr>
    </w:lvl>
    <w:lvl w:ilvl="1" w:tplc="C6D6BB70">
      <w:start w:val="1"/>
      <w:numFmt w:val="lowerLetter"/>
      <w:lvlText w:val="%2."/>
      <w:lvlJc w:val="left"/>
      <w:pPr>
        <w:ind w:left="1440" w:hanging="360"/>
      </w:pPr>
    </w:lvl>
    <w:lvl w:ilvl="2" w:tplc="43A8D018">
      <w:start w:val="1"/>
      <w:numFmt w:val="lowerRoman"/>
      <w:lvlText w:val="%3."/>
      <w:lvlJc w:val="right"/>
      <w:pPr>
        <w:ind w:left="2160" w:hanging="180"/>
      </w:pPr>
    </w:lvl>
    <w:lvl w:ilvl="3" w:tplc="A806763A">
      <w:start w:val="1"/>
      <w:numFmt w:val="decimal"/>
      <w:lvlText w:val="%4."/>
      <w:lvlJc w:val="left"/>
      <w:pPr>
        <w:ind w:left="2880" w:hanging="360"/>
      </w:pPr>
    </w:lvl>
    <w:lvl w:ilvl="4" w:tplc="20B87954">
      <w:start w:val="1"/>
      <w:numFmt w:val="lowerLetter"/>
      <w:lvlText w:val="%5."/>
      <w:lvlJc w:val="left"/>
      <w:pPr>
        <w:ind w:left="3600" w:hanging="360"/>
      </w:pPr>
    </w:lvl>
    <w:lvl w:ilvl="5" w:tplc="FD8A2B6A">
      <w:start w:val="1"/>
      <w:numFmt w:val="lowerRoman"/>
      <w:lvlText w:val="%6."/>
      <w:lvlJc w:val="right"/>
      <w:pPr>
        <w:ind w:left="4320" w:hanging="180"/>
      </w:pPr>
    </w:lvl>
    <w:lvl w:ilvl="6" w:tplc="E668E4E4">
      <w:start w:val="1"/>
      <w:numFmt w:val="decimal"/>
      <w:lvlText w:val="%7."/>
      <w:lvlJc w:val="left"/>
      <w:pPr>
        <w:ind w:left="5040" w:hanging="360"/>
      </w:pPr>
    </w:lvl>
    <w:lvl w:ilvl="7" w:tplc="BD005574">
      <w:start w:val="1"/>
      <w:numFmt w:val="lowerLetter"/>
      <w:lvlText w:val="%8."/>
      <w:lvlJc w:val="left"/>
      <w:pPr>
        <w:ind w:left="5760" w:hanging="360"/>
      </w:pPr>
    </w:lvl>
    <w:lvl w:ilvl="8" w:tplc="B5DE93A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D1E35"/>
    <w:multiLevelType w:val="hybridMultilevel"/>
    <w:tmpl w:val="FFFFFFFF"/>
    <w:lvl w:ilvl="0" w:tplc="AC86FD98">
      <w:start w:val="1"/>
      <w:numFmt w:val="decimal"/>
      <w:lvlText w:val="%1."/>
      <w:lvlJc w:val="left"/>
      <w:pPr>
        <w:ind w:left="720" w:hanging="360"/>
      </w:pPr>
    </w:lvl>
    <w:lvl w:ilvl="1" w:tplc="52142DD4">
      <w:start w:val="1"/>
      <w:numFmt w:val="lowerLetter"/>
      <w:lvlText w:val="%2."/>
      <w:lvlJc w:val="left"/>
      <w:pPr>
        <w:ind w:left="1440" w:hanging="360"/>
      </w:pPr>
    </w:lvl>
    <w:lvl w:ilvl="2" w:tplc="7D883536">
      <w:start w:val="1"/>
      <w:numFmt w:val="lowerRoman"/>
      <w:lvlText w:val="%3."/>
      <w:lvlJc w:val="right"/>
      <w:pPr>
        <w:ind w:left="2160" w:hanging="180"/>
      </w:pPr>
    </w:lvl>
    <w:lvl w:ilvl="3" w:tplc="DF58DAF6">
      <w:start w:val="1"/>
      <w:numFmt w:val="decimal"/>
      <w:lvlText w:val="%4."/>
      <w:lvlJc w:val="left"/>
      <w:pPr>
        <w:ind w:left="2880" w:hanging="360"/>
      </w:pPr>
    </w:lvl>
    <w:lvl w:ilvl="4" w:tplc="C45C8F7E">
      <w:start w:val="1"/>
      <w:numFmt w:val="lowerLetter"/>
      <w:lvlText w:val="%5."/>
      <w:lvlJc w:val="left"/>
      <w:pPr>
        <w:ind w:left="3600" w:hanging="360"/>
      </w:pPr>
    </w:lvl>
    <w:lvl w:ilvl="5" w:tplc="78721B9A">
      <w:start w:val="1"/>
      <w:numFmt w:val="lowerRoman"/>
      <w:lvlText w:val="%6."/>
      <w:lvlJc w:val="right"/>
      <w:pPr>
        <w:ind w:left="4320" w:hanging="180"/>
      </w:pPr>
    </w:lvl>
    <w:lvl w:ilvl="6" w:tplc="5D76F344">
      <w:start w:val="1"/>
      <w:numFmt w:val="decimal"/>
      <w:lvlText w:val="%7."/>
      <w:lvlJc w:val="left"/>
      <w:pPr>
        <w:ind w:left="5040" w:hanging="360"/>
      </w:pPr>
    </w:lvl>
    <w:lvl w:ilvl="7" w:tplc="3EA464DE">
      <w:start w:val="1"/>
      <w:numFmt w:val="lowerLetter"/>
      <w:lvlText w:val="%8."/>
      <w:lvlJc w:val="left"/>
      <w:pPr>
        <w:ind w:left="5760" w:hanging="360"/>
      </w:pPr>
    </w:lvl>
    <w:lvl w:ilvl="8" w:tplc="1E1EE2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7" w15:restartNumberingAfterBreak="0">
    <w:nsid w:val="46AA46F6"/>
    <w:multiLevelType w:val="hybridMultilevel"/>
    <w:tmpl w:val="FFFFFFFF"/>
    <w:lvl w:ilvl="0" w:tplc="C216438A">
      <w:start w:val="1"/>
      <w:numFmt w:val="decimal"/>
      <w:lvlText w:val="%1."/>
      <w:lvlJc w:val="left"/>
      <w:pPr>
        <w:ind w:left="720" w:hanging="360"/>
      </w:pPr>
    </w:lvl>
    <w:lvl w:ilvl="1" w:tplc="5FFA812C">
      <w:start w:val="1"/>
      <w:numFmt w:val="lowerLetter"/>
      <w:lvlText w:val="%2."/>
      <w:lvlJc w:val="left"/>
      <w:pPr>
        <w:ind w:left="1440" w:hanging="360"/>
      </w:pPr>
    </w:lvl>
    <w:lvl w:ilvl="2" w:tplc="D59688EA">
      <w:start w:val="1"/>
      <w:numFmt w:val="lowerRoman"/>
      <w:lvlText w:val="%3."/>
      <w:lvlJc w:val="right"/>
      <w:pPr>
        <w:ind w:left="2160" w:hanging="180"/>
      </w:pPr>
    </w:lvl>
    <w:lvl w:ilvl="3" w:tplc="19AC652A">
      <w:start w:val="1"/>
      <w:numFmt w:val="decimal"/>
      <w:lvlText w:val="%4."/>
      <w:lvlJc w:val="left"/>
      <w:pPr>
        <w:ind w:left="2880" w:hanging="360"/>
      </w:pPr>
    </w:lvl>
    <w:lvl w:ilvl="4" w:tplc="64BAAF3E">
      <w:start w:val="1"/>
      <w:numFmt w:val="lowerLetter"/>
      <w:lvlText w:val="%5."/>
      <w:lvlJc w:val="left"/>
      <w:pPr>
        <w:ind w:left="3600" w:hanging="360"/>
      </w:pPr>
    </w:lvl>
    <w:lvl w:ilvl="5" w:tplc="51745A4A">
      <w:start w:val="1"/>
      <w:numFmt w:val="lowerRoman"/>
      <w:lvlText w:val="%6."/>
      <w:lvlJc w:val="right"/>
      <w:pPr>
        <w:ind w:left="4320" w:hanging="180"/>
      </w:pPr>
    </w:lvl>
    <w:lvl w:ilvl="6" w:tplc="58F2C0F4">
      <w:start w:val="1"/>
      <w:numFmt w:val="decimal"/>
      <w:lvlText w:val="%7."/>
      <w:lvlJc w:val="left"/>
      <w:pPr>
        <w:ind w:left="5040" w:hanging="360"/>
      </w:pPr>
    </w:lvl>
    <w:lvl w:ilvl="7" w:tplc="0D12C8B6">
      <w:start w:val="1"/>
      <w:numFmt w:val="lowerLetter"/>
      <w:lvlText w:val="%8."/>
      <w:lvlJc w:val="left"/>
      <w:pPr>
        <w:ind w:left="5760" w:hanging="360"/>
      </w:pPr>
    </w:lvl>
    <w:lvl w:ilvl="8" w:tplc="9504637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C67E1"/>
    <w:multiLevelType w:val="hybridMultilevel"/>
    <w:tmpl w:val="FFFFFFFF"/>
    <w:lvl w:ilvl="0" w:tplc="CF70A666">
      <w:start w:val="1"/>
      <w:numFmt w:val="decimal"/>
      <w:lvlText w:val="%1-"/>
      <w:lvlJc w:val="left"/>
      <w:pPr>
        <w:ind w:left="720" w:hanging="360"/>
      </w:pPr>
    </w:lvl>
    <w:lvl w:ilvl="1" w:tplc="3B64CBC4">
      <w:start w:val="1"/>
      <w:numFmt w:val="lowerLetter"/>
      <w:lvlText w:val="%2."/>
      <w:lvlJc w:val="left"/>
      <w:pPr>
        <w:ind w:left="1440" w:hanging="360"/>
      </w:pPr>
    </w:lvl>
    <w:lvl w:ilvl="2" w:tplc="D0501226">
      <w:start w:val="1"/>
      <w:numFmt w:val="lowerRoman"/>
      <w:lvlText w:val="%3."/>
      <w:lvlJc w:val="right"/>
      <w:pPr>
        <w:ind w:left="2160" w:hanging="180"/>
      </w:pPr>
    </w:lvl>
    <w:lvl w:ilvl="3" w:tplc="A0E276D2">
      <w:start w:val="1"/>
      <w:numFmt w:val="decimal"/>
      <w:lvlText w:val="%4."/>
      <w:lvlJc w:val="left"/>
      <w:pPr>
        <w:ind w:left="2880" w:hanging="360"/>
      </w:pPr>
    </w:lvl>
    <w:lvl w:ilvl="4" w:tplc="D59A0D28">
      <w:start w:val="1"/>
      <w:numFmt w:val="lowerLetter"/>
      <w:lvlText w:val="%5."/>
      <w:lvlJc w:val="left"/>
      <w:pPr>
        <w:ind w:left="3600" w:hanging="360"/>
      </w:pPr>
    </w:lvl>
    <w:lvl w:ilvl="5" w:tplc="F596FF18">
      <w:start w:val="1"/>
      <w:numFmt w:val="lowerRoman"/>
      <w:lvlText w:val="%6."/>
      <w:lvlJc w:val="right"/>
      <w:pPr>
        <w:ind w:left="4320" w:hanging="180"/>
      </w:pPr>
    </w:lvl>
    <w:lvl w:ilvl="6" w:tplc="D6040922">
      <w:start w:val="1"/>
      <w:numFmt w:val="decimal"/>
      <w:lvlText w:val="%7."/>
      <w:lvlJc w:val="left"/>
      <w:pPr>
        <w:ind w:left="5040" w:hanging="360"/>
      </w:pPr>
    </w:lvl>
    <w:lvl w:ilvl="7" w:tplc="DBCE25B6">
      <w:start w:val="1"/>
      <w:numFmt w:val="lowerLetter"/>
      <w:lvlText w:val="%8."/>
      <w:lvlJc w:val="left"/>
      <w:pPr>
        <w:ind w:left="5760" w:hanging="360"/>
      </w:pPr>
    </w:lvl>
    <w:lvl w:ilvl="8" w:tplc="0078487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5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9D4521B"/>
    <w:multiLevelType w:val="hybridMultilevel"/>
    <w:tmpl w:val="FFFFFFFF"/>
    <w:lvl w:ilvl="0" w:tplc="39B06F18">
      <w:start w:val="1"/>
      <w:numFmt w:val="decimal"/>
      <w:lvlText w:val="%1-"/>
      <w:lvlJc w:val="left"/>
      <w:pPr>
        <w:ind w:left="720" w:hanging="360"/>
      </w:pPr>
    </w:lvl>
    <w:lvl w:ilvl="1" w:tplc="7CBE05DA">
      <w:start w:val="1"/>
      <w:numFmt w:val="lowerLetter"/>
      <w:lvlText w:val="%2."/>
      <w:lvlJc w:val="left"/>
      <w:pPr>
        <w:ind w:left="1440" w:hanging="360"/>
      </w:pPr>
    </w:lvl>
    <w:lvl w:ilvl="2" w:tplc="EF88EE14">
      <w:start w:val="1"/>
      <w:numFmt w:val="lowerRoman"/>
      <w:lvlText w:val="%3."/>
      <w:lvlJc w:val="right"/>
      <w:pPr>
        <w:ind w:left="2160" w:hanging="180"/>
      </w:pPr>
    </w:lvl>
    <w:lvl w:ilvl="3" w:tplc="FC0C16B4">
      <w:start w:val="1"/>
      <w:numFmt w:val="decimal"/>
      <w:lvlText w:val="%4."/>
      <w:lvlJc w:val="left"/>
      <w:pPr>
        <w:ind w:left="2880" w:hanging="360"/>
      </w:pPr>
    </w:lvl>
    <w:lvl w:ilvl="4" w:tplc="3C6C892A">
      <w:start w:val="1"/>
      <w:numFmt w:val="lowerLetter"/>
      <w:lvlText w:val="%5."/>
      <w:lvlJc w:val="left"/>
      <w:pPr>
        <w:ind w:left="3600" w:hanging="360"/>
      </w:pPr>
    </w:lvl>
    <w:lvl w:ilvl="5" w:tplc="A704E7CC">
      <w:start w:val="1"/>
      <w:numFmt w:val="lowerRoman"/>
      <w:lvlText w:val="%6."/>
      <w:lvlJc w:val="right"/>
      <w:pPr>
        <w:ind w:left="4320" w:hanging="180"/>
      </w:pPr>
    </w:lvl>
    <w:lvl w:ilvl="6" w:tplc="444CA484">
      <w:start w:val="1"/>
      <w:numFmt w:val="decimal"/>
      <w:lvlText w:val="%7."/>
      <w:lvlJc w:val="left"/>
      <w:pPr>
        <w:ind w:left="5040" w:hanging="360"/>
      </w:pPr>
    </w:lvl>
    <w:lvl w:ilvl="7" w:tplc="C7DCBBA6">
      <w:start w:val="1"/>
      <w:numFmt w:val="lowerLetter"/>
      <w:lvlText w:val="%8."/>
      <w:lvlJc w:val="left"/>
      <w:pPr>
        <w:ind w:left="5760" w:hanging="360"/>
      </w:pPr>
    </w:lvl>
    <w:lvl w:ilvl="8" w:tplc="437EA2E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615991">
    <w:abstractNumId w:val="27"/>
  </w:num>
  <w:num w:numId="2" w16cid:durableId="1708480801">
    <w:abstractNumId w:val="24"/>
  </w:num>
  <w:num w:numId="3" w16cid:durableId="917252960">
    <w:abstractNumId w:val="11"/>
  </w:num>
  <w:num w:numId="4" w16cid:durableId="1268392905">
    <w:abstractNumId w:val="14"/>
  </w:num>
  <w:num w:numId="5" w16cid:durableId="2070883845">
    <w:abstractNumId w:val="25"/>
  </w:num>
  <w:num w:numId="6" w16cid:durableId="1097755961">
    <w:abstractNumId w:val="9"/>
  </w:num>
  <w:num w:numId="7" w16cid:durableId="748112697">
    <w:abstractNumId w:val="37"/>
  </w:num>
  <w:num w:numId="8" w16cid:durableId="1923567568">
    <w:abstractNumId w:val="20"/>
  </w:num>
  <w:num w:numId="9" w16cid:durableId="1197044437">
    <w:abstractNumId w:val="22"/>
  </w:num>
  <w:num w:numId="10" w16cid:durableId="1861702080">
    <w:abstractNumId w:val="6"/>
  </w:num>
  <w:num w:numId="11" w16cid:durableId="1340230576">
    <w:abstractNumId w:val="28"/>
  </w:num>
  <w:num w:numId="12" w16cid:durableId="1952735656">
    <w:abstractNumId w:val="19"/>
  </w:num>
  <w:num w:numId="13" w16cid:durableId="415058293">
    <w:abstractNumId w:val="4"/>
  </w:num>
  <w:num w:numId="14" w16cid:durableId="1444350210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15" w16cid:durableId="1178498544">
    <w:abstractNumId w:val="3"/>
  </w:num>
  <w:num w:numId="16" w16cid:durableId="148323146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17" w16cid:durableId="57559396">
    <w:abstractNumId w:val="15"/>
  </w:num>
  <w:num w:numId="18" w16cid:durableId="1181160480">
    <w:abstractNumId w:val="30"/>
  </w:num>
  <w:num w:numId="19" w16cid:durableId="867832141">
    <w:abstractNumId w:val="13"/>
  </w:num>
  <w:num w:numId="20" w16cid:durableId="1795173785">
    <w:abstractNumId w:val="12"/>
  </w:num>
  <w:num w:numId="21" w16cid:durableId="72704437">
    <w:abstractNumId w:val="35"/>
  </w:num>
  <w:num w:numId="22" w16cid:durableId="420221494">
    <w:abstractNumId w:val="2"/>
  </w:num>
  <w:num w:numId="23" w16cid:durableId="1282877681">
    <w:abstractNumId w:val="29"/>
  </w:num>
  <w:num w:numId="24" w16cid:durableId="1822770655">
    <w:abstractNumId w:val="7"/>
  </w:num>
  <w:num w:numId="25" w16cid:durableId="1118332829">
    <w:abstractNumId w:val="38"/>
  </w:num>
  <w:num w:numId="26" w16cid:durableId="745029298">
    <w:abstractNumId w:val="18"/>
  </w:num>
  <w:num w:numId="27" w16cid:durableId="1644040826">
    <w:abstractNumId w:val="33"/>
  </w:num>
  <w:num w:numId="28" w16cid:durableId="57288937">
    <w:abstractNumId w:val="36"/>
  </w:num>
  <w:num w:numId="29" w16cid:durableId="973411699">
    <w:abstractNumId w:val="0"/>
  </w:num>
  <w:num w:numId="30" w16cid:durableId="453788020">
    <w:abstractNumId w:val="17"/>
  </w:num>
  <w:num w:numId="31" w16cid:durableId="1270971054">
    <w:abstractNumId w:val="32"/>
  </w:num>
  <w:num w:numId="32" w16cid:durableId="854809714">
    <w:abstractNumId w:val="1"/>
  </w:num>
  <w:num w:numId="33" w16cid:durableId="1325739566">
    <w:abstractNumId w:val="21"/>
  </w:num>
  <w:num w:numId="34" w16cid:durableId="1354115441">
    <w:abstractNumId w:val="8"/>
  </w:num>
  <w:num w:numId="35" w16cid:durableId="79715451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6" w16cid:durableId="906460110">
    <w:abstractNumId w:val="10"/>
  </w:num>
  <w:num w:numId="37" w16cid:durableId="1742557459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8" w16cid:durableId="430589459">
    <w:abstractNumId w:val="26"/>
  </w:num>
  <w:num w:numId="39" w16cid:durableId="439379461">
    <w:abstractNumId w:val="4"/>
  </w:num>
  <w:num w:numId="40" w16cid:durableId="436096251">
    <w:abstractNumId w:val="4"/>
  </w:num>
  <w:num w:numId="41" w16cid:durableId="264073827">
    <w:abstractNumId w:val="4"/>
  </w:num>
  <w:num w:numId="42" w16cid:durableId="91240353">
    <w:abstractNumId w:val="4"/>
  </w:num>
  <w:num w:numId="43" w16cid:durableId="1751075602">
    <w:abstractNumId w:val="4"/>
  </w:num>
  <w:num w:numId="44" w16cid:durableId="699089769">
    <w:abstractNumId w:val="4"/>
  </w:num>
  <w:num w:numId="45" w16cid:durableId="1478569026">
    <w:abstractNumId w:val="34"/>
  </w:num>
  <w:num w:numId="46" w16cid:durableId="182785082">
    <w:abstractNumId w:val="23"/>
  </w:num>
  <w:num w:numId="47" w16cid:durableId="415638858">
    <w:abstractNumId w:val="31"/>
  </w:num>
  <w:num w:numId="48" w16cid:durableId="8658273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04F82"/>
    <w:rsid w:val="000135CF"/>
    <w:rsid w:val="00016296"/>
    <w:rsid w:val="00020205"/>
    <w:rsid w:val="000221E1"/>
    <w:rsid w:val="00027669"/>
    <w:rsid w:val="00033F5A"/>
    <w:rsid w:val="000403C2"/>
    <w:rsid w:val="0004048B"/>
    <w:rsid w:val="00042917"/>
    <w:rsid w:val="000552AB"/>
    <w:rsid w:val="00060461"/>
    <w:rsid w:val="00062649"/>
    <w:rsid w:val="00062AA9"/>
    <w:rsid w:val="000708F8"/>
    <w:rsid w:val="0007745E"/>
    <w:rsid w:val="00091929"/>
    <w:rsid w:val="00091953"/>
    <w:rsid w:val="0009234B"/>
    <w:rsid w:val="00094F66"/>
    <w:rsid w:val="000952CB"/>
    <w:rsid w:val="00096375"/>
    <w:rsid w:val="00096FBE"/>
    <w:rsid w:val="0009769F"/>
    <w:rsid w:val="000A1C5D"/>
    <w:rsid w:val="000A2973"/>
    <w:rsid w:val="000C7CBB"/>
    <w:rsid w:val="000C7E33"/>
    <w:rsid w:val="000D4616"/>
    <w:rsid w:val="000D53DD"/>
    <w:rsid w:val="000D656D"/>
    <w:rsid w:val="000E0878"/>
    <w:rsid w:val="000E5DC7"/>
    <w:rsid w:val="000F06BA"/>
    <w:rsid w:val="000F2BDD"/>
    <w:rsid w:val="000F47B4"/>
    <w:rsid w:val="00103B6B"/>
    <w:rsid w:val="001040B9"/>
    <w:rsid w:val="00106D1A"/>
    <w:rsid w:val="00107CF8"/>
    <w:rsid w:val="001109C3"/>
    <w:rsid w:val="001128A5"/>
    <w:rsid w:val="00113782"/>
    <w:rsid w:val="0012013E"/>
    <w:rsid w:val="00120826"/>
    <w:rsid w:val="00120BC5"/>
    <w:rsid w:val="001240CB"/>
    <w:rsid w:val="0012554D"/>
    <w:rsid w:val="00130A9C"/>
    <w:rsid w:val="00130B00"/>
    <w:rsid w:val="00143611"/>
    <w:rsid w:val="001444B9"/>
    <w:rsid w:val="00146D2F"/>
    <w:rsid w:val="001545DE"/>
    <w:rsid w:val="00157C4B"/>
    <w:rsid w:val="00170486"/>
    <w:rsid w:val="001716C7"/>
    <w:rsid w:val="0018179C"/>
    <w:rsid w:val="0018622D"/>
    <w:rsid w:val="0019089A"/>
    <w:rsid w:val="001911B6"/>
    <w:rsid w:val="001953A0"/>
    <w:rsid w:val="00197EAD"/>
    <w:rsid w:val="001A3AC4"/>
    <w:rsid w:val="001A5292"/>
    <w:rsid w:val="001A6545"/>
    <w:rsid w:val="001A74BB"/>
    <w:rsid w:val="001B160C"/>
    <w:rsid w:val="001B39A5"/>
    <w:rsid w:val="001D45E6"/>
    <w:rsid w:val="001E3E7C"/>
    <w:rsid w:val="001E4902"/>
    <w:rsid w:val="001E7A85"/>
    <w:rsid w:val="001F4316"/>
    <w:rsid w:val="001F63A0"/>
    <w:rsid w:val="002057CE"/>
    <w:rsid w:val="002164E1"/>
    <w:rsid w:val="0022178B"/>
    <w:rsid w:val="002312A9"/>
    <w:rsid w:val="0023554F"/>
    <w:rsid w:val="0024745D"/>
    <w:rsid w:val="00250483"/>
    <w:rsid w:val="0025566B"/>
    <w:rsid w:val="002557E1"/>
    <w:rsid w:val="0026024F"/>
    <w:rsid w:val="00263A3B"/>
    <w:rsid w:val="002724B4"/>
    <w:rsid w:val="00273819"/>
    <w:rsid w:val="00280DF5"/>
    <w:rsid w:val="002820DE"/>
    <w:rsid w:val="0028452F"/>
    <w:rsid w:val="00284EB9"/>
    <w:rsid w:val="002879CF"/>
    <w:rsid w:val="00294D69"/>
    <w:rsid w:val="002A0B38"/>
    <w:rsid w:val="002D2931"/>
    <w:rsid w:val="002F0C13"/>
    <w:rsid w:val="002F280C"/>
    <w:rsid w:val="002F2D43"/>
    <w:rsid w:val="002F35F8"/>
    <w:rsid w:val="002F5EA6"/>
    <w:rsid w:val="003012E4"/>
    <w:rsid w:val="00313B6E"/>
    <w:rsid w:val="00313E30"/>
    <w:rsid w:val="00314741"/>
    <w:rsid w:val="00321759"/>
    <w:rsid w:val="00333521"/>
    <w:rsid w:val="00333A3C"/>
    <w:rsid w:val="00354EE3"/>
    <w:rsid w:val="00355001"/>
    <w:rsid w:val="0036042C"/>
    <w:rsid w:val="003623B9"/>
    <w:rsid w:val="00362A9D"/>
    <w:rsid w:val="00364DB3"/>
    <w:rsid w:val="00365EB5"/>
    <w:rsid w:val="00365F60"/>
    <w:rsid w:val="00376C8A"/>
    <w:rsid w:val="00377998"/>
    <w:rsid w:val="003825D2"/>
    <w:rsid w:val="00382E99"/>
    <w:rsid w:val="00385458"/>
    <w:rsid w:val="00385578"/>
    <w:rsid w:val="00385AE5"/>
    <w:rsid w:val="003A5611"/>
    <w:rsid w:val="003B6D5D"/>
    <w:rsid w:val="003C3E2C"/>
    <w:rsid w:val="003D0313"/>
    <w:rsid w:val="003D0A7C"/>
    <w:rsid w:val="003D2154"/>
    <w:rsid w:val="003E150F"/>
    <w:rsid w:val="003E390F"/>
    <w:rsid w:val="003E5148"/>
    <w:rsid w:val="003E781A"/>
    <w:rsid w:val="003F3E8A"/>
    <w:rsid w:val="003F5928"/>
    <w:rsid w:val="00400139"/>
    <w:rsid w:val="0040236C"/>
    <w:rsid w:val="00403F25"/>
    <w:rsid w:val="0040486C"/>
    <w:rsid w:val="00404E40"/>
    <w:rsid w:val="00436088"/>
    <w:rsid w:val="00437BDF"/>
    <w:rsid w:val="00441993"/>
    <w:rsid w:val="00442980"/>
    <w:rsid w:val="0044354F"/>
    <w:rsid w:val="004548DD"/>
    <w:rsid w:val="00455E72"/>
    <w:rsid w:val="004703C7"/>
    <w:rsid w:val="00474BD3"/>
    <w:rsid w:val="00474C7E"/>
    <w:rsid w:val="0048318A"/>
    <w:rsid w:val="00483E4B"/>
    <w:rsid w:val="004855AC"/>
    <w:rsid w:val="004924B9"/>
    <w:rsid w:val="004A6ACF"/>
    <w:rsid w:val="004B0646"/>
    <w:rsid w:val="004B1449"/>
    <w:rsid w:val="004B4413"/>
    <w:rsid w:val="004B55B1"/>
    <w:rsid w:val="004B577C"/>
    <w:rsid w:val="004C16F5"/>
    <w:rsid w:val="004C44C9"/>
    <w:rsid w:val="004C4E6E"/>
    <w:rsid w:val="004C60CD"/>
    <w:rsid w:val="004D1C6D"/>
    <w:rsid w:val="004D3D60"/>
    <w:rsid w:val="004D505E"/>
    <w:rsid w:val="004D50EC"/>
    <w:rsid w:val="004D694E"/>
    <w:rsid w:val="004E4341"/>
    <w:rsid w:val="004F009A"/>
    <w:rsid w:val="004F1241"/>
    <w:rsid w:val="004F35BA"/>
    <w:rsid w:val="00500B20"/>
    <w:rsid w:val="00502088"/>
    <w:rsid w:val="00506043"/>
    <w:rsid w:val="0051704B"/>
    <w:rsid w:val="005201E3"/>
    <w:rsid w:val="00522CFA"/>
    <w:rsid w:val="00525D40"/>
    <w:rsid w:val="00534047"/>
    <w:rsid w:val="005375EA"/>
    <w:rsid w:val="005377DB"/>
    <w:rsid w:val="005419E4"/>
    <w:rsid w:val="00543ACF"/>
    <w:rsid w:val="00552DE0"/>
    <w:rsid w:val="00554133"/>
    <w:rsid w:val="00555EF6"/>
    <w:rsid w:val="00557265"/>
    <w:rsid w:val="005574CA"/>
    <w:rsid w:val="00560DA3"/>
    <w:rsid w:val="00573D5A"/>
    <w:rsid w:val="00582CED"/>
    <w:rsid w:val="00585395"/>
    <w:rsid w:val="00586BFF"/>
    <w:rsid w:val="00590BBF"/>
    <w:rsid w:val="00591471"/>
    <w:rsid w:val="00593DDE"/>
    <w:rsid w:val="0059572C"/>
    <w:rsid w:val="00597E9F"/>
    <w:rsid w:val="005C1B65"/>
    <w:rsid w:val="005C1D4C"/>
    <w:rsid w:val="005C1D8D"/>
    <w:rsid w:val="005C5014"/>
    <w:rsid w:val="005C785E"/>
    <w:rsid w:val="005D04C1"/>
    <w:rsid w:val="005D43A6"/>
    <w:rsid w:val="005D61BE"/>
    <w:rsid w:val="005E6258"/>
    <w:rsid w:val="005F52DF"/>
    <w:rsid w:val="006042AB"/>
    <w:rsid w:val="00606891"/>
    <w:rsid w:val="006221EF"/>
    <w:rsid w:val="00622AFA"/>
    <w:rsid w:val="00622FF9"/>
    <w:rsid w:val="00630094"/>
    <w:rsid w:val="00630B64"/>
    <w:rsid w:val="00631CAB"/>
    <w:rsid w:val="00632895"/>
    <w:rsid w:val="00633945"/>
    <w:rsid w:val="00636442"/>
    <w:rsid w:val="00647BCC"/>
    <w:rsid w:val="0065034C"/>
    <w:rsid w:val="00660FCB"/>
    <w:rsid w:val="00661EF0"/>
    <w:rsid w:val="0066207A"/>
    <w:rsid w:val="00685B6A"/>
    <w:rsid w:val="00686F78"/>
    <w:rsid w:val="00691F6A"/>
    <w:rsid w:val="006A06EF"/>
    <w:rsid w:val="006A73F1"/>
    <w:rsid w:val="006B15DB"/>
    <w:rsid w:val="006B5577"/>
    <w:rsid w:val="006B563D"/>
    <w:rsid w:val="006B6096"/>
    <w:rsid w:val="006B6E00"/>
    <w:rsid w:val="006C30F9"/>
    <w:rsid w:val="006D7DFC"/>
    <w:rsid w:val="006E0E36"/>
    <w:rsid w:val="006E2365"/>
    <w:rsid w:val="006E6D82"/>
    <w:rsid w:val="006F10AD"/>
    <w:rsid w:val="006F10CF"/>
    <w:rsid w:val="00700F1D"/>
    <w:rsid w:val="007010B6"/>
    <w:rsid w:val="00701A09"/>
    <w:rsid w:val="0070238B"/>
    <w:rsid w:val="00704D7B"/>
    <w:rsid w:val="00710FD5"/>
    <w:rsid w:val="00713490"/>
    <w:rsid w:val="0071746C"/>
    <w:rsid w:val="00720AC3"/>
    <w:rsid w:val="0072237A"/>
    <w:rsid w:val="00725F88"/>
    <w:rsid w:val="00732D6F"/>
    <w:rsid w:val="0074026A"/>
    <w:rsid w:val="0075247F"/>
    <w:rsid w:val="00754367"/>
    <w:rsid w:val="007549E2"/>
    <w:rsid w:val="00765837"/>
    <w:rsid w:val="00781497"/>
    <w:rsid w:val="00782DBD"/>
    <w:rsid w:val="007841F5"/>
    <w:rsid w:val="00793FA9"/>
    <w:rsid w:val="007A0076"/>
    <w:rsid w:val="007A55D8"/>
    <w:rsid w:val="007B1D61"/>
    <w:rsid w:val="007B3938"/>
    <w:rsid w:val="007B71F6"/>
    <w:rsid w:val="007C037B"/>
    <w:rsid w:val="007C0C08"/>
    <w:rsid w:val="007C163B"/>
    <w:rsid w:val="007C3B9A"/>
    <w:rsid w:val="007D3F47"/>
    <w:rsid w:val="007D6688"/>
    <w:rsid w:val="007E2BFD"/>
    <w:rsid w:val="007E725C"/>
    <w:rsid w:val="007F3C2A"/>
    <w:rsid w:val="00810CB8"/>
    <w:rsid w:val="0081620C"/>
    <w:rsid w:val="00823A0B"/>
    <w:rsid w:val="00827A62"/>
    <w:rsid w:val="00832571"/>
    <w:rsid w:val="00832FDC"/>
    <w:rsid w:val="00847DB1"/>
    <w:rsid w:val="0085175D"/>
    <w:rsid w:val="00851A20"/>
    <w:rsid w:val="008631DC"/>
    <w:rsid w:val="00863DF2"/>
    <w:rsid w:val="00871FF8"/>
    <w:rsid w:val="0087554D"/>
    <w:rsid w:val="00875573"/>
    <w:rsid w:val="00876935"/>
    <w:rsid w:val="00884262"/>
    <w:rsid w:val="00887EBB"/>
    <w:rsid w:val="00890218"/>
    <w:rsid w:val="0089140F"/>
    <w:rsid w:val="008A1C76"/>
    <w:rsid w:val="008A239C"/>
    <w:rsid w:val="008B26DD"/>
    <w:rsid w:val="008B2935"/>
    <w:rsid w:val="008C1306"/>
    <w:rsid w:val="008D0108"/>
    <w:rsid w:val="008D0B88"/>
    <w:rsid w:val="008D403C"/>
    <w:rsid w:val="008D7B68"/>
    <w:rsid w:val="008E0D17"/>
    <w:rsid w:val="008E347C"/>
    <w:rsid w:val="008E3941"/>
    <w:rsid w:val="008E62A4"/>
    <w:rsid w:val="008F1E73"/>
    <w:rsid w:val="00903A5F"/>
    <w:rsid w:val="00905560"/>
    <w:rsid w:val="00911323"/>
    <w:rsid w:val="0092C031"/>
    <w:rsid w:val="00935023"/>
    <w:rsid w:val="00935AB8"/>
    <w:rsid w:val="00941D26"/>
    <w:rsid w:val="00946649"/>
    <w:rsid w:val="00953637"/>
    <w:rsid w:val="00955050"/>
    <w:rsid w:val="00964758"/>
    <w:rsid w:val="00973341"/>
    <w:rsid w:val="00976EA7"/>
    <w:rsid w:val="009770B5"/>
    <w:rsid w:val="00991B04"/>
    <w:rsid w:val="00991C1C"/>
    <w:rsid w:val="009922AE"/>
    <w:rsid w:val="009943AB"/>
    <w:rsid w:val="009B0A77"/>
    <w:rsid w:val="009B1D60"/>
    <w:rsid w:val="009B4E2B"/>
    <w:rsid w:val="009B593C"/>
    <w:rsid w:val="009C0C24"/>
    <w:rsid w:val="009C32C9"/>
    <w:rsid w:val="009D3D37"/>
    <w:rsid w:val="009E7D8F"/>
    <w:rsid w:val="00A04A59"/>
    <w:rsid w:val="00A107F0"/>
    <w:rsid w:val="00A111C4"/>
    <w:rsid w:val="00A12C9E"/>
    <w:rsid w:val="00A15AF2"/>
    <w:rsid w:val="00A230A4"/>
    <w:rsid w:val="00A359DE"/>
    <w:rsid w:val="00A5259C"/>
    <w:rsid w:val="00A526F5"/>
    <w:rsid w:val="00A52AA0"/>
    <w:rsid w:val="00A56B72"/>
    <w:rsid w:val="00A6282F"/>
    <w:rsid w:val="00A73868"/>
    <w:rsid w:val="00A74168"/>
    <w:rsid w:val="00A9268A"/>
    <w:rsid w:val="00A94527"/>
    <w:rsid w:val="00A950E3"/>
    <w:rsid w:val="00A95D89"/>
    <w:rsid w:val="00AA4AAC"/>
    <w:rsid w:val="00AA6709"/>
    <w:rsid w:val="00AB6EC4"/>
    <w:rsid w:val="00AC22F6"/>
    <w:rsid w:val="00AC510E"/>
    <w:rsid w:val="00AC5FC2"/>
    <w:rsid w:val="00AC5FEB"/>
    <w:rsid w:val="00AD02C4"/>
    <w:rsid w:val="00AD3842"/>
    <w:rsid w:val="00AD68FE"/>
    <w:rsid w:val="00AE37FF"/>
    <w:rsid w:val="00AE4FD5"/>
    <w:rsid w:val="00AE5DC3"/>
    <w:rsid w:val="00AF0B29"/>
    <w:rsid w:val="00AF1370"/>
    <w:rsid w:val="00AF2511"/>
    <w:rsid w:val="00AF2B55"/>
    <w:rsid w:val="00AF342E"/>
    <w:rsid w:val="00AF5094"/>
    <w:rsid w:val="00AF5188"/>
    <w:rsid w:val="00B03501"/>
    <w:rsid w:val="00B37F5D"/>
    <w:rsid w:val="00B45FD7"/>
    <w:rsid w:val="00B543CB"/>
    <w:rsid w:val="00B5504F"/>
    <w:rsid w:val="00B5633F"/>
    <w:rsid w:val="00B6561F"/>
    <w:rsid w:val="00B66A90"/>
    <w:rsid w:val="00B67D8E"/>
    <w:rsid w:val="00B72B4B"/>
    <w:rsid w:val="00B736A5"/>
    <w:rsid w:val="00B74D7C"/>
    <w:rsid w:val="00B84515"/>
    <w:rsid w:val="00B85C78"/>
    <w:rsid w:val="00B85D7B"/>
    <w:rsid w:val="00BA114A"/>
    <w:rsid w:val="00BB4A40"/>
    <w:rsid w:val="00BB795D"/>
    <w:rsid w:val="00BC26A7"/>
    <w:rsid w:val="00BC560F"/>
    <w:rsid w:val="00BD0548"/>
    <w:rsid w:val="00BD4151"/>
    <w:rsid w:val="00BD6E8F"/>
    <w:rsid w:val="00BE3E02"/>
    <w:rsid w:val="00BE6254"/>
    <w:rsid w:val="00BF3ABB"/>
    <w:rsid w:val="00BF4642"/>
    <w:rsid w:val="00BF636A"/>
    <w:rsid w:val="00C057D1"/>
    <w:rsid w:val="00C05C61"/>
    <w:rsid w:val="00C145BF"/>
    <w:rsid w:val="00C1576A"/>
    <w:rsid w:val="00C166A3"/>
    <w:rsid w:val="00C30612"/>
    <w:rsid w:val="00C32240"/>
    <w:rsid w:val="00C32B93"/>
    <w:rsid w:val="00C34909"/>
    <w:rsid w:val="00C42046"/>
    <w:rsid w:val="00C46DA9"/>
    <w:rsid w:val="00C50DB1"/>
    <w:rsid w:val="00C52A8D"/>
    <w:rsid w:val="00C53DBB"/>
    <w:rsid w:val="00C544BD"/>
    <w:rsid w:val="00C60E36"/>
    <w:rsid w:val="00C66A04"/>
    <w:rsid w:val="00C67D5F"/>
    <w:rsid w:val="00C81334"/>
    <w:rsid w:val="00C82FED"/>
    <w:rsid w:val="00C8330E"/>
    <w:rsid w:val="00C84712"/>
    <w:rsid w:val="00C927E6"/>
    <w:rsid w:val="00C94870"/>
    <w:rsid w:val="00CA2BE2"/>
    <w:rsid w:val="00CA4D84"/>
    <w:rsid w:val="00CA6073"/>
    <w:rsid w:val="00CA7651"/>
    <w:rsid w:val="00CB386C"/>
    <w:rsid w:val="00CB708C"/>
    <w:rsid w:val="00CE4099"/>
    <w:rsid w:val="00CE72CD"/>
    <w:rsid w:val="00CF0D8A"/>
    <w:rsid w:val="00D11521"/>
    <w:rsid w:val="00D129B5"/>
    <w:rsid w:val="00D15C40"/>
    <w:rsid w:val="00D20C6A"/>
    <w:rsid w:val="00D22A48"/>
    <w:rsid w:val="00D27076"/>
    <w:rsid w:val="00D40FCB"/>
    <w:rsid w:val="00D4258B"/>
    <w:rsid w:val="00D475AD"/>
    <w:rsid w:val="00D541D5"/>
    <w:rsid w:val="00D569EB"/>
    <w:rsid w:val="00D6343E"/>
    <w:rsid w:val="00D66BD6"/>
    <w:rsid w:val="00D71EA6"/>
    <w:rsid w:val="00D771EE"/>
    <w:rsid w:val="00D9019C"/>
    <w:rsid w:val="00D92DB6"/>
    <w:rsid w:val="00D959FF"/>
    <w:rsid w:val="00D95CDF"/>
    <w:rsid w:val="00DA685D"/>
    <w:rsid w:val="00DB1430"/>
    <w:rsid w:val="00DB3072"/>
    <w:rsid w:val="00DB4210"/>
    <w:rsid w:val="00DB7727"/>
    <w:rsid w:val="00DC261A"/>
    <w:rsid w:val="00DC747C"/>
    <w:rsid w:val="00DE4F85"/>
    <w:rsid w:val="00DE58A9"/>
    <w:rsid w:val="00DE5FFC"/>
    <w:rsid w:val="00E11A92"/>
    <w:rsid w:val="00E130FB"/>
    <w:rsid w:val="00E31795"/>
    <w:rsid w:val="00E32AE3"/>
    <w:rsid w:val="00E34CCB"/>
    <w:rsid w:val="00E416A3"/>
    <w:rsid w:val="00E428C0"/>
    <w:rsid w:val="00E470E1"/>
    <w:rsid w:val="00E5363F"/>
    <w:rsid w:val="00E559CE"/>
    <w:rsid w:val="00E562BE"/>
    <w:rsid w:val="00E60CD5"/>
    <w:rsid w:val="00E71D91"/>
    <w:rsid w:val="00E72378"/>
    <w:rsid w:val="00E766D6"/>
    <w:rsid w:val="00E77561"/>
    <w:rsid w:val="00E81BA6"/>
    <w:rsid w:val="00E83F3F"/>
    <w:rsid w:val="00E861DC"/>
    <w:rsid w:val="00E87412"/>
    <w:rsid w:val="00E913B8"/>
    <w:rsid w:val="00E942D6"/>
    <w:rsid w:val="00E96056"/>
    <w:rsid w:val="00EA72E6"/>
    <w:rsid w:val="00EB1672"/>
    <w:rsid w:val="00EC34A0"/>
    <w:rsid w:val="00EC3FD8"/>
    <w:rsid w:val="00EC6D02"/>
    <w:rsid w:val="00ED2B4F"/>
    <w:rsid w:val="00EE1CFC"/>
    <w:rsid w:val="00EE561F"/>
    <w:rsid w:val="00EE56C6"/>
    <w:rsid w:val="00EF0505"/>
    <w:rsid w:val="00EF0A69"/>
    <w:rsid w:val="00EF0D42"/>
    <w:rsid w:val="00EF66C2"/>
    <w:rsid w:val="00F02E48"/>
    <w:rsid w:val="00F15F95"/>
    <w:rsid w:val="00F17798"/>
    <w:rsid w:val="00F217D7"/>
    <w:rsid w:val="00F26727"/>
    <w:rsid w:val="00F31990"/>
    <w:rsid w:val="00F345B6"/>
    <w:rsid w:val="00F40B1E"/>
    <w:rsid w:val="00F502E0"/>
    <w:rsid w:val="00F52B8C"/>
    <w:rsid w:val="00F54C74"/>
    <w:rsid w:val="00F6086D"/>
    <w:rsid w:val="00F60B0B"/>
    <w:rsid w:val="00F60DC3"/>
    <w:rsid w:val="00F62BAF"/>
    <w:rsid w:val="00F635C2"/>
    <w:rsid w:val="00F671AF"/>
    <w:rsid w:val="00F709B1"/>
    <w:rsid w:val="00F72B4E"/>
    <w:rsid w:val="00F75223"/>
    <w:rsid w:val="00F8262C"/>
    <w:rsid w:val="00F94C76"/>
    <w:rsid w:val="00F95D28"/>
    <w:rsid w:val="00FA250C"/>
    <w:rsid w:val="00FB317C"/>
    <w:rsid w:val="00FB7DAA"/>
    <w:rsid w:val="00FC6BAA"/>
    <w:rsid w:val="00FC71FB"/>
    <w:rsid w:val="00FD2015"/>
    <w:rsid w:val="00FD34CB"/>
    <w:rsid w:val="00FD4189"/>
    <w:rsid w:val="00FE16E3"/>
    <w:rsid w:val="00FE4DBC"/>
    <w:rsid w:val="00FE5309"/>
    <w:rsid w:val="00FF0952"/>
    <w:rsid w:val="00FF1C80"/>
    <w:rsid w:val="00FF2B8E"/>
    <w:rsid w:val="00FF5598"/>
    <w:rsid w:val="00FF7120"/>
    <w:rsid w:val="02839368"/>
    <w:rsid w:val="02920BB8"/>
    <w:rsid w:val="02ABCB8D"/>
    <w:rsid w:val="0347C828"/>
    <w:rsid w:val="035DE277"/>
    <w:rsid w:val="045351B7"/>
    <w:rsid w:val="04BE22EB"/>
    <w:rsid w:val="0859729F"/>
    <w:rsid w:val="08858D22"/>
    <w:rsid w:val="097044FA"/>
    <w:rsid w:val="0B4C8119"/>
    <w:rsid w:val="0BA74666"/>
    <w:rsid w:val="0BAE9B79"/>
    <w:rsid w:val="0CBEEA65"/>
    <w:rsid w:val="0CC7D40A"/>
    <w:rsid w:val="0CE4F77B"/>
    <w:rsid w:val="0CE7555B"/>
    <w:rsid w:val="0D23C74C"/>
    <w:rsid w:val="0DF91F28"/>
    <w:rsid w:val="0E979259"/>
    <w:rsid w:val="0F0B4D32"/>
    <w:rsid w:val="0F26D661"/>
    <w:rsid w:val="0F72F08D"/>
    <w:rsid w:val="0F90DA5A"/>
    <w:rsid w:val="10F4FD2C"/>
    <w:rsid w:val="11DE75B4"/>
    <w:rsid w:val="11E20576"/>
    <w:rsid w:val="12142A0A"/>
    <w:rsid w:val="13C7C107"/>
    <w:rsid w:val="14786DCE"/>
    <w:rsid w:val="14B85621"/>
    <w:rsid w:val="1510EC72"/>
    <w:rsid w:val="1573922E"/>
    <w:rsid w:val="15C54721"/>
    <w:rsid w:val="15DB7A26"/>
    <w:rsid w:val="170D10CB"/>
    <w:rsid w:val="17153027"/>
    <w:rsid w:val="174DD9D5"/>
    <w:rsid w:val="1802CBFC"/>
    <w:rsid w:val="1832275E"/>
    <w:rsid w:val="1959D83F"/>
    <w:rsid w:val="19713A34"/>
    <w:rsid w:val="1AB11658"/>
    <w:rsid w:val="1ADE13DA"/>
    <w:rsid w:val="1C43CB3E"/>
    <w:rsid w:val="1D8DF2C8"/>
    <w:rsid w:val="1D8FEB06"/>
    <w:rsid w:val="1DC56C8B"/>
    <w:rsid w:val="1DC9CD41"/>
    <w:rsid w:val="1E4A541D"/>
    <w:rsid w:val="1E71A8D9"/>
    <w:rsid w:val="2001F934"/>
    <w:rsid w:val="201404FF"/>
    <w:rsid w:val="204BE464"/>
    <w:rsid w:val="2051F30C"/>
    <w:rsid w:val="21F434D7"/>
    <w:rsid w:val="21FBBCBB"/>
    <w:rsid w:val="221B0B3B"/>
    <w:rsid w:val="22B8C793"/>
    <w:rsid w:val="23D39A66"/>
    <w:rsid w:val="245A567E"/>
    <w:rsid w:val="25D5A96F"/>
    <w:rsid w:val="25D79808"/>
    <w:rsid w:val="265F974D"/>
    <w:rsid w:val="26C96C62"/>
    <w:rsid w:val="26E361FA"/>
    <w:rsid w:val="275E45C0"/>
    <w:rsid w:val="281E7F6C"/>
    <w:rsid w:val="28AF5DB6"/>
    <w:rsid w:val="28CA4F6D"/>
    <w:rsid w:val="290CE58A"/>
    <w:rsid w:val="2A521E83"/>
    <w:rsid w:val="2A804AF5"/>
    <w:rsid w:val="2BD86DB2"/>
    <w:rsid w:val="2C4A7A99"/>
    <w:rsid w:val="2CC45B95"/>
    <w:rsid w:val="2CF2ECAE"/>
    <w:rsid w:val="2D27D7B6"/>
    <w:rsid w:val="2D4E16A2"/>
    <w:rsid w:val="2E3CE167"/>
    <w:rsid w:val="2E69159B"/>
    <w:rsid w:val="2EB98F82"/>
    <w:rsid w:val="2F395B2E"/>
    <w:rsid w:val="3020DA7D"/>
    <w:rsid w:val="30D46533"/>
    <w:rsid w:val="312D602B"/>
    <w:rsid w:val="316C62CD"/>
    <w:rsid w:val="31E9A860"/>
    <w:rsid w:val="32485F24"/>
    <w:rsid w:val="335286F2"/>
    <w:rsid w:val="33786137"/>
    <w:rsid w:val="341ADFFA"/>
    <w:rsid w:val="366B3DDB"/>
    <w:rsid w:val="369905A6"/>
    <w:rsid w:val="369B955C"/>
    <w:rsid w:val="371A09DF"/>
    <w:rsid w:val="371CCC66"/>
    <w:rsid w:val="3770A439"/>
    <w:rsid w:val="37C93A8A"/>
    <w:rsid w:val="37F263AD"/>
    <w:rsid w:val="38821E28"/>
    <w:rsid w:val="3A2DFB6B"/>
    <w:rsid w:val="3A3CBFC2"/>
    <w:rsid w:val="3A988EAD"/>
    <w:rsid w:val="3AE35239"/>
    <w:rsid w:val="3B729CEC"/>
    <w:rsid w:val="3B80E366"/>
    <w:rsid w:val="3CC3503B"/>
    <w:rsid w:val="3CF6A6B1"/>
    <w:rsid w:val="3DD6B972"/>
    <w:rsid w:val="3E139DE8"/>
    <w:rsid w:val="3EB45643"/>
    <w:rsid w:val="3F2C0C30"/>
    <w:rsid w:val="3F345E5D"/>
    <w:rsid w:val="3F808D49"/>
    <w:rsid w:val="3FDAA563"/>
    <w:rsid w:val="404148B2"/>
    <w:rsid w:val="40720F72"/>
    <w:rsid w:val="40A2351D"/>
    <w:rsid w:val="41EAC815"/>
    <w:rsid w:val="420F736A"/>
    <w:rsid w:val="431A6581"/>
    <w:rsid w:val="43D183B2"/>
    <w:rsid w:val="4487A4C9"/>
    <w:rsid w:val="453D6139"/>
    <w:rsid w:val="47D73EF8"/>
    <w:rsid w:val="4A887EAC"/>
    <w:rsid w:val="4C8604C6"/>
    <w:rsid w:val="4D70AB43"/>
    <w:rsid w:val="4D7271AB"/>
    <w:rsid w:val="4F50A945"/>
    <w:rsid w:val="4FDF8E56"/>
    <w:rsid w:val="5040D8BD"/>
    <w:rsid w:val="5216BA3D"/>
    <w:rsid w:val="524F054A"/>
    <w:rsid w:val="529FAB01"/>
    <w:rsid w:val="52A23BB2"/>
    <w:rsid w:val="52FB07C6"/>
    <w:rsid w:val="537C0BFF"/>
    <w:rsid w:val="53A9D3CA"/>
    <w:rsid w:val="54C01058"/>
    <w:rsid w:val="54D21C23"/>
    <w:rsid w:val="5536C639"/>
    <w:rsid w:val="560D65BB"/>
    <w:rsid w:val="56E0459C"/>
    <w:rsid w:val="56E993E8"/>
    <w:rsid w:val="573C39D9"/>
    <w:rsid w:val="576CF601"/>
    <w:rsid w:val="57B878B5"/>
    <w:rsid w:val="5A5EA3B5"/>
    <w:rsid w:val="5C4B20CE"/>
    <w:rsid w:val="5DBABDF6"/>
    <w:rsid w:val="5E54561F"/>
    <w:rsid w:val="5EDCF98C"/>
    <w:rsid w:val="5F52D610"/>
    <w:rsid w:val="5F9B5275"/>
    <w:rsid w:val="5FB9D7A7"/>
    <w:rsid w:val="616D6EA4"/>
    <w:rsid w:val="61B7A9F2"/>
    <w:rsid w:val="62C3E36F"/>
    <w:rsid w:val="63354068"/>
    <w:rsid w:val="647C3FC9"/>
    <w:rsid w:val="649AF6D1"/>
    <w:rsid w:val="6704AFE0"/>
    <w:rsid w:val="6904DFCB"/>
    <w:rsid w:val="69B3F65B"/>
    <w:rsid w:val="6B87417A"/>
    <w:rsid w:val="6EAD0FED"/>
    <w:rsid w:val="712E5CC7"/>
    <w:rsid w:val="72E6EBF2"/>
    <w:rsid w:val="746469F2"/>
    <w:rsid w:val="75130325"/>
    <w:rsid w:val="7569F116"/>
    <w:rsid w:val="764D1DCD"/>
    <w:rsid w:val="76735DB4"/>
    <w:rsid w:val="76A8DF39"/>
    <w:rsid w:val="7A1D578E"/>
    <w:rsid w:val="7A221CEB"/>
    <w:rsid w:val="7C6EB18E"/>
    <w:rsid w:val="7CA4CB86"/>
    <w:rsid w:val="7E2B9AC4"/>
    <w:rsid w:val="7EA9A6B3"/>
    <w:rsid w:val="7F8EF05B"/>
    <w:rsid w:val="7FF2D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3AE9D3"/>
  <w15:chartTrackingRefBased/>
  <w15:docId w15:val="{0A67541A-43BA-4BF1-A63A-855568B5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DC"/>
  </w:style>
  <w:style w:type="paragraph" w:styleId="Ttulo1">
    <w:name w:val="heading 1"/>
    <w:basedOn w:val="Normal"/>
    <w:next w:val="TextoNormal"/>
    <w:qFormat/>
    <w:pPr>
      <w:keepNext/>
      <w:numPr>
        <w:numId w:val="13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pPr>
      <w:keepNext/>
      <w:numPr>
        <w:ilvl w:val="1"/>
        <w:numId w:val="13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3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3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3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3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3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15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character" w:customStyle="1" w:styleId="Ttulo2Char">
    <w:name w:val="Título 2 Char"/>
    <w:basedOn w:val="Fontepargpadro"/>
    <w:link w:val="Ttulo2"/>
    <w:rsid w:val="00832FDC"/>
    <w:rPr>
      <w:rFonts w:ascii="Arial" w:hAnsi="Arial"/>
      <w:b/>
      <w:noProof/>
      <w:sz w:val="28"/>
      <w:shd w:val="pct20" w:color="auto" w:fill="auto"/>
    </w:rPr>
  </w:style>
  <w:style w:type="character" w:styleId="HiperlinkVisitado">
    <w:name w:val="FollowedHyperlink"/>
    <w:basedOn w:val="Fontepargpadro"/>
    <w:uiPriority w:val="99"/>
    <w:semiHidden/>
    <w:unhideWhenUsed/>
    <w:rsid w:val="00DA685D"/>
    <w:rPr>
      <w:color w:val="954F72" w:themeColor="followedHyperlink"/>
      <w:u w:val="single"/>
    </w:rPr>
  </w:style>
  <w:style w:type="paragraph" w:customStyle="1" w:styleId="Textbody">
    <w:name w:val="Text body"/>
    <w:basedOn w:val="Normal"/>
    <w:rsid w:val="00F31990"/>
    <w:pPr>
      <w:suppressAutoHyphens/>
      <w:autoSpaceDN w:val="0"/>
      <w:spacing w:after="140" w:line="276" w:lineRule="auto"/>
    </w:pPr>
    <w:rPr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26" Type="http://schemas.openxmlformats.org/officeDocument/2006/relationships/hyperlink" Target="https://www.figma.com/file/1wpAMIVKDFmIDlxPkWVhZv/ClassAct-Celulares?type=design&amp;node-id=0-1&amp;mode=design&amp;t=ukOkUdsHdgqtssjd-0" TargetMode="Externa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28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image" Target="media/image7.jpe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69</TotalTime>
  <Pages>18</Pages>
  <Words>3318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21196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Lucas Castro</cp:lastModifiedBy>
  <cp:revision>251</cp:revision>
  <cp:lastPrinted>1997-08-08T19:22:00Z</cp:lastPrinted>
  <dcterms:created xsi:type="dcterms:W3CDTF">2023-11-04T01:30:00Z</dcterms:created>
  <dcterms:modified xsi:type="dcterms:W3CDTF">2023-11-24T16:24:00Z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