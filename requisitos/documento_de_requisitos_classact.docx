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tângulo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3421" id="Retângulo 55666587" o:spid="_x0000_s1026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 filled="f" stroked="f">
                <v:textbox inset="0,0,0,0">
                  <w:txbxContent>
                    <w:p w14:paraId="6EA8EA9F" w14:textId="1591AB3B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14:paraId="613DCA33" w14:textId="2E422D76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40086CE0" w14:textId="08F07A6F" w:rsidR="00C927E6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C927E6">
        <w:rPr>
          <w:noProof/>
        </w:rPr>
        <w:t>Visão geral deste documento</w:t>
      </w:r>
      <w:r w:rsidR="00C927E6">
        <w:rPr>
          <w:noProof/>
        </w:rPr>
        <w:tab/>
      </w:r>
      <w:r w:rsidR="00C927E6">
        <w:rPr>
          <w:noProof/>
        </w:rPr>
        <w:fldChar w:fldCharType="begin"/>
      </w:r>
      <w:r w:rsidR="00C927E6">
        <w:rPr>
          <w:noProof/>
        </w:rPr>
        <w:instrText xml:space="preserve"> PAGEREF _Toc149570366 \h </w:instrText>
      </w:r>
      <w:r w:rsidR="00C927E6">
        <w:rPr>
          <w:noProof/>
        </w:rPr>
      </w:r>
      <w:r w:rsidR="00C927E6">
        <w:rPr>
          <w:noProof/>
        </w:rPr>
        <w:fldChar w:fldCharType="separate"/>
      </w:r>
      <w:r w:rsidR="00C927E6">
        <w:rPr>
          <w:noProof/>
        </w:rPr>
        <w:t>1</w:t>
      </w:r>
      <w:r w:rsidR="00C927E6">
        <w:rPr>
          <w:noProof/>
        </w:rPr>
        <w:fldChar w:fldCharType="end"/>
      </w:r>
    </w:p>
    <w:p w14:paraId="1E4599BB" w14:textId="2C493750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2751EE" w14:textId="5387689D" w:rsidR="00C927E6" w:rsidRDefault="00C927E6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E02CC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7EFDBD" w14:textId="372F6D78" w:rsidR="00C927E6" w:rsidRDefault="00C927E6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E02CC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D91340" w14:textId="21959BDF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C4650D" w14:textId="742BAD83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6585A8" w14:textId="38FAA282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54104" w14:textId="7A67D410" w:rsidR="00C927E6" w:rsidRDefault="00C927E6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E02CC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5C1F20" w14:textId="03EB5A8C" w:rsidR="00C927E6" w:rsidRDefault="00C927E6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E02CC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230550" w14:textId="4B87503C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8F9D1C" w14:textId="4657785C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8B2D37" w14:textId="764A31EC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525C24" w14:textId="64CF0665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Excluir um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A59DA8" w14:textId="7D918CE2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Visualizar detalhes dos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9E01F0" w14:textId="433513C6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BD07BD" w14:textId="313FBCEF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DEB64D" w14:textId="420A3111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47D3D" w14:textId="7D1E8B8E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458220" w14:textId="26F13D06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[RF008] Histórico de compras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9DCDEE" w14:textId="69A0AE32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F2082B" w14:textId="45236CA8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[RNF001] Fácil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63011E4" w14:textId="29CC6FFC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2B417A" w14:textId="6BA8B695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7BC381" w14:textId="6E864658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081212" w14:textId="3EBD37A0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[RNF003] Modularização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A9E6B9" w14:textId="15127AA3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052B28" w14:textId="484ACEE8" w:rsidR="00C927E6" w:rsidRDefault="00C927E6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55A9BA" w14:textId="21CFBDB5" w:rsidR="00C927E6" w:rsidRDefault="00C927E6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_Toc149570393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CA31DF" w14:textId="415CF25A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CD12185" w14:textId="20B793E0" w:rsidR="00F26727" w:rsidRDefault="00F26727">
      <w:pPr>
        <w:pStyle w:val="TextoNormal"/>
      </w:pPr>
      <w:r>
        <w:t xml:space="preserve">Este documento especifica o </w:t>
      </w:r>
      <w:r w:rsidR="00060461">
        <w:t>Sistema de Gestão para Loja de Celulares</w:t>
      </w:r>
      <w:r>
        <w:t>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49570366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9EF670E" w14:textId="6E927E83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 w:rsidR="00060461">
        <w:t>Sistema de Gestão para Loja de Celulares</w:t>
      </w:r>
      <w:r w:rsidR="006F10CF">
        <w:t xml:space="preserve"> </w:t>
      </w:r>
      <w:r>
        <w:t>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644E1D95" w14:textId="77777777" w:rsidR="001A74BB" w:rsidRDefault="001A74BB" w:rsidP="001A74BB">
      <w:pPr>
        <w:pStyle w:val="Ttulo2"/>
      </w:pPr>
      <w:bookmarkStart w:id="16" w:name="_Toc149570367"/>
      <w:r>
        <w:t>Definições</w:t>
      </w:r>
      <w:r w:rsidR="005C5014">
        <w:t xml:space="preserve"> e Atributos de Requisitos</w:t>
      </w:r>
      <w:bookmarkEnd w:id="16"/>
    </w:p>
    <w:p w14:paraId="23D1D0BF" w14:textId="77777777" w:rsidR="00F26727" w:rsidRDefault="00F26727">
      <w:pPr>
        <w:pStyle w:val="Ttulo3"/>
      </w:pPr>
      <w:bookmarkStart w:id="17" w:name="_Toc468086043"/>
      <w:bookmarkStart w:id="18" w:name="_Toc149570368"/>
      <w:r>
        <w:t>Identificação dos Requisitos</w:t>
      </w:r>
      <w:bookmarkEnd w:id="17"/>
      <w:bookmarkEnd w:id="18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19" w:name="_Toc468086044"/>
      <w:bookmarkStart w:id="20" w:name="_Toc149570369"/>
      <w:r>
        <w:t>Prioridades dos Requisitos</w:t>
      </w:r>
      <w:bookmarkEnd w:id="19"/>
      <w:bookmarkEnd w:id="20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b w:val="0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21" w:name="_Hlt467473290"/>
      <w:bookmarkEnd w:id="21"/>
    </w:p>
    <w:bookmarkStart w:id="22" w:name="_Toc467473443"/>
    <w:bookmarkStart w:id="23" w:name="_Toc467473975"/>
    <w:bookmarkStart w:id="24" w:name="_Toc467477714"/>
    <w:bookmarkStart w:id="25" w:name="_Toc467494868"/>
    <w:bookmarkStart w:id="26" w:name="_Toc467495238"/>
    <w:bookmarkStart w:id="27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60185123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3A3CBFC2">
      <w:pPr>
        <w:pStyle w:val="Ttulo1"/>
      </w:pPr>
      <w:r>
        <w:t>Descrição geral do sistema</w:t>
      </w:r>
      <w:bookmarkEnd w:id="22"/>
      <w:bookmarkEnd w:id="23"/>
      <w:bookmarkEnd w:id="24"/>
      <w:bookmarkEnd w:id="25"/>
      <w:bookmarkEnd w:id="26"/>
      <w:bookmarkEnd w:id="27"/>
    </w:p>
    <w:p w14:paraId="36ABABDB" w14:textId="18562A74" w:rsidR="3A3CBFC2" w:rsidRDefault="3A3CBFC2" w:rsidP="00955050">
      <w:pPr>
        <w:pStyle w:val="TextoNormal"/>
      </w:pPr>
      <w:r>
        <w:t xml:space="preserve">O Sistema de Gestão tem como objetivo principal otimizar e facilitar os processos </w:t>
      </w:r>
      <w:r w:rsidR="00955050">
        <w:t>o</w:t>
      </w:r>
      <w:r>
        <w:t>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25F59610" w14:textId="5649CF69" w:rsidR="3A3CBFC2" w:rsidRDefault="3A3CBFC2" w:rsidP="00955050">
      <w:pPr>
        <w:pStyle w:val="TextoNormal"/>
      </w:pPr>
      <w:r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507134EC" w14:textId="656F39B7" w:rsidR="3A3CBFC2" w:rsidRDefault="3A3CBFC2" w:rsidP="00955050">
      <w:pPr>
        <w:pStyle w:val="TextoNormal"/>
      </w:pPr>
      <w:r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 w14:paraId="7F157B03" w14:textId="7A336452" w:rsidR="3A3CBFC2" w:rsidRDefault="3A3CBFC2" w:rsidP="00955050">
      <w:pPr>
        <w:pStyle w:val="TextoNormal"/>
      </w:pPr>
      <w:r>
        <w:t>A aplicação também agilizará o processo de registro de vendas, proporcionando um atendimento rápido e preciso aos clientes. Além disso, manterá um histórico completo de todas as operações, permitindo a análise e o planejamento estratégico do negócio.</w:t>
      </w:r>
    </w:p>
    <w:p w14:paraId="71A0C9FD" w14:textId="5ED084ED" w:rsidR="3A3CBFC2" w:rsidRDefault="3A3CBFC2" w:rsidP="3A3CBFC2">
      <w:pPr>
        <w:pStyle w:val="TextoNormal"/>
      </w:pP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3A3CBFC2">
      <w:pPr>
        <w:pStyle w:val="Ttulo2"/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bookmarkStart w:id="34" w:name="_Toc149570370"/>
      <w:r>
        <w:t>Abrangência e sistemas relacionados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C0754A3" w14:textId="0EE83FE4" w:rsidR="3A3CBFC2" w:rsidRDefault="3A3CBFC2" w:rsidP="3A3CBFC2">
      <w:pPr>
        <w:pStyle w:val="TextoNormal"/>
      </w:pPr>
      <w:r>
        <w:t>O 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 w14:paraId="6BEF2FB3" w14:textId="4E406DF9" w:rsidR="3A3CBFC2" w:rsidRDefault="3A3CBFC2" w:rsidP="3A3CBFC2">
      <w:pPr>
        <w:pStyle w:val="TextoNormal"/>
      </w:pPr>
      <w:r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 w14:paraId="2846C21B" w14:textId="68201F94" w:rsidR="3A3CBFC2" w:rsidRDefault="3A3CBFC2" w:rsidP="3A3CBFC2">
      <w:pPr>
        <w:pStyle w:val="TextoNormal"/>
      </w:pPr>
      <w:r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 w14:paraId="6330C4D4" w14:textId="215FDAFA" w:rsidR="3A3CBFC2" w:rsidRDefault="3A3CBFC2" w:rsidP="3A3CBFC2">
      <w:pPr>
        <w:pStyle w:val="TextoNormal"/>
      </w:pPr>
      <w:r>
        <w:t>Também será mantido um registro detalhado de todas as operações de entrada e saída de produtos, através do módulo de Histórico de Movimentação de Estoque.</w:t>
      </w:r>
    </w:p>
    <w:p w14:paraId="473A2C70" w14:textId="129261B3" w:rsidR="3A3CBFC2" w:rsidRDefault="3A3CBFC2" w:rsidP="3A3CBFC2">
      <w:pPr>
        <w:pStyle w:val="TextoNormal"/>
      </w:pPr>
    </w:p>
    <w:p w14:paraId="376D3C3E" w14:textId="77777777" w:rsidR="00F26727" w:rsidRDefault="3A3CBFC2">
      <w:pPr>
        <w:pStyle w:val="Ttulo2"/>
      </w:pPr>
      <w:bookmarkStart w:id="35" w:name="_Toc467473445"/>
      <w:bookmarkStart w:id="36" w:name="_Toc467473977"/>
      <w:bookmarkStart w:id="37" w:name="_Toc467477716"/>
      <w:bookmarkStart w:id="38" w:name="_Toc467494870"/>
      <w:bookmarkStart w:id="39" w:name="_Toc467495240"/>
      <w:bookmarkStart w:id="40" w:name="_Toc468086048"/>
      <w:bookmarkStart w:id="41" w:name="_Toc149570371"/>
      <w:r>
        <w:t>Relação de usuários do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4ACD6A9" w14:textId="717AD648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</w:t>
      </w:r>
      <w:r w:rsidR="006D7DFC">
        <w:rPr>
          <w:sz w:val="24"/>
          <w:szCs w:val="24"/>
        </w:rPr>
        <w:t>dois</w:t>
      </w:r>
      <w:r w:rsidRPr="00D92DB6">
        <w:rPr>
          <w:sz w:val="24"/>
          <w:szCs w:val="24"/>
        </w:rPr>
        <w:t xml:space="preserve"> usuários do </w:t>
      </w:r>
      <w:r w:rsidR="00060461" w:rsidRPr="00060461">
        <w:rPr>
          <w:sz w:val="24"/>
          <w:szCs w:val="24"/>
        </w:rPr>
        <w:t>Sistema de Gestão para Loja de Celulares</w:t>
      </w:r>
      <w:r w:rsidR="00060461" w:rsidRPr="00060461">
        <w:rPr>
          <w:sz w:val="24"/>
          <w:szCs w:val="24"/>
        </w:rPr>
        <w:t xml:space="preserve"> </w:t>
      </w:r>
      <w:r w:rsidRPr="00D92DB6">
        <w:rPr>
          <w:sz w:val="24"/>
          <w:szCs w:val="24"/>
        </w:rPr>
        <w:t xml:space="preserve">denominados de </w:t>
      </w:r>
      <w:r w:rsidR="00E11A92">
        <w:rPr>
          <w:sz w:val="24"/>
          <w:szCs w:val="24"/>
        </w:rPr>
        <w:t xml:space="preserve">Gerente e </w:t>
      </w:r>
      <w:r w:rsidR="006D7DFC">
        <w:rPr>
          <w:sz w:val="24"/>
          <w:szCs w:val="24"/>
        </w:rPr>
        <w:t>Funcionário</w:t>
      </w:r>
      <w:r w:rsidRPr="00D92DB6">
        <w:rPr>
          <w:sz w:val="24"/>
          <w:szCs w:val="24"/>
        </w:rPr>
        <w:t>, abaixo detalhados.</w:t>
      </w:r>
    </w:p>
    <w:p w14:paraId="186F73A6" w14:textId="77777777" w:rsidR="00DB4210" w:rsidRPr="00DB4210" w:rsidRDefault="00631CAB" w:rsidP="00DB4210">
      <w:pPr>
        <w:numPr>
          <w:ilvl w:val="0"/>
          <w:numId w:val="45"/>
        </w:numPr>
        <w:ind w:left="284" w:hanging="284"/>
        <w:rPr>
          <w:sz w:val="24"/>
          <w:szCs w:val="24"/>
        </w:rPr>
      </w:pPr>
      <w:r w:rsidRPr="00B66A90">
        <w:rPr>
          <w:b/>
          <w:sz w:val="24"/>
          <w:szCs w:val="24"/>
        </w:rPr>
        <w:t>G</w:t>
      </w:r>
      <w:r w:rsidR="006D7DFC">
        <w:rPr>
          <w:b/>
          <w:sz w:val="24"/>
          <w:szCs w:val="24"/>
        </w:rPr>
        <w:t>erente</w:t>
      </w:r>
    </w:p>
    <w:p w14:paraId="05D0B423" w14:textId="6B014AAC" w:rsidR="00F31990" w:rsidRPr="00DB4210" w:rsidRDefault="00F31990" w:rsidP="00DB4210">
      <w:pPr>
        <w:ind w:left="284"/>
        <w:rPr>
          <w:sz w:val="24"/>
          <w:szCs w:val="24"/>
        </w:rPr>
      </w:pPr>
      <w:r w:rsidRPr="00DB4210">
        <w:rPr>
          <w:color w:val="000000"/>
          <w:sz w:val="24"/>
          <w:szCs w:val="24"/>
        </w:rPr>
        <w:t xml:space="preserve">Este usuário é um administrador do sistema interno, ele é um funcionário </w:t>
      </w:r>
      <w:r w:rsidR="00A04A59">
        <w:rPr>
          <w:color w:val="000000"/>
          <w:sz w:val="24"/>
          <w:szCs w:val="24"/>
        </w:rPr>
        <w:t>que possui</w:t>
      </w:r>
      <w:r w:rsidR="00385458" w:rsidRPr="00DB4210">
        <w:rPr>
          <w:color w:val="000000"/>
          <w:sz w:val="24"/>
          <w:szCs w:val="24"/>
        </w:rPr>
        <w:t xml:space="preserve"> permissões mais elevadas no sistema</w:t>
      </w:r>
      <w:r w:rsidR="00A04A59">
        <w:rPr>
          <w:color w:val="000000"/>
          <w:sz w:val="24"/>
          <w:szCs w:val="24"/>
        </w:rPr>
        <w:t>, principalmente as relacionadas a produtos.</w:t>
      </w:r>
    </w:p>
    <w:p w14:paraId="1E9268E7" w14:textId="77777777" w:rsidR="00F31990" w:rsidRPr="00D92DB6" w:rsidRDefault="00F31990" w:rsidP="00F31990">
      <w:pPr>
        <w:ind w:left="284"/>
        <w:rPr>
          <w:sz w:val="24"/>
          <w:szCs w:val="24"/>
        </w:rPr>
      </w:pPr>
    </w:p>
    <w:p w14:paraId="46C0FFBD" w14:textId="49CEDB9C" w:rsidR="00C1576A" w:rsidRDefault="006D7DFC" w:rsidP="00B66A90">
      <w:pPr>
        <w:numPr>
          <w:ilvl w:val="0"/>
          <w:numId w:val="45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w14:paraId="23817108" w14:textId="1B630161" w:rsidR="00C1576A" w:rsidRDefault="00BF3ABB" w:rsidP="00A04A59">
      <w:pPr>
        <w:ind w:left="284"/>
        <w:rPr>
          <w:bCs/>
          <w:sz w:val="24"/>
          <w:szCs w:val="24"/>
        </w:rPr>
      </w:pPr>
      <w:r w:rsidRPr="00DB4210">
        <w:rPr>
          <w:bCs/>
          <w:sz w:val="24"/>
          <w:szCs w:val="24"/>
        </w:rPr>
        <w:t xml:space="preserve">Usuário responsável pelas vendas, </w:t>
      </w:r>
      <w:r w:rsidR="00DB4210" w:rsidRPr="00DB4210">
        <w:rPr>
          <w:bCs/>
          <w:sz w:val="24"/>
          <w:szCs w:val="24"/>
        </w:rPr>
        <w:t xml:space="preserve">o que inclui, também, </w:t>
      </w:r>
      <w:r w:rsidRPr="00DB4210">
        <w:rPr>
          <w:bCs/>
          <w:sz w:val="24"/>
          <w:szCs w:val="24"/>
        </w:rPr>
        <w:t>cadastro de cliente</w:t>
      </w:r>
      <w:r w:rsidR="00DB4210" w:rsidRPr="00DB4210">
        <w:rPr>
          <w:bCs/>
          <w:sz w:val="24"/>
          <w:szCs w:val="24"/>
        </w:rPr>
        <w:t>.</w:t>
      </w:r>
      <w:bookmarkStart w:id="42" w:name="_Ref471361536"/>
    </w:p>
    <w:p w14:paraId="5739E9F8" w14:textId="77777777" w:rsidR="00A04A59" w:rsidRDefault="00A04A59" w:rsidP="00A04A59">
      <w:pPr>
        <w:ind w:left="284"/>
        <w:rPr>
          <w:bCs/>
          <w:sz w:val="24"/>
          <w:szCs w:val="24"/>
        </w:rPr>
      </w:pPr>
    </w:p>
    <w:p w14:paraId="7937315E" w14:textId="77777777" w:rsidR="00A04A59" w:rsidRPr="00A04A59" w:rsidRDefault="00A04A59" w:rsidP="00A04A59">
      <w:pPr>
        <w:ind w:left="284"/>
        <w:rPr>
          <w:bCs/>
          <w:sz w:val="24"/>
          <w:szCs w:val="24"/>
        </w:rPr>
      </w:pPr>
    </w:p>
    <w:p w14:paraId="37D9FC60" w14:textId="442BCDD3" w:rsidR="00C1576A" w:rsidRDefault="00C1576A" w:rsidP="00C1576A">
      <w:pPr>
        <w:pStyle w:val="Ttulo2"/>
      </w:pPr>
      <w:bookmarkStart w:id="43" w:name="_Toc149570372"/>
      <w:r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43"/>
    </w:p>
    <w:p w14:paraId="40B3B8C1" w14:textId="67640CE5" w:rsidR="008E3941" w:rsidRDefault="3A3CBFC2" w:rsidP="008E3941">
      <w:pPr>
        <w:pStyle w:val="Ttulo3"/>
      </w:pPr>
      <w:bookmarkStart w:id="44" w:name="_Toc149570373"/>
      <w:r>
        <w:t>Visão do Vendedor</w:t>
      </w:r>
      <w:bookmarkEnd w:id="44"/>
    </w:p>
    <w:p w14:paraId="711F24D8" w14:textId="354D55C6" w:rsidR="00C1576A" w:rsidRDefault="00A52AA0" w:rsidP="00A04A59">
      <w:pPr>
        <w:pStyle w:val="TextoNormal"/>
        <w:jc w:val="center"/>
      </w:pPr>
      <w:r>
        <w:drawing>
          <wp:inline distT="0" distB="0" distL="0" distR="0" wp14:anchorId="1A0EAE9D" wp14:editId="53FE3283">
            <wp:extent cx="3548643" cy="2847975"/>
            <wp:effectExtent l="0" t="0" r="0" b="0"/>
            <wp:docPr id="1528950889" name="Imagem 152895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" t="18035" r="18429"/>
                    <a:stretch/>
                  </pic:blipFill>
                  <pic:spPr bwMode="auto">
                    <a:xfrm>
                      <a:off x="0" y="0"/>
                      <a:ext cx="3557785" cy="285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941">
        <w:fldChar w:fldCharType="begin"/>
      </w:r>
      <w:r w:rsidR="008E3941">
        <w:instrText xml:space="preserve"> INCLUDEPICTURE "http://www.adempiere.com/images/2/2f/Shipments_Customer.PNG" \* MERGEFORMATINET </w:instrText>
      </w:r>
      <w:r w:rsidR="00000000">
        <w:fldChar w:fldCharType="separate"/>
      </w:r>
      <w:r w:rsidR="008E3941">
        <w:fldChar w:fldCharType="end"/>
      </w:r>
    </w:p>
    <w:p w14:paraId="52D563FC" w14:textId="5094D39A" w:rsidR="008E3941" w:rsidRDefault="3A3CBFC2" w:rsidP="008E3941">
      <w:pPr>
        <w:pStyle w:val="Ttulo3"/>
      </w:pPr>
      <w:bookmarkStart w:id="45" w:name="_Toc149570374"/>
      <w:r>
        <w:t>Visão do Gerente</w:t>
      </w:r>
      <w:bookmarkEnd w:id="45"/>
    </w:p>
    <w:p w14:paraId="5F699B94" w14:textId="77777777" w:rsidR="00C1576A" w:rsidRDefault="00C1576A">
      <w:pPr>
        <w:pStyle w:val="TextoNormal"/>
      </w:pPr>
    </w:p>
    <w:p w14:paraId="71825F38" w14:textId="3DAA54AE" w:rsidR="008E3941" w:rsidRDefault="008E3941" w:rsidP="00A04A59">
      <w:pPr>
        <w:pStyle w:val="TextoNormal"/>
        <w:ind w:left="0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2ADE11E5" wp14:editId="1B5B0BD5">
            <wp:extent cx="5986784" cy="3504764"/>
            <wp:effectExtent l="0" t="0" r="0" b="0"/>
            <wp:docPr id="1451002145" name="Imagem 145100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4" cy="35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760185124" r:id="rId19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46" w:name="_Toc467473449"/>
      <w:bookmarkStart w:id="47" w:name="_Toc467473981"/>
      <w:bookmarkStart w:id="48" w:name="_Toc467477720"/>
      <w:bookmarkStart w:id="49" w:name="_Toc467494874"/>
      <w:bookmarkStart w:id="50" w:name="_Toc467495244"/>
      <w:bookmarkStart w:id="51" w:name="_Toc468086052"/>
      <w:r>
        <w:t xml:space="preserve">Requisitos funcionais </w:t>
      </w:r>
      <w:bookmarkEnd w:id="42"/>
      <w:r>
        <w:t>(casos de uso)</w:t>
      </w:r>
      <w:bookmarkEnd w:id="46"/>
      <w:bookmarkEnd w:id="47"/>
      <w:bookmarkEnd w:id="48"/>
      <w:bookmarkEnd w:id="49"/>
      <w:bookmarkEnd w:id="50"/>
      <w:bookmarkEnd w:id="51"/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52" w:name="_Toc467473450"/>
      <w:bookmarkStart w:id="53" w:name="_Toc467473982"/>
      <w:bookmarkStart w:id="54" w:name="_Toc467477721"/>
      <w:bookmarkStart w:id="55" w:name="_Toc467494875"/>
      <w:bookmarkStart w:id="56" w:name="_Toc467495245"/>
      <w:bookmarkStart w:id="57" w:name="_Toc468086053"/>
      <w:bookmarkStart w:id="58" w:name="_Toc149570375"/>
      <w:r>
        <w:t>Produtos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196DC932" w14:textId="289B6A19" w:rsidR="004D3D60" w:rsidRDefault="00F26727" w:rsidP="004D3D60">
      <w:pPr>
        <w:pStyle w:val="Requisito"/>
      </w:pPr>
      <w:bookmarkStart w:id="59" w:name="_Toc467473451"/>
      <w:bookmarkStart w:id="60" w:name="_Toc467473983"/>
      <w:bookmarkStart w:id="61" w:name="_Toc467477722"/>
      <w:bookmarkStart w:id="62" w:name="_Toc467494876"/>
      <w:bookmarkStart w:id="63" w:name="_Toc467495246"/>
      <w:bookmarkStart w:id="64" w:name="_Toc468086054"/>
      <w:bookmarkStart w:id="65" w:name="_Toc149570376"/>
      <w:r>
        <w:t xml:space="preserve">[RF001] </w:t>
      </w:r>
      <w:bookmarkEnd w:id="59"/>
      <w:bookmarkEnd w:id="60"/>
      <w:bookmarkEnd w:id="61"/>
      <w:bookmarkEnd w:id="62"/>
      <w:bookmarkEnd w:id="63"/>
      <w:bookmarkEnd w:id="64"/>
      <w:r w:rsidR="007841F5">
        <w:t>Adicionar um produto</w:t>
      </w:r>
      <w:bookmarkEnd w:id="6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43A31A97" w:rsidR="00D40FCB" w:rsidRDefault="5F52D610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="00D40FCB" w:rsidRPr="00D40FCB" w14:paraId="6A46CC6C" w14:textId="77777777" w:rsidTr="001B39A5">
        <w:trPr>
          <w:trHeight w:val="457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001B39A5">
        <w:trPr>
          <w:trHeight w:val="40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001B39A5">
        <w:trPr>
          <w:trHeight w:val="43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001B39A5">
        <w:trPr>
          <w:trHeight w:val="39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D9E0A81" w14:textId="4E04638F" w:rsidR="007841F5" w:rsidRPr="00D40FCB" w:rsidRDefault="007841F5" w:rsidP="007841F5">
            <w:r>
              <w:t>O gerente deve estar logado no sistema.</w:t>
            </w:r>
          </w:p>
        </w:tc>
      </w:tr>
      <w:tr w:rsidR="007841F5" w:rsidRPr="00D40FCB" w14:paraId="245C6FDE" w14:textId="77777777" w:rsidTr="524F054A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99781D3" w14:textId="1A9F556F" w:rsidR="007841F5" w:rsidRPr="00D40FCB" w:rsidRDefault="007841F5" w:rsidP="007841F5">
            <w:r>
              <w:t>O sistema deve exibir na tela uma mensagem informando se a operação foi concluída ou não.</w:t>
            </w:r>
          </w:p>
        </w:tc>
      </w:tr>
      <w:tr w:rsidR="007841F5" w:rsidRPr="00D40FCB" w14:paraId="168D9E70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1BFD3D36" w:rsidR="007841F5" w:rsidRDefault="524F054A" w:rsidP="007841F5">
            <w:pPr>
              <w:rPr>
                <w:b/>
                <w:bCs/>
              </w:rPr>
            </w:pPr>
            <w:r w:rsidRPr="524F054A">
              <w:rPr>
                <w:b/>
                <w:bCs/>
              </w:rPr>
              <w:t>Produtos</w:t>
            </w:r>
          </w:p>
        </w:tc>
      </w:tr>
      <w:tr w:rsidR="0087554D" w:rsidRPr="00D40FCB" w14:paraId="5203DBBA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77777777" w:rsidR="0087554D" w:rsidRDefault="0087554D" w:rsidP="0087554D">
            <w:r>
              <w:t>2. Muda para a tela de adicionar produtos que coleta as informações do produto.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03F60A09" w14:textId="77777777" w:rsidR="0087554D" w:rsidRDefault="0087554D" w:rsidP="0087554D">
            <w:r>
              <w:t>5. Verifica se o produto já existe.</w:t>
            </w:r>
          </w:p>
          <w:p w14:paraId="10EBB08C" w14:textId="77777777" w:rsidR="0087554D" w:rsidRDefault="0087554D" w:rsidP="0087554D"/>
          <w:p w14:paraId="3CE0A3F5" w14:textId="77777777" w:rsidR="0087554D" w:rsidRDefault="0087554D" w:rsidP="0087554D">
            <w:r>
              <w:t>6. Adiciona o produto na tabela.</w:t>
            </w:r>
          </w:p>
          <w:p w14:paraId="10FEB138" w14:textId="77777777" w:rsidR="0087554D" w:rsidRDefault="0087554D" w:rsidP="0087554D"/>
          <w:p w14:paraId="15E16233" w14:textId="77777777" w:rsidR="0087554D" w:rsidRDefault="0087554D" w:rsidP="0087554D">
            <w:r>
              <w:t>7. Mostra a mensagem confirmando a operação.</w:t>
            </w:r>
          </w:p>
          <w:p w14:paraId="17148CEA" w14:textId="53E08427" w:rsidR="0087554D" w:rsidRDefault="0087554D" w:rsidP="0087554D">
            <w:pPr>
              <w:tabs>
                <w:tab w:val="left" w:pos="2130"/>
              </w:tabs>
            </w:pPr>
            <w:r>
              <w:tab/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001B39A5">
        <w:trPr>
          <w:trHeight w:val="1043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0F9BAB61" w14:textId="2215EAAF" w:rsidR="0087554D" w:rsidRPr="00D40FCB" w:rsidRDefault="0087554D" w:rsidP="0087554D">
            <w:r>
              <w:t>5.  Caso o produto já exista, o sistema gera uma mensagem de erro informando que o produto já existe e retorna para a tela lista de produtos.</w:t>
            </w:r>
          </w:p>
        </w:tc>
      </w:tr>
      <w:tr w:rsidR="0087554D" w:rsidRPr="00D40FCB" w14:paraId="0A82E1EB" w14:textId="77777777" w:rsidTr="001B39A5">
        <w:trPr>
          <w:trHeight w:val="67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36DC99E2" w14:textId="3807DBE0" w:rsidR="0087554D" w:rsidRDefault="524F054A" w:rsidP="0087554D">
            <w:r>
              <w:t>1 – Não podem ser cadastrados mais de 30 produtos.</w:t>
            </w:r>
          </w:p>
          <w:p w14:paraId="64862D40" w14:textId="550DB1C5" w:rsidR="0087554D" w:rsidRPr="006E2365" w:rsidRDefault="0087554D" w:rsidP="0087554D"/>
        </w:tc>
      </w:tr>
    </w:tbl>
    <w:p w14:paraId="5A21BCE7" w14:textId="77777777" w:rsidR="00D40FCB" w:rsidRPr="00D40FCB" w:rsidRDefault="00D40FCB" w:rsidP="00D40FCB"/>
    <w:p w14:paraId="5B58BD29" w14:textId="0A272F15" w:rsidR="001716C7" w:rsidRDefault="001716C7" w:rsidP="001716C7">
      <w:pPr>
        <w:pStyle w:val="Requisito"/>
      </w:pPr>
      <w:bookmarkStart w:id="66" w:name="_Toc467473452"/>
      <w:bookmarkStart w:id="67" w:name="_Toc467473993"/>
      <w:bookmarkStart w:id="68" w:name="_Toc467477732"/>
      <w:bookmarkStart w:id="69" w:name="_Toc467494885"/>
      <w:bookmarkStart w:id="70" w:name="_Toc467495251"/>
      <w:bookmarkStart w:id="71" w:name="_Toc468086057"/>
      <w:bookmarkStart w:id="72" w:name="_Toc149570377"/>
      <w:r>
        <w:t xml:space="preserve">[RF002] </w:t>
      </w:r>
      <w:r w:rsidR="00FD4189">
        <w:t>Editar um produto</w:t>
      </w:r>
      <w:bookmarkEnd w:id="7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6"/>
          <w:bookmarkEnd w:id="67"/>
          <w:bookmarkEnd w:id="68"/>
          <w:bookmarkEnd w:id="69"/>
          <w:bookmarkEnd w:id="70"/>
          <w:bookmarkEnd w:id="71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001B39A5">
        <w:trPr>
          <w:trHeight w:val="19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001B39A5">
        <w:trPr>
          <w:trHeight w:val="18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001B39A5">
        <w:trPr>
          <w:trHeight w:val="110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04643A5E" w:rsidR="0087554D" w:rsidRPr="00D40FCB" w:rsidRDefault="0087554D" w:rsidP="0087554D">
            <w:r>
              <w:t>O gerente deve estar logado no sistema e na tela de lista de produtos.</w:t>
            </w:r>
          </w:p>
        </w:tc>
      </w:tr>
      <w:tr w:rsidR="0087554D" w:rsidRPr="00D40FCB" w14:paraId="4D7497C1" w14:textId="77777777" w:rsidTr="001B39A5">
        <w:trPr>
          <w:trHeight w:val="18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3A383" w14:textId="2D999F4C" w:rsidR="0087554D" w:rsidRPr="00D40FCB" w:rsidRDefault="524F054A" w:rsidP="0087554D">
            <w:r>
              <w:t>O gerente deve estar na tela “Produtos” e selecionar um produto para editar</w:t>
            </w:r>
          </w:p>
        </w:tc>
      </w:tr>
      <w:tr w:rsidR="0087554D" w:rsidRPr="00D40FCB" w14:paraId="27651F91" w14:textId="77777777" w:rsidTr="001B39A5">
        <w:trPr>
          <w:trHeight w:val="14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24FDC7A7" w:rsidR="0087554D" w:rsidRPr="00D40FCB" w:rsidRDefault="524F054A" w:rsidP="0087554D">
            <w:r>
              <w:t>O sistema deve voltar para a tela de produtos.</w:t>
            </w:r>
          </w:p>
        </w:tc>
      </w:tr>
      <w:tr w:rsidR="0087554D" w:rsidRPr="00D40FCB" w14:paraId="3F7C9E27" w14:textId="77777777" w:rsidTr="001B39A5">
        <w:trPr>
          <w:trHeight w:val="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3D474833" w:rsidR="0087554D" w:rsidRPr="00D40FCB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 Produtos</w:t>
            </w:r>
          </w:p>
        </w:tc>
      </w:tr>
      <w:tr w:rsidR="0087554D" w:rsidRPr="00D40FCB" w14:paraId="62C44A3A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77777777" w:rsidR="0087554D" w:rsidRDefault="0087554D" w:rsidP="0087554D">
            <w:r>
              <w:t>5-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45DE15D3" w:rsidR="0087554D" w:rsidRDefault="524F054A" w:rsidP="0087554D">
            <w:r>
              <w:t>2. Apresenta um formulário para inserir os novos dados.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012A580" w:rsidR="0087554D" w:rsidRDefault="524F054A" w:rsidP="0087554D">
            <w:r>
              <w:t>4. Sistema solicita confirmação da operação.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03FC24C7" w14:textId="62614676" w:rsidR="0087554D" w:rsidRDefault="5F52D610" w:rsidP="0087554D">
            <w:r>
              <w:t>6. Atualiza na tabela o(s) atributo(s) que foram alterados(s).</w:t>
            </w:r>
          </w:p>
          <w:p w14:paraId="7B1B8F93" w14:textId="77777777" w:rsidR="0087554D" w:rsidRDefault="0087554D" w:rsidP="0087554D"/>
          <w:p w14:paraId="1ACA6D00" w14:textId="0C997F55" w:rsidR="0087554D" w:rsidRPr="00D40FCB" w:rsidRDefault="524F054A" w:rsidP="0087554D">
            <w:r>
              <w:t>7. Volta para a tela de produtos.</w:t>
            </w:r>
          </w:p>
        </w:tc>
      </w:tr>
      <w:tr w:rsidR="0087554D" w:rsidRPr="00D40FCB" w14:paraId="5617FB65" w14:textId="77777777" w:rsidTr="001B39A5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082D4" w14:textId="41C73C55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87554D" w:rsidRPr="00D40FCB" w14:paraId="7ECCB7A9" w14:textId="77777777" w:rsidTr="001B39A5">
        <w:trPr>
          <w:trHeight w:val="54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77777777" w:rsidR="0087554D" w:rsidRDefault="0087554D" w:rsidP="0087554D">
            <w:r>
              <w:t>1 – Não deve ser possível alterar todos os atributos de um produto em uma única operação.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7C5E0544" w:rsidR="007841F5" w:rsidRDefault="7569F116" w:rsidP="7569F116">
      <w:pPr>
        <w:pStyle w:val="Requisito"/>
      </w:pPr>
      <w:bookmarkStart w:id="73" w:name="_Toc149570378"/>
      <w:r>
        <w:t>[RF003] Excluir um produto</w:t>
      </w:r>
      <w:bookmarkEnd w:id="7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00027669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0D0482F" w:rsidR="007841F5" w:rsidRPr="00D40FCB" w:rsidRDefault="5F52D610" w:rsidP="5F52D610">
            <w:pPr>
              <w:spacing w:line="259" w:lineRule="auto"/>
            </w:pPr>
            <w:r>
              <w:t>Gerente.</w:t>
            </w:r>
          </w:p>
        </w:tc>
      </w:tr>
      <w:tr w:rsidR="007841F5" w:rsidRPr="00D40FCB" w14:paraId="3322E7D8" w14:textId="77777777" w:rsidTr="00027669">
        <w:trPr>
          <w:trHeight w:val="26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4BF6D3E9" w:rsidR="007841F5" w:rsidRPr="00D40FCB" w:rsidRDefault="5F52D610" w:rsidP="00F87856">
            <w:r>
              <w:t>Um gerente que esteja logado no sistema deve poder excluir um produto</w:t>
            </w:r>
          </w:p>
        </w:tc>
      </w:tr>
      <w:tr w:rsidR="007841F5" w:rsidRPr="00D40FCB" w14:paraId="43DA7AA0" w14:textId="77777777" w:rsidTr="00027669">
        <w:trPr>
          <w:trHeight w:val="26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69336" w14:textId="1216C3A2" w:rsidR="007841F5" w:rsidRPr="00D40FCB" w:rsidRDefault="524F054A" w:rsidP="00F87856">
            <w:r>
              <w:t>O funcionário deve ser um gerente, estar logado no sistema e estar na tela “Produtos”</w:t>
            </w:r>
          </w:p>
        </w:tc>
      </w:tr>
      <w:tr w:rsidR="007841F5" w:rsidRPr="00D40FCB" w14:paraId="7130A43C" w14:textId="77777777" w:rsidTr="00027669">
        <w:trPr>
          <w:trHeight w:val="2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09B02873" w:rsidR="007841F5" w:rsidRPr="00D40FCB" w:rsidRDefault="5F52D610" w:rsidP="00F87856">
            <w:r>
              <w:t>O sistema deverá exibir uma mensagem de sucesso</w:t>
            </w:r>
          </w:p>
        </w:tc>
      </w:tr>
      <w:tr w:rsidR="007841F5" w:rsidRPr="00D40FCB" w14:paraId="6A2A4515" w14:textId="77777777" w:rsidTr="00027669">
        <w:trPr>
          <w:trHeight w:val="25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 w:rsidP="00F87856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0C8925B9" w:rsidR="007841F5" w:rsidRPr="00D40FC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Produtos</w:t>
            </w:r>
          </w:p>
        </w:tc>
      </w:tr>
      <w:tr w:rsidR="007841F5" w:rsidRPr="00D40FCB" w14:paraId="57346A22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397B52F7" w:rsidR="007841F5" w:rsidRPr="00D40FCB" w:rsidRDefault="5F52D610" w:rsidP="00F87856">
            <w:r w:rsidRPr="0040236C">
              <w:rPr>
                <w:b/>
                <w:bCs/>
              </w:rPr>
              <w:t>Gerente</w:t>
            </w:r>
            <w:r>
              <w:t>:</w:t>
            </w:r>
          </w:p>
          <w:p w14:paraId="21356CAB" w14:textId="77777777" w:rsidR="007841F5" w:rsidRDefault="007841F5" w:rsidP="00F87856"/>
          <w:p w14:paraId="1996B058" w14:textId="425A78BD" w:rsidR="007841F5" w:rsidRPr="00D40FCB" w:rsidRDefault="5F52D610" w:rsidP="00F87856">
            <w:r>
              <w:t>1. Seleciona a opção de excluir um produto</w:t>
            </w:r>
          </w:p>
          <w:p w14:paraId="44F7D9BD" w14:textId="77777777" w:rsidR="007841F5" w:rsidRDefault="007841F5" w:rsidP="00F87856"/>
          <w:p w14:paraId="73690338" w14:textId="0DE6D52A" w:rsidR="007841F5" w:rsidRDefault="5F52D610" w:rsidP="00F87856">
            <w:r>
              <w:t>3. Confirma a exclusão</w:t>
            </w:r>
          </w:p>
          <w:p w14:paraId="1EAD7A33" w14:textId="77777777" w:rsidR="007841F5" w:rsidRDefault="007841F5" w:rsidP="00F87856"/>
          <w:p w14:paraId="0035BDF0" w14:textId="77777777" w:rsidR="007841F5" w:rsidRDefault="007841F5" w:rsidP="00F87856"/>
          <w:p w14:paraId="0F62CB95" w14:textId="4DE11E45" w:rsidR="007841F5" w:rsidRPr="00D40FCB" w:rsidRDefault="007841F5" w:rsidP="00F87856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 w:rsidP="00F87856"/>
          <w:p w14:paraId="34A2040D" w14:textId="77777777" w:rsidR="007841F5" w:rsidRDefault="007841F5" w:rsidP="00F87856"/>
          <w:p w14:paraId="4682425C" w14:textId="71B45971" w:rsidR="007841F5" w:rsidRPr="00D40FCB" w:rsidRDefault="5F52D610" w:rsidP="00F87856">
            <w:r>
              <w:t>2. Exige que o gerente confirme a operação</w:t>
            </w:r>
          </w:p>
          <w:p w14:paraId="0E38A2E2" w14:textId="77777777" w:rsidR="007841F5" w:rsidRDefault="007841F5" w:rsidP="00F87856"/>
          <w:p w14:paraId="2DCD7B50" w14:textId="3D1782A1" w:rsidR="007841F5" w:rsidRDefault="5F52D610" w:rsidP="00F87856">
            <w:r>
              <w:t>4. Sistema exclui o produto selecionado</w:t>
            </w:r>
          </w:p>
          <w:p w14:paraId="3F008348" w14:textId="77777777" w:rsidR="007841F5" w:rsidRDefault="007841F5" w:rsidP="00F87856"/>
          <w:p w14:paraId="06D1C013" w14:textId="0A6A8847" w:rsidR="007841F5" w:rsidRDefault="5F52D610" w:rsidP="00F87856">
            <w:r>
              <w:t>5. Mostra a lista de produtos atualizada.</w:t>
            </w:r>
          </w:p>
          <w:p w14:paraId="36041F60" w14:textId="77777777" w:rsidR="007841F5" w:rsidRPr="00D40FCB" w:rsidRDefault="007841F5" w:rsidP="00F87856"/>
        </w:tc>
      </w:tr>
      <w:tr w:rsidR="007841F5" w:rsidRPr="00D40FCB" w14:paraId="0E7304C9" w14:textId="77777777" w:rsidTr="001B39A5">
        <w:trPr>
          <w:trHeight w:val="114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 w:rsidP="00F87856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12996584" w:rsidR="007841F5" w:rsidRPr="00D40FCB" w:rsidRDefault="5F52D610" w:rsidP="00F87856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 w:rsidP="00F87856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917505D" w14:textId="0387D4B2" w:rsidR="007841F5" w:rsidRPr="00D40FCB" w:rsidRDefault="5F52D610" w:rsidP="00F87856">
            <w:r>
              <w:t>2.  Caso o gerente não confirme a exclusão, o sistema deverá mostrar a lista de produtos sem realizar a exclusão do produto.</w:t>
            </w:r>
          </w:p>
        </w:tc>
      </w:tr>
      <w:tr w:rsidR="007841F5" w:rsidRPr="00D40FCB" w14:paraId="561FEA21" w14:textId="77777777" w:rsidTr="00027669">
        <w:trPr>
          <w:trHeight w:val="47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 w:rsidP="00F87856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lastRenderedPageBreak/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 w:rsidP="00F87856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8527" w14:textId="6880B6BE" w:rsidR="007841F5" w:rsidRPr="00D40FCB" w:rsidRDefault="007841F5" w:rsidP="5F52D610"/>
        </w:tc>
      </w:tr>
    </w:tbl>
    <w:p w14:paraId="6C3D8EDB" w14:textId="3556A101" w:rsidR="00B03501" w:rsidRPr="00B03501" w:rsidRDefault="5F52D610" w:rsidP="5F52D610">
      <w:pPr>
        <w:pStyle w:val="Requisito"/>
      </w:pPr>
      <w:bookmarkStart w:id="74" w:name="_Toc149570379"/>
      <w:r>
        <w:t>[RF004] Visualizar detalhes dos produtos</w:t>
      </w:r>
      <w:bookmarkEnd w:id="74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 w:rsidP="00F8785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45481198" w:rsidR="007841F5" w:rsidRPr="00E562BE" w:rsidRDefault="5F52D610" w:rsidP="5F52D610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detalhes dos produtos cadastrados</w:t>
            </w:r>
          </w:p>
        </w:tc>
      </w:tr>
      <w:tr w:rsidR="007841F5" w:rsidRPr="00D40FCB" w14:paraId="73116D6F" w14:textId="77777777" w:rsidTr="00027669">
        <w:trPr>
          <w:trHeight w:val="3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0520F2C7" w:rsidR="007841F5" w:rsidRPr="00D40FCB" w:rsidRDefault="5F52D610" w:rsidP="007841F5">
            <w:r>
              <w:t xml:space="preserve">(X)  Essencial       </w:t>
            </w:r>
            <w:proofErr w:type="gramStart"/>
            <w:r>
              <w:t xml:space="preserve">   (</w:t>
            </w:r>
            <w:proofErr w:type="gramEnd"/>
            <w:r>
              <w:t xml:space="preserve">  )  Importante          (  ) Desejável</w:t>
            </w:r>
          </w:p>
        </w:tc>
      </w:tr>
      <w:tr w:rsidR="007841F5" w:rsidRPr="00D40FCB" w14:paraId="2060F876" w14:textId="77777777" w:rsidTr="524F054A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1D165299" w:rsidR="007841F5" w:rsidRPr="00D40FCB" w:rsidRDefault="5F52D610" w:rsidP="007841F5">
            <w:r>
              <w:t>Funcionário</w:t>
            </w:r>
            <w:r w:rsidR="006D7DFC">
              <w:t>.</w:t>
            </w:r>
          </w:p>
        </w:tc>
      </w:tr>
      <w:tr w:rsidR="007841F5" w:rsidRPr="00D40FCB" w14:paraId="68B7C853" w14:textId="77777777" w:rsidTr="00027669">
        <w:trPr>
          <w:trHeight w:val="40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22A2DF26" w:rsidR="007841F5" w:rsidRPr="00D40FCB" w:rsidRDefault="5F52D610" w:rsidP="5F52D610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="007841F5" w:rsidRPr="00D40FCB" w14:paraId="04EE3C72" w14:textId="77777777" w:rsidTr="00027669">
        <w:trPr>
          <w:trHeight w:val="27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4E14" w14:textId="7456B25B" w:rsidR="007841F5" w:rsidRPr="00D40FCB" w:rsidRDefault="5F52D610" w:rsidP="5F52D610">
            <w:pPr>
              <w:spacing w:line="259" w:lineRule="auto"/>
            </w:pPr>
            <w:r>
              <w:t>Um funcionário deve estar logado no sistema e estar na tela “menu principal”</w:t>
            </w:r>
          </w:p>
        </w:tc>
      </w:tr>
      <w:tr w:rsidR="007841F5" w:rsidRPr="00D40FCB" w14:paraId="65F20338" w14:textId="77777777" w:rsidTr="00027669">
        <w:trPr>
          <w:trHeight w:val="264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322B19A7" w:rsidR="007841F5" w:rsidRPr="00D40FCB" w:rsidRDefault="524F054A" w:rsidP="007841F5">
            <w:r>
              <w:t>O sistema deve permanecer na tela “Produtos” até receber a próxima instrução</w:t>
            </w:r>
          </w:p>
        </w:tc>
      </w:tr>
      <w:tr w:rsidR="007841F5" w:rsidRPr="00D40FCB" w14:paraId="3ED02D60" w14:textId="77777777" w:rsidTr="524F054A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66FDD5B4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6ADBE9BD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</w:p>
        </w:tc>
      </w:tr>
      <w:tr w:rsidR="007841F5" w:rsidRPr="00D40FCB" w14:paraId="69754350" w14:textId="77777777" w:rsidTr="00027669">
        <w:trPr>
          <w:trHeight w:val="117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217CBB38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EA0897B" w14:textId="77777777" w:rsidR="007841F5" w:rsidRDefault="007841F5" w:rsidP="007841F5"/>
          <w:p w14:paraId="1E9A63AE" w14:textId="2EEF5A3D" w:rsidR="007841F5" w:rsidRDefault="5F52D610" w:rsidP="007841F5">
            <w:r>
              <w:t xml:space="preserve">1. Seleciona a opção de produtos </w:t>
            </w:r>
          </w:p>
          <w:p w14:paraId="3E33113B" w14:textId="25FF80E8" w:rsidR="007841F5" w:rsidRPr="00D40FCB" w:rsidRDefault="007841F5" w:rsidP="5F52D610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195BBFE4" w:rsidR="007841F5" w:rsidRPr="00D40FCB" w:rsidRDefault="524F054A" w:rsidP="007841F5">
            <w:r>
              <w:t>2. Apresenta a tela “Produtos”.</w:t>
            </w:r>
          </w:p>
          <w:p w14:paraId="3C9634D2" w14:textId="557D149A" w:rsidR="007841F5" w:rsidRPr="00D40FCB" w:rsidRDefault="007841F5" w:rsidP="5F52D610"/>
        </w:tc>
      </w:tr>
      <w:tr w:rsidR="007841F5" w:rsidRPr="00D40FCB" w14:paraId="3DA93CA7" w14:textId="77777777" w:rsidTr="00027669">
        <w:trPr>
          <w:trHeight w:val="55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5AAAC26E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C0624" w14:textId="33BA817C" w:rsidR="007841F5" w:rsidRPr="00D40FCB" w:rsidRDefault="5F52D610" w:rsidP="007841F5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045B4D18" w14:textId="188BF0F2" w:rsidR="007841F5" w:rsidRPr="00D40FCB" w:rsidRDefault="007841F5" w:rsidP="5F52D610"/>
        </w:tc>
      </w:tr>
      <w:tr w:rsidR="007841F5" w:rsidRPr="00D40FCB" w14:paraId="53324746" w14:textId="77777777" w:rsidTr="001B39A5">
        <w:trPr>
          <w:trHeight w:val="82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885" w14:textId="4534B323" w:rsidR="007841F5" w:rsidRPr="00D40FCB" w:rsidRDefault="007841F5" w:rsidP="5F52D610"/>
        </w:tc>
      </w:tr>
    </w:tbl>
    <w:p w14:paraId="4C2881FF" w14:textId="11ADA94E" w:rsidR="00832FDC" w:rsidRDefault="5F52D610" w:rsidP="00832FDC">
      <w:pPr>
        <w:pStyle w:val="Ttulo2"/>
        <w:numPr>
          <w:ilvl w:val="1"/>
          <w:numId w:val="0"/>
        </w:numPr>
      </w:pPr>
      <w:bookmarkStart w:id="75" w:name="_Toc149570380"/>
      <w:r>
        <w:t>Vendas</w:t>
      </w:r>
      <w:bookmarkEnd w:id="75"/>
    </w:p>
    <w:p w14:paraId="24CDEDA7" w14:textId="092EC1E6" w:rsidR="00F60B0B" w:rsidRDefault="5F52D610" w:rsidP="5F52D610">
      <w:pPr>
        <w:pStyle w:val="Requisito"/>
      </w:pPr>
      <w:bookmarkStart w:id="76" w:name="_Toc149570381"/>
      <w:r>
        <w:t>[RF005] Registrar venda</w:t>
      </w:r>
      <w:bookmarkEnd w:id="7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6457E1A6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4ABD7D92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="00F60B0B" w:rsidRPr="00D40FCB" w14:paraId="1B95C1E7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00027669">
        <w:trPr>
          <w:trHeight w:val="33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7A8A0CB4" w:rsidR="00F60B0B" w:rsidRPr="00D40FCB" w:rsidRDefault="5F52D610" w:rsidP="00277963">
            <w:r>
              <w:t>Funcionário.</w:t>
            </w:r>
          </w:p>
        </w:tc>
      </w:tr>
      <w:tr w:rsidR="00F60B0B" w:rsidRPr="00D40FCB" w14:paraId="4C9182C7" w14:textId="77777777" w:rsidTr="00027669">
        <w:trPr>
          <w:trHeight w:val="554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10D2149B" w:rsidR="00F60B0B" w:rsidRPr="00D40FCB" w:rsidRDefault="25D79808" w:rsidP="00277963">
            <w:r>
              <w:t xml:space="preserve">Um funcionário logado no sistema pode registrar uma venda, com o horário da venda, o produto 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</w:tr>
      <w:tr w:rsidR="00F60B0B" w:rsidRPr="00D40FCB" w14:paraId="4E0BC4EB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D4A6B1" w14:textId="4BF29618" w:rsidR="00F60B0B" w:rsidRPr="00D40FCB" w:rsidRDefault="5F52D610" w:rsidP="00277963">
            <w:r>
              <w:t>O funcionário deve estar logado no sistema, o produto vendido deve estar cadastrado no sistema, assim como o cliente.</w:t>
            </w:r>
          </w:p>
        </w:tc>
      </w:tr>
      <w:tr w:rsidR="00F60B0B" w:rsidRPr="00D40FCB" w14:paraId="1EBEFFF2" w14:textId="77777777" w:rsidTr="524F054A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33BEC388" w:rsidR="00F60B0B" w:rsidRPr="00D40FCB" w:rsidRDefault="524F054A" w:rsidP="00277963">
            <w:r>
              <w:t>O sistema deve ir para a tela “Lista de vendas”</w:t>
            </w:r>
          </w:p>
        </w:tc>
      </w:tr>
      <w:tr w:rsidR="00F60B0B" w:rsidRPr="00D40FCB" w14:paraId="19CC78B8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6E111B48" w:rsidR="00F60B0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</w:p>
        </w:tc>
      </w:tr>
      <w:tr w:rsidR="00F60B0B" w:rsidRPr="00D40FCB" w14:paraId="5874E49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4248633C" w:rsidR="00F60B0B" w:rsidRDefault="5F52D610" w:rsidP="00277963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68C68CC7" w14:textId="77777777" w:rsidR="00F60B0B" w:rsidRDefault="00F60B0B" w:rsidP="00277963"/>
          <w:p w14:paraId="24139579" w14:textId="73E6AF84" w:rsidR="00F60B0B" w:rsidRDefault="524F054A" w:rsidP="00277963">
            <w:r>
              <w:t>1. Seleciona a opção de adicionar venda.</w:t>
            </w:r>
          </w:p>
          <w:p w14:paraId="1E59FB01" w14:textId="77777777" w:rsidR="00F60B0B" w:rsidRDefault="00F60B0B" w:rsidP="00277963"/>
          <w:p w14:paraId="7CFF2A1B" w14:textId="6B6A1B06" w:rsidR="00F60B0B" w:rsidRDefault="5F52D610" w:rsidP="00277963">
            <w:r>
              <w:t>3. Preenche os dados da venda.</w:t>
            </w:r>
          </w:p>
          <w:p w14:paraId="63FF385B" w14:textId="77777777" w:rsidR="00F60B0B" w:rsidRDefault="00F60B0B" w:rsidP="00277963"/>
          <w:p w14:paraId="5121E049" w14:textId="18CC9007" w:rsidR="00F60B0B" w:rsidRDefault="5F52D610" w:rsidP="00277963">
            <w:r>
              <w:t xml:space="preserve">4. Confirma o envio dos dados.  </w:t>
            </w:r>
          </w:p>
          <w:p w14:paraId="1BA63992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 w:rsidP="00277963"/>
          <w:p w14:paraId="08DB8890" w14:textId="77777777" w:rsidR="00F60B0B" w:rsidRDefault="00F60B0B" w:rsidP="00277963"/>
          <w:p w14:paraId="6912AFB6" w14:textId="023FB600" w:rsidR="00F60B0B" w:rsidRDefault="524F054A" w:rsidP="00277963">
            <w:r>
              <w:t>2. Muda para a tela de adicionar vendas, com o formulário para adicionar uma venda.</w:t>
            </w:r>
          </w:p>
          <w:p w14:paraId="0CEBCA30" w14:textId="77777777" w:rsidR="00F60B0B" w:rsidRDefault="00F60B0B" w:rsidP="00277963"/>
          <w:p w14:paraId="4CB84A96" w14:textId="77777777" w:rsidR="00F60B0B" w:rsidRDefault="00F60B0B" w:rsidP="00277963"/>
          <w:p w14:paraId="55122A57" w14:textId="77777777" w:rsidR="00F60B0B" w:rsidRDefault="00F60B0B" w:rsidP="00277963"/>
          <w:p w14:paraId="34EF413E" w14:textId="77777777" w:rsidR="00F60B0B" w:rsidRDefault="00F60B0B" w:rsidP="00277963"/>
          <w:p w14:paraId="59A6C81B" w14:textId="77777777" w:rsidR="00F60B0B" w:rsidRDefault="00F60B0B" w:rsidP="00277963"/>
          <w:p w14:paraId="3DE81E2C" w14:textId="4C605989" w:rsidR="00F60B0B" w:rsidRDefault="25D79808" w:rsidP="00277963">
            <w:r>
              <w:t>5. Adiciona a venda na tabela de vendas.</w:t>
            </w:r>
          </w:p>
          <w:p w14:paraId="4396F972" w14:textId="2EB88503" w:rsidR="00F60B0B" w:rsidRDefault="00F60B0B" w:rsidP="00277963"/>
          <w:p w14:paraId="6E5792D1" w14:textId="3ED0D035" w:rsidR="00F60B0B" w:rsidRDefault="25D79808" w:rsidP="25D79808">
            <w:r>
              <w:t>6. Atualiza o atributo quantidade compras na tabela cliente.</w:t>
            </w:r>
          </w:p>
          <w:p w14:paraId="002135F3" w14:textId="3711934B" w:rsidR="25D79808" w:rsidRDefault="25D79808" w:rsidP="25D79808"/>
          <w:p w14:paraId="7524C6B0" w14:textId="4D156909" w:rsidR="25D79808" w:rsidRDefault="25D79808" w:rsidP="25D79808">
            <w:r>
              <w:t>7. Atualiza o atributo quantidade vendas na tabela funcionário.</w:t>
            </w:r>
          </w:p>
          <w:p w14:paraId="30A8420E" w14:textId="77777777" w:rsidR="00F60B0B" w:rsidRDefault="00F60B0B" w:rsidP="00277963"/>
          <w:p w14:paraId="41FADCBE" w14:textId="174B2DA9" w:rsidR="00F60B0B" w:rsidRDefault="524F054A" w:rsidP="00277963">
            <w:r>
              <w:t>8. Vai para a “Lista de vendas”</w:t>
            </w:r>
          </w:p>
          <w:p w14:paraId="4420586E" w14:textId="6CC6DC68" w:rsidR="00F60B0B" w:rsidRDefault="00F60B0B" w:rsidP="5F52D610"/>
          <w:p w14:paraId="27ED5F7C" w14:textId="77777777" w:rsidR="00F60B0B" w:rsidRPr="00D40FCB" w:rsidRDefault="00F60B0B" w:rsidP="00277963"/>
        </w:tc>
      </w:tr>
      <w:tr w:rsidR="00F60B0B" w:rsidRPr="00D40FCB" w14:paraId="1FD855B8" w14:textId="77777777" w:rsidTr="005377DB">
        <w:trPr>
          <w:trHeight w:val="162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277375F" w14:textId="1E6BF24D" w:rsidR="00F60B0B" w:rsidRPr="00D40FCB" w:rsidRDefault="5F52D610" w:rsidP="00277963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48E8D875" w14:textId="7154288A" w:rsidR="00F60B0B" w:rsidRPr="00D40FCB" w:rsidRDefault="524F054A" w:rsidP="5F52D610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FAECA3E" w14:textId="3D3E73F0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76B26974" w14:textId="19CE7A35" w:rsidR="00F60B0B" w:rsidRPr="00D40FCB" w:rsidRDefault="5F52D610" w:rsidP="5F52D610">
            <w:r>
              <w:t>3- Caso o cliente não esteja cadastrado, o sistema exibe a tela de cadastro de clientes. Caso o produto não esteja cadastrado a operação é cancelada.</w:t>
            </w:r>
          </w:p>
          <w:p w14:paraId="45CB35B6" w14:textId="44D0FA43" w:rsidR="00F60B0B" w:rsidRPr="00D40FCB" w:rsidRDefault="00F60B0B" w:rsidP="5F52D610"/>
        </w:tc>
      </w:tr>
      <w:tr w:rsidR="00F60B0B" w:rsidRPr="00D40FCB" w14:paraId="6F7C6FED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785E89F8" w14:textId="511E2BFC" w:rsidR="00F60B0B" w:rsidRDefault="5F52D610" w:rsidP="5F52D610">
            <w:r>
              <w:t>1- O cliente que realiza a compra deve estar cadastrado no sistema, assim como o produto vendido.</w:t>
            </w:r>
          </w:p>
          <w:p w14:paraId="5DDFD85E" w14:textId="77777777" w:rsidR="00F60B0B" w:rsidRPr="006E2365" w:rsidRDefault="00F60B0B" w:rsidP="00277963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22408C7F" w:rsidR="00F60B0B" w:rsidRDefault="5F52D610" w:rsidP="5F52D610">
      <w:pPr>
        <w:pStyle w:val="Requisito"/>
      </w:pPr>
      <w:bookmarkStart w:id="77" w:name="_Toc149570382"/>
      <w:r>
        <w:t>[RF006] Excluir venda</w:t>
      </w:r>
      <w:bookmarkEnd w:id="7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0AE0526C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3C89DBCB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="00F60B0B" w:rsidRPr="00D40FCB" w14:paraId="050C3806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00027669">
        <w:trPr>
          <w:trHeight w:val="468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 w:rsidP="00277963">
            <w:r>
              <w:t>Gerente.</w:t>
            </w:r>
          </w:p>
        </w:tc>
      </w:tr>
      <w:tr w:rsidR="00F60B0B" w:rsidRPr="00D40FCB" w14:paraId="7153A7FC" w14:textId="77777777" w:rsidTr="00027669">
        <w:trPr>
          <w:trHeight w:val="419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7EC2B21D" w:rsidR="00F60B0B" w:rsidRPr="00D40FCB" w:rsidRDefault="5F52D610" w:rsidP="00277963">
            <w:r>
              <w:t>Um funcionário que é um gerente pode excluir uma venda realizada.</w:t>
            </w:r>
          </w:p>
        </w:tc>
      </w:tr>
      <w:tr w:rsidR="00F60B0B" w:rsidRPr="00D40FCB" w14:paraId="3236D580" w14:textId="77777777" w:rsidTr="00027669">
        <w:trPr>
          <w:trHeight w:val="41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7389EF4" w14:textId="77777777" w:rsidR="00F60B0B" w:rsidRPr="00D40FCB" w:rsidRDefault="00F60B0B" w:rsidP="00277963">
            <w:r>
              <w:t>O gerente deve estar logado no sistema.</w:t>
            </w:r>
          </w:p>
        </w:tc>
      </w:tr>
      <w:tr w:rsidR="00F60B0B" w:rsidRPr="00D40FCB" w14:paraId="1A796397" w14:textId="77777777" w:rsidTr="00027669">
        <w:trPr>
          <w:trHeight w:val="41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2C4F2B80" w:rsidR="00F60B0B" w:rsidRPr="00D40FCB" w:rsidRDefault="524F054A" w:rsidP="00277963">
            <w:r>
              <w:t>O sistema deve voltar para a tela de "Lista de vendas” atualizada.</w:t>
            </w:r>
          </w:p>
        </w:tc>
      </w:tr>
      <w:tr w:rsidR="00F60B0B" w:rsidRPr="00D40FCB" w14:paraId="26E69E9C" w14:textId="77777777" w:rsidTr="005377DB">
        <w:trPr>
          <w:trHeight w:val="469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64F7DDD7" w:rsidR="00F60B0B" w:rsidRDefault="5F52D610" w:rsidP="00277963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="00F60B0B" w:rsidRPr="00D40FCB" w14:paraId="5397DCCC" w14:textId="77777777" w:rsidTr="00027669">
        <w:trPr>
          <w:trHeight w:val="112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 w:rsidP="00277963"/>
          <w:p w14:paraId="75819970" w14:textId="2EF0E435" w:rsidR="00F60B0B" w:rsidRDefault="5F52D610" w:rsidP="00277963">
            <w:r>
              <w:t>1. Seleciona a opção de excluir vendas.</w:t>
            </w:r>
          </w:p>
          <w:p w14:paraId="07E8592C" w14:textId="77777777" w:rsidR="00F60B0B" w:rsidRDefault="00F60B0B" w:rsidP="00277963"/>
          <w:p w14:paraId="0DAC64F4" w14:textId="5ED36220" w:rsidR="5F52D610" w:rsidRDefault="5F52D610" w:rsidP="5F52D610">
            <w:pPr>
              <w:spacing w:line="259" w:lineRule="auto"/>
            </w:pPr>
            <w:r>
              <w:t>3. Confirma a exclusão.</w:t>
            </w:r>
          </w:p>
          <w:p w14:paraId="4A35746E" w14:textId="28097DFA" w:rsidR="00F60B0B" w:rsidRDefault="5F52D610" w:rsidP="5F52D610">
            <w:r>
              <w:t xml:space="preserve">  </w:t>
            </w:r>
          </w:p>
          <w:p w14:paraId="7FC07168" w14:textId="77777777" w:rsidR="00F60B0B" w:rsidRPr="00D40FCB" w:rsidRDefault="00F60B0B" w:rsidP="00277963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 w:rsidP="00277963"/>
          <w:p w14:paraId="42B16DA3" w14:textId="77777777" w:rsidR="00F60B0B" w:rsidRDefault="00F60B0B" w:rsidP="00277963"/>
          <w:p w14:paraId="2BC7D484" w14:textId="49A2E4A2" w:rsidR="00F60B0B" w:rsidRDefault="5F52D610" w:rsidP="00277963">
            <w:r>
              <w:t>2. Exibe uma mensagem exigindo a senha do gerente para a confirmação da operação.</w:t>
            </w:r>
          </w:p>
          <w:p w14:paraId="2C309EAD" w14:textId="77777777" w:rsidR="00F60B0B" w:rsidRDefault="00F60B0B" w:rsidP="00277963"/>
          <w:p w14:paraId="60441AB4" w14:textId="77777777" w:rsidR="00F60B0B" w:rsidRDefault="00F60B0B" w:rsidP="00277963"/>
          <w:p w14:paraId="25A64D4E" w14:textId="0215A1F5" w:rsidR="00F60B0B" w:rsidRDefault="25D79808" w:rsidP="5F52D610">
            <w:r>
              <w:t>4. Realiza a exclusão da venda na tabela de vendas.</w:t>
            </w:r>
          </w:p>
          <w:p w14:paraId="1778B984" w14:textId="1F26164B" w:rsidR="25D79808" w:rsidRDefault="25D79808" w:rsidP="25D79808"/>
          <w:p w14:paraId="590403C4" w14:textId="7DAC41EC" w:rsidR="25D79808" w:rsidRDefault="25D79808" w:rsidP="25D79808">
            <w:r>
              <w:t>5. Diminui o atributo quantidade de vendas da tabela funcionário.</w:t>
            </w:r>
          </w:p>
          <w:p w14:paraId="77F06A5F" w14:textId="77777777" w:rsidR="00F60B0B" w:rsidRDefault="00F60B0B" w:rsidP="00277963"/>
          <w:p w14:paraId="47B5212A" w14:textId="34B8A42C" w:rsidR="25D79808" w:rsidRDefault="25D79808" w:rsidP="25D79808">
            <w:r>
              <w:t>6. Diminui o atributo quantidade de compras da tabela cliente.</w:t>
            </w:r>
          </w:p>
          <w:p w14:paraId="6067C40F" w14:textId="1C5CC610" w:rsidR="25D79808" w:rsidRDefault="25D79808" w:rsidP="25D79808"/>
          <w:p w14:paraId="5D2DB1D3" w14:textId="1102FF6F" w:rsidR="00F60B0B" w:rsidRDefault="25D79808" w:rsidP="00277963">
            <w:r>
              <w:t>7. Volta para a tela de lista de vendas atualizada.</w:t>
            </w:r>
          </w:p>
          <w:p w14:paraId="3D0BDA79" w14:textId="77777777" w:rsidR="00F60B0B" w:rsidRDefault="00F60B0B" w:rsidP="00277963"/>
          <w:p w14:paraId="3211CBE3" w14:textId="77777777" w:rsidR="00F60B0B" w:rsidRDefault="00F60B0B" w:rsidP="5F52D610">
            <w:pPr>
              <w:tabs>
                <w:tab w:val="left" w:pos="2130"/>
              </w:tabs>
            </w:pPr>
          </w:p>
          <w:p w14:paraId="6FC78074" w14:textId="77777777" w:rsidR="00F60B0B" w:rsidRPr="00D40FCB" w:rsidRDefault="00F60B0B" w:rsidP="00277963"/>
        </w:tc>
      </w:tr>
      <w:tr w:rsidR="00F60B0B" w:rsidRPr="00D40FCB" w14:paraId="1412A0C5" w14:textId="77777777" w:rsidTr="524F054A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30B8284" w14:textId="09207F28" w:rsidR="00F60B0B" w:rsidRPr="00D40FCB" w:rsidRDefault="5F52D610" w:rsidP="00277963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51807FEE" w14:textId="74C4E3C8" w:rsidR="00F60B0B" w:rsidRPr="00D40FCB" w:rsidRDefault="5F52D610" w:rsidP="5F52D610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AEE976" w14:textId="7FCEA62B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4B338F70" w14:textId="69DBE1D4" w:rsidR="00F60B0B" w:rsidRPr="00D40FCB" w:rsidRDefault="5F52D610" w:rsidP="5F52D610">
            <w:r>
              <w:t>2. Caso a senha esteja incorreta o sistema deve exigir a senha novamente e caso esteja incorreta deverá cancelar a operação e voltar para a tela de login.</w:t>
            </w:r>
          </w:p>
        </w:tc>
      </w:tr>
      <w:tr w:rsidR="00F60B0B" w:rsidRPr="00D40FCB" w14:paraId="6D0CBAF3" w14:textId="77777777" w:rsidTr="00027669">
        <w:trPr>
          <w:trHeight w:val="73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40579DA7" w14:textId="720DE32E" w:rsidR="00F60B0B" w:rsidRDefault="5F52D610" w:rsidP="00277963">
            <w:r>
              <w:t>1 – O gerente deve inserir sua senha para confirmar a exclusão de uma venda.</w:t>
            </w:r>
          </w:p>
          <w:p w14:paraId="7C47E442" w14:textId="77777777" w:rsidR="00F60B0B" w:rsidRPr="006E2365" w:rsidRDefault="00F60B0B" w:rsidP="00277963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1438F664" w:rsidR="00F60B0B" w:rsidRDefault="5F52D610" w:rsidP="5F52D610">
      <w:pPr>
        <w:pStyle w:val="Requisito"/>
      </w:pPr>
      <w:bookmarkStart w:id="78" w:name="_Toc149570383"/>
      <w:r>
        <w:t>[RF007] Visualizar vendas</w:t>
      </w:r>
      <w:bookmarkEnd w:id="7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25D79808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1F9DFF9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11F44C07" w:rsidR="00F60B0B" w:rsidRDefault="5F52D610" w:rsidP="00277963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Realizara visualização das vendas realizadas.</w:t>
            </w:r>
          </w:p>
        </w:tc>
      </w:tr>
      <w:tr w:rsidR="00F60B0B" w:rsidRPr="00D40FCB" w14:paraId="64A78F09" w14:textId="77777777" w:rsidTr="25D79808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 w:rsidP="00277963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00027669">
        <w:trPr>
          <w:trHeight w:val="40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5F9F6DF5" w:rsidR="00F60B0B" w:rsidRPr="00D40FCB" w:rsidRDefault="5F52D610" w:rsidP="00277963">
            <w:r>
              <w:t>Funcionário.</w:t>
            </w:r>
          </w:p>
        </w:tc>
      </w:tr>
      <w:tr w:rsidR="00F60B0B" w:rsidRPr="00D40FCB" w14:paraId="3CC3D25D" w14:textId="77777777" w:rsidTr="00027669">
        <w:trPr>
          <w:trHeight w:val="411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49F2B525" w:rsidR="00F60B0B" w:rsidRPr="00D40FCB" w:rsidRDefault="5F52D610" w:rsidP="00277963">
            <w:r>
              <w:t>Um funcionário pode visualizar os dados das vendas realizadas.</w:t>
            </w:r>
          </w:p>
        </w:tc>
      </w:tr>
      <w:tr w:rsidR="00F60B0B" w:rsidRPr="00D40FCB" w14:paraId="5C1CECBD" w14:textId="77777777" w:rsidTr="00027669">
        <w:trPr>
          <w:trHeight w:val="41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503C156" w14:textId="1B0B98A1" w:rsidR="00F60B0B" w:rsidRPr="00D40FCB" w:rsidRDefault="5F52D610" w:rsidP="00277963">
            <w:r>
              <w:t>O funcionário deve estar logado no sistema e estar na tela de “Vendas”.</w:t>
            </w:r>
          </w:p>
        </w:tc>
      </w:tr>
      <w:tr w:rsidR="00F60B0B" w:rsidRPr="00D40FCB" w14:paraId="1DA6E880" w14:textId="77777777" w:rsidTr="25D79808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5270C72E" w:rsidR="00F60B0B" w:rsidRPr="00D40FCB" w:rsidRDefault="5F52D610" w:rsidP="00277963">
            <w:r>
              <w:t>O sistema deve permanecer na tela “Lista de vendas” até que o funcionário selecione a opção de voltar para a tela de “Vendas”.</w:t>
            </w:r>
          </w:p>
        </w:tc>
      </w:tr>
      <w:tr w:rsidR="00F60B0B" w:rsidRPr="00D40FCB" w14:paraId="5BED4AC1" w14:textId="77777777" w:rsidTr="25D79808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60FA6223" w:rsidR="00F60B0B" w:rsidRDefault="5F52D610" w:rsidP="5F52D610">
            <w:pPr>
              <w:spacing w:line="259" w:lineRule="auto"/>
            </w:pPr>
            <w:r w:rsidRPr="5F52D610">
              <w:rPr>
                <w:b/>
                <w:bCs/>
              </w:rPr>
              <w:t>Vendas</w:t>
            </w:r>
          </w:p>
        </w:tc>
      </w:tr>
      <w:tr w:rsidR="00F60B0B" w:rsidRPr="00D40FCB" w14:paraId="75B28C15" w14:textId="77777777" w:rsidTr="25D79808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6DF1FF2C" w:rsidR="00F60B0B" w:rsidRDefault="5F52D610" w:rsidP="00277963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6222B4F" w14:textId="77777777" w:rsidR="00F60B0B" w:rsidRDefault="00F60B0B" w:rsidP="00277963"/>
          <w:p w14:paraId="27E43EFB" w14:textId="4D921F9F" w:rsidR="00F60B0B" w:rsidRDefault="5F52D610" w:rsidP="00277963">
            <w:r>
              <w:t>1. Seleciona a opção de lista de vendas.</w:t>
            </w:r>
          </w:p>
          <w:p w14:paraId="0FA72D71" w14:textId="4847B963" w:rsidR="00F60B0B" w:rsidRPr="00D40FCB" w:rsidRDefault="00F60B0B" w:rsidP="5F52D610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 w:rsidP="00277963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 w:rsidP="00277963"/>
          <w:p w14:paraId="6ACB42C8" w14:textId="77777777" w:rsidR="00F60B0B" w:rsidRDefault="00F60B0B" w:rsidP="00277963"/>
          <w:p w14:paraId="12CDE633" w14:textId="4C6AA9DC" w:rsidR="00F60B0B" w:rsidRDefault="25D79808" w:rsidP="00277963">
            <w:r>
              <w:t>2. Muda para a tela de lista de vendas, que mostra os detalhes da venda, os dados do cliente e do funcionário.</w:t>
            </w:r>
          </w:p>
          <w:p w14:paraId="460122E7" w14:textId="350CB60C" w:rsidR="25D79808" w:rsidRDefault="25D79808" w:rsidP="25D79808"/>
          <w:p w14:paraId="223124DF" w14:textId="6C92D725" w:rsidR="5F52D610" w:rsidRDefault="5F52D610" w:rsidP="5F52D610"/>
          <w:p w14:paraId="7567DC09" w14:textId="14D09B47" w:rsidR="5F52D610" w:rsidRDefault="5F52D610" w:rsidP="5F52D610">
            <w:r>
              <w:t>3. Aguarda o funcionário selecionar a opção de voltar.</w:t>
            </w:r>
          </w:p>
          <w:p w14:paraId="66416452" w14:textId="77777777" w:rsidR="00F60B0B" w:rsidRPr="00D40FCB" w:rsidRDefault="00F60B0B" w:rsidP="00277963"/>
        </w:tc>
      </w:tr>
      <w:tr w:rsidR="00F60B0B" w:rsidRPr="00D40FCB" w14:paraId="4C36A62E" w14:textId="77777777" w:rsidTr="00027669">
        <w:trPr>
          <w:trHeight w:val="66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 w:rsidP="00277963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95D5C4" w14:textId="713E5FF6" w:rsidR="00F60B0B" w:rsidRPr="00D40FCB" w:rsidRDefault="5F52D610" w:rsidP="00277963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F60B0B" w:rsidRPr="00D40FCB" w14:paraId="5438FC08" w14:textId="77777777" w:rsidTr="25D79808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 w:rsidP="00277963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 w:rsidP="00277963">
            <w:pPr>
              <w:snapToGrid w:val="0"/>
              <w:rPr>
                <w:b/>
                <w:bCs/>
              </w:rPr>
            </w:pPr>
          </w:p>
          <w:p w14:paraId="0CF296AB" w14:textId="6FE5B072" w:rsidR="00F60B0B" w:rsidRDefault="5F52D610" w:rsidP="00277963">
            <w:r>
              <w:t>1 – O funcionário não pode fazer nenhuma alteração na tabela de vendas, apenas adicionar uma venda.</w:t>
            </w:r>
          </w:p>
          <w:p w14:paraId="518AC874" w14:textId="77777777" w:rsidR="00F60B0B" w:rsidRPr="006E2365" w:rsidRDefault="00F60B0B" w:rsidP="00277963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45831228" w:rsidR="00832FDC" w:rsidRDefault="524F054A" w:rsidP="524F054A">
      <w:pPr>
        <w:pStyle w:val="Requisito"/>
      </w:pPr>
      <w:r>
        <w:t xml:space="preserve"> </w:t>
      </w:r>
      <w:bookmarkStart w:id="79" w:name="_Toc149570384"/>
      <w:r>
        <w:t>[RF008] Histórico de compras de clientes</w:t>
      </w:r>
      <w:bookmarkEnd w:id="79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5E44A87E" w:rsidR="00832FDC" w:rsidRDefault="5F52D610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115F7DAC" w:rsidR="00832FDC" w:rsidRDefault="5F52D610" w:rsidP="003606AE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="00832FDC" w:rsidRPr="00D40FCB" w14:paraId="2A503FC5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033DFF7D" w:rsidR="00832FDC" w:rsidRPr="00D40FCB" w:rsidRDefault="5F52D610" w:rsidP="003606AE">
            <w:proofErr w:type="gramStart"/>
            <w:r>
              <w:t>( )</w:t>
            </w:r>
            <w:proofErr w:type="gramEnd"/>
            <w:r>
              <w:t xml:space="preserve">  Essencial          (X)  Importante          (  ) Desejável</w:t>
            </w:r>
          </w:p>
        </w:tc>
      </w:tr>
      <w:tr w:rsidR="00832FDC" w:rsidRPr="00D40FCB" w14:paraId="7590683F" w14:textId="77777777" w:rsidTr="00027669">
        <w:trPr>
          <w:trHeight w:val="38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 w:rsidP="003606AE">
            <w:r>
              <w:t>Gerente.</w:t>
            </w:r>
          </w:p>
        </w:tc>
      </w:tr>
      <w:tr w:rsidR="00832FDC" w:rsidRPr="00D40FCB" w14:paraId="54CDAC35" w14:textId="77777777" w:rsidTr="00027669">
        <w:trPr>
          <w:trHeight w:val="55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2AF8F843" w:rsidR="00832FDC" w:rsidRPr="00D40FCB" w:rsidRDefault="524F054A" w:rsidP="003606AE">
            <w:r>
              <w:t>Um funcionário que é um gerente pode visualizar o histórico de compras dos clientes.</w:t>
            </w:r>
          </w:p>
        </w:tc>
      </w:tr>
      <w:tr w:rsidR="00832FDC" w:rsidRPr="00D40FCB" w14:paraId="1BDA7172" w14:textId="77777777" w:rsidTr="005377DB">
        <w:trPr>
          <w:trHeight w:val="552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4AFE60F5" w14:textId="057B1990" w:rsidR="00832FDC" w:rsidRPr="00D40FCB" w:rsidRDefault="524F054A" w:rsidP="003606AE">
            <w:r>
              <w:t>O gerente deve estar logado no sistema e estar na tela de “Vendas”.</w:t>
            </w:r>
          </w:p>
        </w:tc>
      </w:tr>
      <w:tr w:rsidR="00832FDC" w:rsidRPr="00D40FCB" w14:paraId="4604B171" w14:textId="77777777" w:rsidTr="524F054A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4AFE9B1A" w:rsidR="00832FDC" w:rsidRPr="00D40FCB" w:rsidRDefault="524F054A" w:rsidP="003606AE">
            <w:r>
              <w:t>O sistema deve permanecer na tela “Histórico de compras” até que seja selecionada a opção de voltar.</w:t>
            </w:r>
          </w:p>
        </w:tc>
      </w:tr>
      <w:tr w:rsidR="00832FDC" w:rsidRPr="00D40FCB" w14:paraId="78B58E92" w14:textId="77777777" w:rsidTr="005377DB">
        <w:trPr>
          <w:trHeight w:val="537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36DD6E2D" w:rsidR="00832FDC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="00832FDC" w:rsidRPr="00D40FCB" w14:paraId="6FA3F85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 w:rsidP="003606AE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 w:rsidP="003606AE"/>
          <w:p w14:paraId="4433637B" w14:textId="50B21070" w:rsidR="00832FDC" w:rsidRDefault="524F054A" w:rsidP="003606AE">
            <w:r>
              <w:t>1. Seleciona a opção de Histórico de compras.</w:t>
            </w:r>
          </w:p>
          <w:p w14:paraId="4D3DB41C" w14:textId="269703E7" w:rsidR="00832FDC" w:rsidRDefault="00832FDC" w:rsidP="524F054A"/>
          <w:p w14:paraId="53337CF9" w14:textId="3D5C89BB" w:rsidR="00832FDC" w:rsidRPr="00D40FCB" w:rsidRDefault="524F054A" w:rsidP="003606AE">
            <w:r>
              <w:t xml:space="preserve">3. Insere o </w:t>
            </w:r>
            <w:proofErr w:type="spellStart"/>
            <w:r>
              <w:t>cpf</w:t>
            </w:r>
            <w:proofErr w:type="spellEnd"/>
            <w:r>
              <w:t xml:space="preserve">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 w:rsidP="003606AE"/>
          <w:p w14:paraId="56BBF6E3" w14:textId="77777777" w:rsidR="00832FDC" w:rsidRDefault="00832FDC" w:rsidP="003606AE"/>
          <w:p w14:paraId="43813B8A" w14:textId="50F5A644" w:rsidR="5F52D610" w:rsidRDefault="524F054A" w:rsidP="5F52D610">
            <w:pPr>
              <w:spacing w:line="259" w:lineRule="auto"/>
            </w:pPr>
            <w:r>
              <w:t xml:space="preserve">2. Pede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  <w:p w14:paraId="6008E3AA" w14:textId="77777777" w:rsidR="00832FDC" w:rsidRDefault="00832FDC" w:rsidP="003606AE"/>
          <w:p w14:paraId="7FDE63A3" w14:textId="04A2304E" w:rsidR="524F054A" w:rsidRDefault="524F054A" w:rsidP="524F054A"/>
          <w:p w14:paraId="5012D516" w14:textId="29DFF2AD" w:rsidR="00832FDC" w:rsidRDefault="524F054A" w:rsidP="524F054A">
            <w:r>
              <w:t>4. Mostra as compras e os dados do cliente, além dos detalhes do produto.</w:t>
            </w:r>
          </w:p>
          <w:p w14:paraId="7D858F25" w14:textId="77777777" w:rsidR="00832FDC" w:rsidRDefault="00832FDC" w:rsidP="003606AE"/>
          <w:p w14:paraId="0134A2FD" w14:textId="7C5B0682" w:rsidR="524F054A" w:rsidRDefault="524F054A" w:rsidP="524F054A">
            <w:r>
              <w:t>5. Aguarda na tela “Histórico de compras”.</w:t>
            </w:r>
          </w:p>
          <w:p w14:paraId="36323540" w14:textId="7E331C2A" w:rsidR="00832FDC" w:rsidRDefault="00832FDC" w:rsidP="524F054A"/>
          <w:p w14:paraId="3F31AC18" w14:textId="77777777" w:rsidR="00832FDC" w:rsidRPr="00D40FCB" w:rsidRDefault="00832FDC" w:rsidP="003606AE"/>
        </w:tc>
      </w:tr>
      <w:tr w:rsidR="00832FDC" w:rsidRPr="00D40FCB" w14:paraId="20DB2C8E" w14:textId="77777777" w:rsidTr="00C927E6">
        <w:trPr>
          <w:trHeight w:val="89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02F3A889" w:rsidR="00832FDC" w:rsidRPr="00D40FCB" w:rsidRDefault="524F054A" w:rsidP="003606AE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 w:rsidP="003606AE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5301B49A" w:rsidR="00832FDC" w:rsidRPr="00D40FCB" w:rsidRDefault="524F054A" w:rsidP="003606AE">
            <w:r>
              <w:t xml:space="preserve">3.  Caso o </w:t>
            </w:r>
            <w:proofErr w:type="spellStart"/>
            <w:r>
              <w:t>cpf</w:t>
            </w:r>
            <w:proofErr w:type="spellEnd"/>
            <w:r>
              <w:t xml:space="preserve"> digitado esteja incorreto, o sistema deve voltar para a tela “Vendas”.</w:t>
            </w:r>
          </w:p>
        </w:tc>
      </w:tr>
      <w:tr w:rsidR="00832FDC" w:rsidRPr="00D40FCB" w14:paraId="574429B9" w14:textId="77777777" w:rsidTr="00C927E6">
        <w:trPr>
          <w:trHeight w:val="682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 w:rsidP="003606AE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 w:rsidP="003606AE">
            <w:pPr>
              <w:snapToGrid w:val="0"/>
              <w:rPr>
                <w:b/>
                <w:bCs/>
              </w:rPr>
            </w:pPr>
          </w:p>
          <w:p w14:paraId="72DB0462" w14:textId="77777777" w:rsidR="00832FDC" w:rsidRPr="006E2365" w:rsidRDefault="00832FDC" w:rsidP="003606AE"/>
        </w:tc>
      </w:tr>
    </w:tbl>
    <w:p w14:paraId="6097F397" w14:textId="77777777" w:rsidR="005C785E" w:rsidRDefault="005C785E">
      <w:pPr>
        <w:pStyle w:val="TextoNormal"/>
      </w:pP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0" w:name="_Toc467473455"/>
    <w:bookmarkStart w:id="81" w:name="_Toc467474002"/>
    <w:bookmarkStart w:id="82" w:name="_Toc467477741"/>
    <w:bookmarkStart w:id="83" w:name="_Toc467494887"/>
    <w:bookmarkStart w:id="84" w:name="_Toc467495253"/>
    <w:bookmarkStart w:id="85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760185125" r:id="rId22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0"/>
      <w:bookmarkEnd w:id="81"/>
      <w:bookmarkEnd w:id="82"/>
      <w:bookmarkEnd w:id="83"/>
      <w:bookmarkEnd w:id="84"/>
      <w:bookmarkEnd w:id="85"/>
    </w:p>
    <w:p w14:paraId="2935B3A1" w14:textId="77777777" w:rsidR="00F26727" w:rsidRDefault="00F26727">
      <w:pPr>
        <w:pStyle w:val="Ttulo2"/>
      </w:pPr>
      <w:bookmarkStart w:id="86" w:name="_Toc467473456"/>
      <w:bookmarkStart w:id="87" w:name="_Toc467474003"/>
      <w:bookmarkStart w:id="88" w:name="_Toc467477742"/>
      <w:bookmarkStart w:id="89" w:name="_Toc467494888"/>
      <w:bookmarkStart w:id="90" w:name="_Toc467495254"/>
      <w:bookmarkStart w:id="91" w:name="_Toc468086060"/>
      <w:bookmarkStart w:id="92" w:name="_Toc149570385"/>
      <w:r>
        <w:t>Usabilidade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0C38FF3C" w14:textId="2BF174EE"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01A448D0" w14:textId="757A278A" w:rsidR="00F26727" w:rsidRDefault="524F054A" w:rsidP="524F054A">
      <w:pPr>
        <w:pStyle w:val="Requisito"/>
      </w:pPr>
      <w:bookmarkStart w:id="93" w:name="_Toc467473457"/>
      <w:bookmarkStart w:id="94" w:name="_Toc467474004"/>
      <w:bookmarkStart w:id="95" w:name="_Toc467477743"/>
      <w:bookmarkStart w:id="96" w:name="_Toc467494889"/>
      <w:bookmarkStart w:id="97" w:name="_Toc467495255"/>
      <w:bookmarkStart w:id="98" w:name="_Toc468086061"/>
      <w:bookmarkStart w:id="99" w:name="_Toc149570386"/>
      <w:r>
        <w:t>[RNF001]</w:t>
      </w:r>
      <w:bookmarkEnd w:id="93"/>
      <w:bookmarkEnd w:id="94"/>
      <w:bookmarkEnd w:id="95"/>
      <w:bookmarkEnd w:id="96"/>
      <w:bookmarkEnd w:id="97"/>
      <w:bookmarkEnd w:id="98"/>
      <w:r>
        <w:t xml:space="preserve"> Fácil Aprendizado</w:t>
      </w:r>
      <w:bookmarkEnd w:id="99"/>
    </w:p>
    <w:p w14:paraId="168A06E4" w14:textId="66BB1CE8" w:rsidR="00F26727" w:rsidRDefault="003D2154">
      <w:pPr>
        <w:pStyle w:val="TextoNormal"/>
      </w:pPr>
      <w:r w:rsidRPr="003D2154">
        <w:t>O sistema deve ser de fácil aprendizado e utilização para pessoas com pouca familiaridade com o sistema.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14:paraId="79AE2F47" w14:textId="77777777" w:rsidTr="097044FA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14:paraId="6A25A327" w14:textId="2BCCB64F" w:rsidR="00F26727" w:rsidRDefault="004C44C9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283B34B1" w:rsidR="00F26727" w:rsidRDefault="004C16F5">
      <w:pPr>
        <w:pStyle w:val="Ttulo2"/>
      </w:pPr>
      <w:bookmarkStart w:id="100" w:name="_Toc149570387"/>
      <w:r>
        <w:t>Di</w:t>
      </w:r>
      <w:r w:rsidR="00713490">
        <w:t>s</w:t>
      </w:r>
      <w:r>
        <w:t>ponibilidade</w:t>
      </w:r>
      <w:bookmarkEnd w:id="100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32ADB5B" w:rsidR="00F26727" w:rsidRDefault="00F26727">
      <w:pPr>
        <w:pStyle w:val="Requisito"/>
      </w:pPr>
      <w:bookmarkStart w:id="101" w:name="_Toc467473460"/>
      <w:bookmarkStart w:id="102" w:name="_Toc467474007"/>
      <w:bookmarkStart w:id="103" w:name="_Toc467477746"/>
      <w:bookmarkStart w:id="104" w:name="_Toc467494892"/>
      <w:bookmarkStart w:id="105" w:name="_Toc467495258"/>
      <w:bookmarkStart w:id="106" w:name="_Toc468086064"/>
      <w:bookmarkStart w:id="107" w:name="_Toc149570388"/>
      <w:r>
        <w:t>[NF</w:t>
      </w:r>
      <w:r w:rsidR="005C785E">
        <w:t>00</w:t>
      </w:r>
      <w:r w:rsidR="0004048B">
        <w:t>2</w:t>
      </w:r>
      <w:r>
        <w:t>]</w:t>
      </w:r>
      <w:bookmarkEnd w:id="101"/>
      <w:bookmarkEnd w:id="102"/>
      <w:bookmarkEnd w:id="103"/>
      <w:bookmarkEnd w:id="104"/>
      <w:bookmarkEnd w:id="105"/>
      <w:bookmarkEnd w:id="106"/>
      <w:r w:rsidR="00704D7B">
        <w:t xml:space="preserve"> </w:t>
      </w:r>
      <w:r w:rsidR="00AC22F6">
        <w:t>Disponibilidade do Sistema</w:t>
      </w:r>
      <w:bookmarkEnd w:id="107"/>
    </w:p>
    <w:p w14:paraId="1CF0C52E" w14:textId="0A0DDFED" w:rsidR="005C785E" w:rsidRDefault="097044FA" w:rsidP="005C785E">
      <w:pPr>
        <w:pStyle w:val="TextoNormal"/>
      </w:pPr>
      <w:bookmarkStart w:id="108" w:name="_Toc467473461"/>
      <w:bookmarkStart w:id="109" w:name="_Toc467474008"/>
      <w:bookmarkStart w:id="110" w:name="_Toc467477747"/>
      <w:bookmarkStart w:id="111" w:name="_Toc467494893"/>
      <w:bookmarkStart w:id="112" w:name="_Toc467495259"/>
      <w:bookmarkStart w:id="113" w:name="_Toc468086065"/>
      <w:r>
        <w:t>O sistema deve estar disponível e acessível 98% do tempo.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006F8FAB" w:rsidR="005C785E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287A7E7C" w:rsidR="00F26727" w:rsidRDefault="00E71D91">
      <w:pPr>
        <w:pStyle w:val="Ttulo2"/>
      </w:pPr>
      <w:bookmarkStart w:id="114" w:name="_Toc149570389"/>
      <w:bookmarkEnd w:id="108"/>
      <w:bookmarkEnd w:id="109"/>
      <w:bookmarkEnd w:id="110"/>
      <w:bookmarkEnd w:id="111"/>
      <w:bookmarkEnd w:id="112"/>
      <w:bookmarkEnd w:id="113"/>
      <w:r>
        <w:t>Facilidade de Manutenção</w:t>
      </w:r>
      <w:bookmarkEnd w:id="114"/>
    </w:p>
    <w:p w14:paraId="16774EC4" w14:textId="6A7615ED" w:rsidR="00F26727" w:rsidRDefault="00F26727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facilidade de manter a</w:t>
      </w:r>
      <w:r>
        <w:t xml:space="preserve"> </w:t>
      </w:r>
      <w:r w:rsidR="00D569EB">
        <w:t>manutenção</w:t>
      </w:r>
      <w:r>
        <w:t xml:space="preserve"> do sistema.</w:t>
      </w:r>
    </w:p>
    <w:p w14:paraId="7A156D9F" w14:textId="42CA6FDB" w:rsidR="00F26727" w:rsidRDefault="524F054A" w:rsidP="524F054A">
      <w:pPr>
        <w:pStyle w:val="Requisito"/>
      </w:pPr>
      <w:bookmarkStart w:id="115" w:name="_Toc467473462"/>
      <w:bookmarkStart w:id="116" w:name="_Toc467474009"/>
      <w:bookmarkStart w:id="117" w:name="_Toc467477748"/>
      <w:bookmarkStart w:id="118" w:name="_Toc467494894"/>
      <w:bookmarkStart w:id="119" w:name="_Toc467495260"/>
      <w:bookmarkStart w:id="120" w:name="_Toc468086066"/>
      <w:bookmarkStart w:id="121" w:name="_Toc149570390"/>
      <w:r>
        <w:t>[RNF003]</w:t>
      </w:r>
      <w:bookmarkEnd w:id="115"/>
      <w:bookmarkEnd w:id="116"/>
      <w:bookmarkEnd w:id="117"/>
      <w:bookmarkEnd w:id="118"/>
      <w:bookmarkEnd w:id="119"/>
      <w:bookmarkEnd w:id="120"/>
      <w:r>
        <w:t xml:space="preserve"> Modularização</w:t>
      </w:r>
      <w:bookmarkEnd w:id="121"/>
    </w:p>
    <w:p w14:paraId="231B6459" w14:textId="7B40BD14" w:rsidR="00BB4A40" w:rsidRDefault="00713490" w:rsidP="00BB4A40">
      <w:pPr>
        <w:pStyle w:val="TextoNormal"/>
      </w:pPr>
      <w:bookmarkStart w:id="122" w:name="_Toc467473463"/>
      <w:bookmarkStart w:id="123" w:name="_Toc467474010"/>
      <w:bookmarkStart w:id="124" w:name="_Toc467477749"/>
      <w:bookmarkStart w:id="125" w:name="_Toc467494895"/>
      <w:bookmarkStart w:id="126" w:name="_Toc467495261"/>
      <w:bookmarkStart w:id="127" w:name="_Toc468086067"/>
      <w:r w:rsidRPr="00713490">
        <w:t>O sistema deve ser projetado de forma modular e com um código bem documentado, facilitando a manutenção e a incorporação de futuras melhorias ou atualizações.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02AFED4" w14:textId="77777777" w:rsidTr="00506043">
        <w:tc>
          <w:tcPr>
            <w:tcW w:w="1559" w:type="dxa"/>
            <w:vAlign w:val="center"/>
          </w:tcPr>
          <w:p w14:paraId="6CE5804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47EE73AA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1F43FF3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EA2AB0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28" w:name="_Toc149570391"/>
      <w:r>
        <w:t>Segurança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5CBC66D6" w:rsidR="00F26727" w:rsidRDefault="524F054A" w:rsidP="524F054A">
      <w:pPr>
        <w:pStyle w:val="Requisito"/>
      </w:pPr>
      <w:bookmarkStart w:id="129" w:name="_Toc467473464"/>
      <w:bookmarkStart w:id="130" w:name="_Toc467474011"/>
      <w:bookmarkStart w:id="131" w:name="_Toc467477750"/>
      <w:bookmarkStart w:id="132" w:name="_Toc467494896"/>
      <w:bookmarkStart w:id="133" w:name="_Toc467495262"/>
      <w:bookmarkStart w:id="134" w:name="_Toc468086068"/>
      <w:bookmarkStart w:id="135" w:name="_Toc149570392"/>
      <w:r>
        <w:t>[RNF004]</w:t>
      </w:r>
      <w:bookmarkEnd w:id="129"/>
      <w:bookmarkEnd w:id="130"/>
      <w:bookmarkEnd w:id="131"/>
      <w:bookmarkEnd w:id="132"/>
      <w:bookmarkEnd w:id="133"/>
      <w:bookmarkEnd w:id="134"/>
      <w:r>
        <w:t xml:space="preserve"> Restrição de Acesso</w:t>
      </w:r>
      <w:bookmarkEnd w:id="135"/>
    </w:p>
    <w:p w14:paraId="4681862A" w14:textId="4C096244" w:rsidR="00BB4A40" w:rsidRDefault="00E34CCB" w:rsidP="00BB4A40">
      <w:pPr>
        <w:pStyle w:val="TextoNormal"/>
      </w:pPr>
      <w:bookmarkStart w:id="136" w:name="_Toc467473465"/>
      <w:bookmarkStart w:id="137" w:name="_Toc467474012"/>
      <w:bookmarkStart w:id="138" w:name="_Toc467477751"/>
      <w:bookmarkStart w:id="139" w:name="_Toc467494897"/>
      <w:bookmarkStart w:id="140" w:name="_Toc467495263"/>
      <w:bookmarkStart w:id="141" w:name="_Toc468086069"/>
      <w:r w:rsidRPr="00E34CCB">
        <w:t>O sistema não deve permitir que um usuário não habilitado acesse áreas fora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BA884C0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51EF7C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42" w:name="_Ref471381570"/>
      <w:bookmarkEnd w:id="136"/>
      <w:bookmarkEnd w:id="137"/>
      <w:bookmarkEnd w:id="138"/>
      <w:bookmarkEnd w:id="139"/>
      <w:bookmarkEnd w:id="140"/>
      <w:bookmarkEnd w:id="141"/>
    </w:p>
    <w:bookmarkStart w:id="143" w:name="_Toc467473471"/>
    <w:bookmarkStart w:id="144" w:name="_Toc467474018"/>
    <w:bookmarkStart w:id="145" w:name="_Toc467477757"/>
    <w:bookmarkStart w:id="146" w:name="_Toc467494903"/>
    <w:bookmarkStart w:id="147" w:name="_Toc467495269"/>
    <w:bookmarkStart w:id="148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760185126" r:id="rId25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42"/>
      <w:r>
        <w:t xml:space="preserve"> com o usuário</w:t>
      </w:r>
      <w:bookmarkEnd w:id="143"/>
      <w:bookmarkEnd w:id="144"/>
      <w:bookmarkEnd w:id="145"/>
      <w:bookmarkEnd w:id="146"/>
      <w:bookmarkEnd w:id="147"/>
      <w:bookmarkEnd w:id="148"/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149" w:name="_Toc149570393"/>
      <w:r>
        <w:t>PROTOTIPAÇÃO</w:t>
      </w:r>
      <w:bookmarkEnd w:id="149"/>
    </w:p>
    <w:p w14:paraId="3617C70B" w14:textId="0FE2ADA8" w:rsidR="00F75223" w:rsidRPr="00F75223" w:rsidRDefault="00000000" w:rsidP="000C7CBB">
      <w:pPr>
        <w:pStyle w:val="TextoNormal"/>
        <w:ind w:left="0" w:firstLine="720"/>
        <w:rPr>
          <w:color w:val="8EAADB"/>
        </w:rPr>
      </w:pPr>
      <w:hyperlink r:id="rId26" w:history="1">
        <w:r w:rsidR="00DA685D">
          <w:rPr>
            <w:rStyle w:val="Hyperlink"/>
          </w:rPr>
          <w:t>ClassAct Celulares – Figma</w:t>
        </w:r>
      </w:hyperlink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Imagem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2211992D" w14:textId="77777777" w:rsidR="00333A3C" w:rsidRPr="00506043" w:rsidRDefault="00333A3C" w:rsidP="00333A3C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3519" w14:textId="77777777" w:rsidR="0022178B" w:rsidRDefault="0022178B">
      <w:r>
        <w:separator/>
      </w:r>
    </w:p>
  </w:endnote>
  <w:endnote w:type="continuationSeparator" w:id="0">
    <w:p w14:paraId="6D96703B" w14:textId="77777777" w:rsidR="0022178B" w:rsidRDefault="0022178B">
      <w:r>
        <w:continuationSeparator/>
      </w:r>
    </w:p>
  </w:endnote>
  <w:endnote w:type="continuationNotice" w:id="1">
    <w:p w14:paraId="575FBCEA" w14:textId="77777777" w:rsidR="0022178B" w:rsidRDefault="00221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090A" w14:textId="77777777" w:rsidR="0022178B" w:rsidRDefault="0022178B">
      <w:r>
        <w:separator/>
      </w:r>
    </w:p>
  </w:footnote>
  <w:footnote w:type="continuationSeparator" w:id="0">
    <w:p w14:paraId="01496E83" w14:textId="77777777" w:rsidR="0022178B" w:rsidRDefault="0022178B">
      <w:r>
        <w:continuationSeparator/>
      </w:r>
    </w:p>
  </w:footnote>
  <w:footnote w:type="continuationNotice" w:id="1">
    <w:p w14:paraId="0EF5E995" w14:textId="77777777" w:rsidR="0022178B" w:rsidRDefault="00221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80801">
    <w:abstractNumId w:val="24"/>
  </w:num>
  <w:num w:numId="2" w16cid:durableId="917252960">
    <w:abstractNumId w:val="11"/>
  </w:num>
  <w:num w:numId="3" w16cid:durableId="1268392905">
    <w:abstractNumId w:val="14"/>
  </w:num>
  <w:num w:numId="4" w16cid:durableId="2070883845">
    <w:abstractNumId w:val="25"/>
  </w:num>
  <w:num w:numId="5" w16cid:durableId="1097755961">
    <w:abstractNumId w:val="9"/>
  </w:num>
  <w:num w:numId="6" w16cid:durableId="748112697">
    <w:abstractNumId w:val="36"/>
  </w:num>
  <w:num w:numId="7" w16cid:durableId="1923567568">
    <w:abstractNumId w:val="20"/>
  </w:num>
  <w:num w:numId="8" w16cid:durableId="1197044437">
    <w:abstractNumId w:val="22"/>
  </w:num>
  <w:num w:numId="9" w16cid:durableId="1861702080">
    <w:abstractNumId w:val="6"/>
  </w:num>
  <w:num w:numId="10" w16cid:durableId="1340230576">
    <w:abstractNumId w:val="27"/>
  </w:num>
  <w:num w:numId="11" w16cid:durableId="1952735656">
    <w:abstractNumId w:val="19"/>
  </w:num>
  <w:num w:numId="12" w16cid:durableId="415058293">
    <w:abstractNumId w:val="4"/>
  </w:num>
  <w:num w:numId="13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4" w16cid:durableId="1178498544">
    <w:abstractNumId w:val="3"/>
  </w:num>
  <w:num w:numId="15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6" w16cid:durableId="57559396">
    <w:abstractNumId w:val="15"/>
  </w:num>
  <w:num w:numId="17" w16cid:durableId="1181160480">
    <w:abstractNumId w:val="29"/>
  </w:num>
  <w:num w:numId="18" w16cid:durableId="867832141">
    <w:abstractNumId w:val="13"/>
  </w:num>
  <w:num w:numId="19" w16cid:durableId="1795173785">
    <w:abstractNumId w:val="12"/>
  </w:num>
  <w:num w:numId="20" w16cid:durableId="72704437">
    <w:abstractNumId w:val="34"/>
  </w:num>
  <w:num w:numId="21" w16cid:durableId="420221494">
    <w:abstractNumId w:val="2"/>
  </w:num>
  <w:num w:numId="22" w16cid:durableId="1282877681">
    <w:abstractNumId w:val="28"/>
  </w:num>
  <w:num w:numId="23" w16cid:durableId="1822770655">
    <w:abstractNumId w:val="7"/>
  </w:num>
  <w:num w:numId="24" w16cid:durableId="1118332829">
    <w:abstractNumId w:val="37"/>
  </w:num>
  <w:num w:numId="25" w16cid:durableId="745029298">
    <w:abstractNumId w:val="18"/>
  </w:num>
  <w:num w:numId="26" w16cid:durableId="1644040826">
    <w:abstractNumId w:val="32"/>
  </w:num>
  <w:num w:numId="27" w16cid:durableId="57288937">
    <w:abstractNumId w:val="35"/>
  </w:num>
  <w:num w:numId="28" w16cid:durableId="973411699">
    <w:abstractNumId w:val="0"/>
  </w:num>
  <w:num w:numId="29" w16cid:durableId="453788020">
    <w:abstractNumId w:val="17"/>
  </w:num>
  <w:num w:numId="30" w16cid:durableId="1270971054">
    <w:abstractNumId w:val="31"/>
  </w:num>
  <w:num w:numId="31" w16cid:durableId="854809714">
    <w:abstractNumId w:val="1"/>
  </w:num>
  <w:num w:numId="32" w16cid:durableId="1325739566">
    <w:abstractNumId w:val="21"/>
  </w:num>
  <w:num w:numId="33" w16cid:durableId="1354115441">
    <w:abstractNumId w:val="8"/>
  </w:num>
  <w:num w:numId="34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5" w16cid:durableId="906460110">
    <w:abstractNumId w:val="10"/>
  </w:num>
  <w:num w:numId="36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7" w16cid:durableId="430589459">
    <w:abstractNumId w:val="26"/>
  </w:num>
  <w:num w:numId="38" w16cid:durableId="439379461">
    <w:abstractNumId w:val="4"/>
  </w:num>
  <w:num w:numId="39" w16cid:durableId="436096251">
    <w:abstractNumId w:val="4"/>
  </w:num>
  <w:num w:numId="40" w16cid:durableId="264073827">
    <w:abstractNumId w:val="4"/>
  </w:num>
  <w:num w:numId="41" w16cid:durableId="91240353">
    <w:abstractNumId w:val="4"/>
  </w:num>
  <w:num w:numId="42" w16cid:durableId="1751075602">
    <w:abstractNumId w:val="4"/>
  </w:num>
  <w:num w:numId="43" w16cid:durableId="699089769">
    <w:abstractNumId w:val="4"/>
  </w:num>
  <w:num w:numId="44" w16cid:durableId="1478569026">
    <w:abstractNumId w:val="33"/>
  </w:num>
  <w:num w:numId="45" w16cid:durableId="182785082">
    <w:abstractNumId w:val="23"/>
  </w:num>
  <w:num w:numId="46" w16cid:durableId="415638858">
    <w:abstractNumId w:val="30"/>
  </w:num>
  <w:num w:numId="47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669"/>
    <w:rsid w:val="0004048B"/>
    <w:rsid w:val="00060461"/>
    <w:rsid w:val="000708F8"/>
    <w:rsid w:val="0007745E"/>
    <w:rsid w:val="0009234B"/>
    <w:rsid w:val="000C7CBB"/>
    <w:rsid w:val="000C7E33"/>
    <w:rsid w:val="000E0878"/>
    <w:rsid w:val="00103B6B"/>
    <w:rsid w:val="00106D1A"/>
    <w:rsid w:val="00157C4B"/>
    <w:rsid w:val="001716C7"/>
    <w:rsid w:val="001A5292"/>
    <w:rsid w:val="001A6545"/>
    <w:rsid w:val="001A74BB"/>
    <w:rsid w:val="001B39A5"/>
    <w:rsid w:val="001E4902"/>
    <w:rsid w:val="002057CE"/>
    <w:rsid w:val="0022178B"/>
    <w:rsid w:val="0024745D"/>
    <w:rsid w:val="0026024F"/>
    <w:rsid w:val="00284EB9"/>
    <w:rsid w:val="002D2931"/>
    <w:rsid w:val="002F0C13"/>
    <w:rsid w:val="003012E4"/>
    <w:rsid w:val="00333A3C"/>
    <w:rsid w:val="00355001"/>
    <w:rsid w:val="0036042C"/>
    <w:rsid w:val="00362A9D"/>
    <w:rsid w:val="00365EB5"/>
    <w:rsid w:val="00376C8A"/>
    <w:rsid w:val="00385458"/>
    <w:rsid w:val="003D2154"/>
    <w:rsid w:val="003E781A"/>
    <w:rsid w:val="003F3E8A"/>
    <w:rsid w:val="0040236C"/>
    <w:rsid w:val="00404E40"/>
    <w:rsid w:val="00437BDF"/>
    <w:rsid w:val="00441993"/>
    <w:rsid w:val="004703C7"/>
    <w:rsid w:val="004855AC"/>
    <w:rsid w:val="004B1449"/>
    <w:rsid w:val="004B55B1"/>
    <w:rsid w:val="004B577C"/>
    <w:rsid w:val="004C16F5"/>
    <w:rsid w:val="004C44C9"/>
    <w:rsid w:val="004C4E6E"/>
    <w:rsid w:val="004D1C6D"/>
    <w:rsid w:val="004D3D60"/>
    <w:rsid w:val="004D50EC"/>
    <w:rsid w:val="004F009A"/>
    <w:rsid w:val="004F35BA"/>
    <w:rsid w:val="00500B20"/>
    <w:rsid w:val="00506043"/>
    <w:rsid w:val="00534047"/>
    <w:rsid w:val="005377DB"/>
    <w:rsid w:val="00560DA3"/>
    <w:rsid w:val="00593DDE"/>
    <w:rsid w:val="005C1D8D"/>
    <w:rsid w:val="005C5014"/>
    <w:rsid w:val="005C785E"/>
    <w:rsid w:val="005F52DF"/>
    <w:rsid w:val="00606891"/>
    <w:rsid w:val="006221EF"/>
    <w:rsid w:val="00631CAB"/>
    <w:rsid w:val="00686F78"/>
    <w:rsid w:val="006A73F1"/>
    <w:rsid w:val="006D7DFC"/>
    <w:rsid w:val="006E2365"/>
    <w:rsid w:val="006F10CF"/>
    <w:rsid w:val="00700F1D"/>
    <w:rsid w:val="007010B6"/>
    <w:rsid w:val="00701A09"/>
    <w:rsid w:val="00704D7B"/>
    <w:rsid w:val="00710FD5"/>
    <w:rsid w:val="00713490"/>
    <w:rsid w:val="00725F88"/>
    <w:rsid w:val="007549E2"/>
    <w:rsid w:val="00782DBD"/>
    <w:rsid w:val="007841F5"/>
    <w:rsid w:val="00793FA9"/>
    <w:rsid w:val="007A55D8"/>
    <w:rsid w:val="007C0C08"/>
    <w:rsid w:val="007C163B"/>
    <w:rsid w:val="00810CB8"/>
    <w:rsid w:val="00832FDC"/>
    <w:rsid w:val="00863DF2"/>
    <w:rsid w:val="0087554D"/>
    <w:rsid w:val="00884262"/>
    <w:rsid w:val="008A1C76"/>
    <w:rsid w:val="008B2935"/>
    <w:rsid w:val="008D0B88"/>
    <w:rsid w:val="008D403C"/>
    <w:rsid w:val="008D7B68"/>
    <w:rsid w:val="008E3941"/>
    <w:rsid w:val="008E62A4"/>
    <w:rsid w:val="00911323"/>
    <w:rsid w:val="00955050"/>
    <w:rsid w:val="00976EA7"/>
    <w:rsid w:val="009770B5"/>
    <w:rsid w:val="00991C1C"/>
    <w:rsid w:val="009922AE"/>
    <w:rsid w:val="009C0C24"/>
    <w:rsid w:val="00A04A59"/>
    <w:rsid w:val="00A15AF2"/>
    <w:rsid w:val="00A526F5"/>
    <w:rsid w:val="00A52AA0"/>
    <w:rsid w:val="00AC22F6"/>
    <w:rsid w:val="00AC5FC2"/>
    <w:rsid w:val="00AD3842"/>
    <w:rsid w:val="00AF2511"/>
    <w:rsid w:val="00AF5188"/>
    <w:rsid w:val="00B03501"/>
    <w:rsid w:val="00B45FD7"/>
    <w:rsid w:val="00B5633F"/>
    <w:rsid w:val="00B66A90"/>
    <w:rsid w:val="00B84515"/>
    <w:rsid w:val="00BA114A"/>
    <w:rsid w:val="00BB4A40"/>
    <w:rsid w:val="00BB795D"/>
    <w:rsid w:val="00BC26A7"/>
    <w:rsid w:val="00BF3ABB"/>
    <w:rsid w:val="00BF4642"/>
    <w:rsid w:val="00C1576A"/>
    <w:rsid w:val="00C166A3"/>
    <w:rsid w:val="00C53DBB"/>
    <w:rsid w:val="00C66A04"/>
    <w:rsid w:val="00C927E6"/>
    <w:rsid w:val="00C94870"/>
    <w:rsid w:val="00CA6073"/>
    <w:rsid w:val="00CE4099"/>
    <w:rsid w:val="00D129B5"/>
    <w:rsid w:val="00D22A48"/>
    <w:rsid w:val="00D40FCB"/>
    <w:rsid w:val="00D475AD"/>
    <w:rsid w:val="00D569EB"/>
    <w:rsid w:val="00D771EE"/>
    <w:rsid w:val="00D92DB6"/>
    <w:rsid w:val="00DA685D"/>
    <w:rsid w:val="00DB4210"/>
    <w:rsid w:val="00DC261A"/>
    <w:rsid w:val="00DC747C"/>
    <w:rsid w:val="00E11A92"/>
    <w:rsid w:val="00E34CCB"/>
    <w:rsid w:val="00E5363F"/>
    <w:rsid w:val="00E559CE"/>
    <w:rsid w:val="00E562BE"/>
    <w:rsid w:val="00E71D91"/>
    <w:rsid w:val="00E77561"/>
    <w:rsid w:val="00E81BA6"/>
    <w:rsid w:val="00E861DC"/>
    <w:rsid w:val="00E942D6"/>
    <w:rsid w:val="00EB1672"/>
    <w:rsid w:val="00ED2B4F"/>
    <w:rsid w:val="00EF0A69"/>
    <w:rsid w:val="00F17798"/>
    <w:rsid w:val="00F217D7"/>
    <w:rsid w:val="00F26727"/>
    <w:rsid w:val="00F31990"/>
    <w:rsid w:val="00F345B6"/>
    <w:rsid w:val="00F60B0B"/>
    <w:rsid w:val="00F635C2"/>
    <w:rsid w:val="00F671AF"/>
    <w:rsid w:val="00F709B1"/>
    <w:rsid w:val="00F72B4E"/>
    <w:rsid w:val="00F75223"/>
    <w:rsid w:val="00FD2015"/>
    <w:rsid w:val="00FD4189"/>
    <w:rsid w:val="00FE4DBC"/>
    <w:rsid w:val="00FE5309"/>
    <w:rsid w:val="035DE277"/>
    <w:rsid w:val="08858D22"/>
    <w:rsid w:val="097044FA"/>
    <w:rsid w:val="0DF91F28"/>
    <w:rsid w:val="1573922E"/>
    <w:rsid w:val="1E4A541D"/>
    <w:rsid w:val="25D79808"/>
    <w:rsid w:val="37F263AD"/>
    <w:rsid w:val="3A3CBFC2"/>
    <w:rsid w:val="3A988EAD"/>
    <w:rsid w:val="3F808D49"/>
    <w:rsid w:val="524F054A"/>
    <w:rsid w:val="5E54561F"/>
    <w:rsid w:val="5F52D610"/>
    <w:rsid w:val="6904DFCB"/>
    <w:rsid w:val="7569F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7F2B4BF8-7D10-47E6-A627-23BCFFF9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4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F31990"/>
    <w:pPr>
      <w:suppressAutoHyphens/>
      <w:autoSpaceDN w:val="0"/>
      <w:spacing w:after="140" w:line="276" w:lineRule="auto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www.figma.com/file/1wpAMIVKDFmIDlxPkWVhZv/ClassAct-Celulares?type=design&amp;node-id=0-1&amp;mode=design&amp;t=ukOkUdsHdgqtssjd-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49</TotalTime>
  <Pages>17</Pages>
  <Words>2874</Words>
  <Characters>15524</Characters>
  <Application>Microsoft Office Word</Application>
  <DocSecurity>0</DocSecurity>
  <Lines>129</Lines>
  <Paragraphs>36</Paragraphs>
  <ScaleCrop>false</ScaleCrop>
  <Company>UFU</Company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Alex Cyrillo</cp:lastModifiedBy>
  <cp:revision>71</cp:revision>
  <cp:lastPrinted>1997-08-08T11:22:00Z</cp:lastPrinted>
  <dcterms:created xsi:type="dcterms:W3CDTF">2023-10-27T16:31:00Z</dcterms:created>
  <dcterms:modified xsi:type="dcterms:W3CDTF">2023-10-30T18:31:00Z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