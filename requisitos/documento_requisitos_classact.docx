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tângulo 55666587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7609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>
                <v:textbox inset="0,0,0,0">
                  <w:txbxContent>
                    <w:p w:rsidR="00F26727" w:rsidRDefault="00F26727" w14:paraId="6EA8EA9F" w14:textId="1591AB3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:rsidR="00F26727" w:rsidRDefault="00F26727" w14:paraId="613DCA33" w14:textId="2E422D76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71BB7C7F" w14:textId="594901E1" w:rsidR="00DC261A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DC261A">
        <w:rPr>
          <w:noProof/>
        </w:rPr>
        <w:t>Visão geral deste documento</w:t>
      </w:r>
      <w:r w:rsidR="00DC261A">
        <w:rPr>
          <w:noProof/>
        </w:rPr>
        <w:tab/>
      </w:r>
      <w:r w:rsidR="00DC261A">
        <w:rPr>
          <w:noProof/>
        </w:rPr>
        <w:fldChar w:fldCharType="begin"/>
      </w:r>
      <w:r w:rsidR="00DC261A">
        <w:rPr>
          <w:noProof/>
        </w:rPr>
        <w:instrText xml:space="preserve"> PAGEREF _Toc148782260 \h </w:instrText>
      </w:r>
      <w:r w:rsidR="00DC261A">
        <w:rPr>
          <w:noProof/>
        </w:rPr>
      </w:r>
      <w:r w:rsidR="00DC261A">
        <w:rPr>
          <w:noProof/>
        </w:rPr>
        <w:fldChar w:fldCharType="separate"/>
      </w:r>
      <w:r w:rsidR="00DC261A">
        <w:rPr>
          <w:noProof/>
        </w:rPr>
        <w:t>1</w:t>
      </w:r>
      <w:r w:rsidR="00DC261A">
        <w:rPr>
          <w:noProof/>
        </w:rPr>
        <w:fldChar w:fldCharType="end"/>
      </w:r>
    </w:p>
    <w:p w14:paraId="40A40BB9" w14:textId="283BE7B2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628E26" w14:textId="466E1225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F42EC2" w14:textId="25D3D340" w:rsidR="00DC261A" w:rsidRDefault="00DC261A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3202B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B29222" w14:textId="5DB18F18" w:rsidR="00DC261A" w:rsidRDefault="00DC261A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3202B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9CEB08" w14:textId="7318AA1C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17316" w14:textId="767ADEA7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D90362" w14:textId="5DD3DB2B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63B220" w14:textId="5FE1FE39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B54247" w14:textId="6AA75B45" w:rsidR="00DC261A" w:rsidRDefault="00DC261A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3202B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BC70AB" w14:textId="395880C7" w:rsidR="00DC261A" w:rsidRDefault="00DC261A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3202BB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3AFF8D" w14:textId="521E5233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6A9D3E" w14:textId="6691F6D3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EFEE9" w14:textId="702FE0FB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25EAA3" w14:textId="2E79435D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[RF003] Excluir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A75FAF" w14:textId="261CE56C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[RF004]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E88B3" w14:textId="5FEFE5DC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9F29D8" w14:textId="476A8756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[RF005] Cadastrar um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5361C" w14:textId="3612EB08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[RF006] Editar informações de um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9A690" w14:textId="1E0AAB28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[RF007] Excluir um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07CCB6" w14:textId="561A8FF6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[RF008] Visualizar histórico de compras de um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453942" w14:textId="4AAC5D08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B27C56" w14:textId="73882774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[RF009] Cadastrar um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89D2D" w14:textId="027788D4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[RF010] Logout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8816" w14:textId="10BE01C6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[RF011] Recuperar senha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7B8B6F" w14:textId="59971193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[RF012] &lt;sem nome&gt;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A0FA30" w14:textId="6FFF818D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AAED9D" w14:textId="42C4AC67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6A6258" w14:textId="2970096B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4BC0A8" w14:textId="0BB59C51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2ABC15" w14:textId="04DAE3EF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lastRenderedPageBreak/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7E3D4F" w14:textId="5A5477B6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02C4B5" w14:textId="300DB316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4138C3" w14:textId="7FCEFD4C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2B3EA0" w14:textId="7D08B0D3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0E32EE" w14:textId="558653A2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C48DC9" w14:textId="201FB8BA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8020C6" w14:textId="32975E16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763414" w14:textId="1156FFE2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B8CF89" w14:textId="349C2BB4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FEA6BE" w14:textId="41587628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970C" w14:textId="2D306D56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6280E7" w14:textId="237ABF21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F7D3B8" w14:textId="1CD03E1A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81FD5C" w14:textId="0DE45720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E16FCA" w14:textId="189BDA5F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8A6928" w14:textId="6F14CDA5" w:rsidR="00DC261A" w:rsidRDefault="00DC261A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F0F607" w14:textId="2DE45341" w:rsidR="00DC261A" w:rsidRDefault="00DC261A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_Toc148782307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CA31DF" w14:textId="3C1B43DC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2ED281F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CD12185" w14:textId="77777777" w:rsidR="00F26727" w:rsidRDefault="00F2672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48782260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A4F2947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09EF670E" w14:textId="77777777" w:rsidR="00F26727" w:rsidRDefault="00F2672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849932D" w14:textId="77777777" w:rsidR="001A74BB" w:rsidRDefault="001A74BB" w:rsidP="001A74BB">
      <w:pPr>
        <w:pStyle w:val="Ttulo2"/>
      </w:pPr>
      <w:bookmarkStart w:id="16" w:name="_Toc148782261"/>
      <w:r>
        <w:t>Glossário, Siglas e Acrogramas</w:t>
      </w:r>
      <w:bookmarkEnd w:id="16"/>
    </w:p>
    <w:p w14:paraId="19A01D2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2E8B7261" w14:textId="12DC9AF4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</w:t>
      </w:r>
      <w:r w:rsidR="1573922E" w:rsidRPr="1573922E">
        <w:rPr>
          <w:sz w:val="22"/>
          <w:szCs w:val="22"/>
        </w:rPr>
        <w:t>.,</w:t>
      </w:r>
      <w:r w:rsidRPr="00631CAB">
        <w:rPr>
          <w:sz w:val="22"/>
          <w:szCs w:val="22"/>
        </w:rPr>
        <w:t xml:space="preserve"> o qual não pode ser mais comercializado. Tal atividade reduz o estoque para não deixar constar no estoque o que não se possui mais, e ao mesmo tempo permite lançar o preço de custo do produto como prejuízo.</w:t>
      </w:r>
    </w:p>
    <w:p w14:paraId="36AFCDD4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14:paraId="117808A6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14:paraId="44F0787C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14:paraId="584AFF04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502631B7" w14:textId="77777777" w:rsidR="001A74BB" w:rsidRDefault="001A74BB" w:rsidP="001A74BB">
      <w:pPr>
        <w:pStyle w:val="TextoNormal"/>
      </w:pPr>
    </w:p>
    <w:p w14:paraId="644E1D95" w14:textId="77777777" w:rsidR="001A74BB" w:rsidRDefault="001A74BB" w:rsidP="001A74BB">
      <w:pPr>
        <w:pStyle w:val="Ttulo2"/>
      </w:pPr>
      <w:bookmarkStart w:id="17" w:name="_Toc148782262"/>
      <w:r>
        <w:lastRenderedPageBreak/>
        <w:t>Definições</w:t>
      </w:r>
      <w:r w:rsidR="005C5014">
        <w:t xml:space="preserve"> e Atributos de Requisitos</w:t>
      </w:r>
      <w:bookmarkEnd w:id="17"/>
    </w:p>
    <w:p w14:paraId="23D1D0BF" w14:textId="77777777" w:rsidR="00F26727" w:rsidRDefault="00F26727">
      <w:pPr>
        <w:pStyle w:val="Ttulo3"/>
      </w:pPr>
      <w:bookmarkStart w:id="18" w:name="_Toc468086043"/>
      <w:bookmarkStart w:id="19" w:name="_Toc148782263"/>
      <w:r>
        <w:t>Identificação dos Requisitos</w:t>
      </w:r>
      <w:bookmarkEnd w:id="18"/>
      <w:bookmarkEnd w:id="19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20" w:name="_Toc468086044"/>
      <w:bookmarkStart w:id="21" w:name="_Toc148782264"/>
      <w:r>
        <w:t>Prioridades dos Requisitos</w:t>
      </w:r>
      <w:bookmarkEnd w:id="20"/>
      <w:bookmarkEnd w:id="21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AB154D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48782265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85CE0D9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E2AAF50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369458A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741A7255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35A11B65" w14:textId="77777777" w:rsidR="00C1576A" w:rsidRPr="00C1576A" w:rsidRDefault="00C1576A" w:rsidP="00C1576A">
      <w:pPr>
        <w:pStyle w:val="TextoNormal"/>
      </w:pP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59395001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2B8E6DA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12105D62" w14:textId="77777777" w:rsidR="00F26727" w:rsidRDefault="00F2672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48782266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B342A40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5B45A899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1A61DD23" w14:textId="77777777" w:rsidR="00F26727" w:rsidRDefault="00F2672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376D3C3E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48782267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74ACD6A9" w14:textId="7777777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>Foram identificados cinco usuários do sistema XXX denominados de GardenAdmin, Caixa, Investidor, Cliente Pessoa Física e Cliente Pessoa Jurídica, abaixo detalhados.</w:t>
      </w:r>
    </w:p>
    <w:p w14:paraId="25B3FDD1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="00C1576A" w:rsidRPr="00B66A90">
        <w:rPr>
          <w:b/>
          <w:sz w:val="24"/>
          <w:szCs w:val="24"/>
        </w:rPr>
        <w:t xml:space="preserve"> </w:t>
      </w:r>
    </w:p>
    <w:p w14:paraId="051D0E7A" w14:textId="77777777" w:rsidR="00C1576A" w:rsidRPr="00D92DB6" w:rsidRDefault="00C1576A" w:rsidP="00D92DB6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="00631CAB" w:rsidRPr="00D92DB6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="00631CAB" w:rsidRPr="00D92DB6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14:paraId="46C0FFBD" w14:textId="77777777" w:rsidR="00C1576A" w:rsidRP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14:paraId="751FCFF2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14:paraId="60797265" w14:textId="77777777" w:rsid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14:paraId="2E2673B8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r w:rsidR="00B66A90" w:rsidRPr="00B66A90">
        <w:rPr>
          <w:sz w:val="24"/>
          <w:szCs w:val="24"/>
        </w:rPr>
        <w:t>adfas</w:t>
      </w:r>
    </w:p>
    <w:p w14:paraId="14322A52" w14:textId="77777777"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14:paraId="638E4269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63969FF1" w14:textId="77777777"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14:paraId="2482CCAD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48F2C072" w14:textId="77777777" w:rsidR="00B66A90" w:rsidRPr="00B66A90" w:rsidRDefault="00B66A90" w:rsidP="00B66A90">
      <w:pPr>
        <w:ind w:left="284"/>
        <w:rPr>
          <w:sz w:val="24"/>
          <w:szCs w:val="24"/>
        </w:rPr>
      </w:pPr>
    </w:p>
    <w:p w14:paraId="23CDA6B7" w14:textId="77777777" w:rsidR="00C1576A" w:rsidRDefault="00C1576A">
      <w:pPr>
        <w:pStyle w:val="TextoNormal"/>
      </w:pPr>
      <w:bookmarkStart w:id="51" w:name="_Ref471361536"/>
    </w:p>
    <w:p w14:paraId="23817108" w14:textId="77777777" w:rsidR="00C1576A" w:rsidRDefault="00C1576A">
      <w:pPr>
        <w:pStyle w:val="TextoNormal"/>
      </w:pPr>
    </w:p>
    <w:p w14:paraId="37D9FC60" w14:textId="77777777" w:rsidR="00C1576A" w:rsidRDefault="00C1576A" w:rsidP="00C1576A">
      <w:pPr>
        <w:pStyle w:val="Ttulo2"/>
      </w:pPr>
      <w:bookmarkStart w:id="52" w:name="_Toc148782268"/>
      <w:r>
        <w:lastRenderedPageBreak/>
        <w:t xml:space="preserve">Diagrama de Caso de Uso </w:t>
      </w:r>
      <w:r w:rsidR="008E3941">
        <w:t>– Visáo do Usuário</w:t>
      </w:r>
      <w:bookmarkEnd w:id="52"/>
    </w:p>
    <w:p w14:paraId="40B3B8C1" w14:textId="77777777" w:rsidR="008E3941" w:rsidRDefault="008E3941" w:rsidP="008E3941">
      <w:pPr>
        <w:pStyle w:val="Ttulo3"/>
      </w:pPr>
      <w:bookmarkStart w:id="53" w:name="_Toc148782269"/>
      <w:r>
        <w:t>Visão do GardenAdmin</w:t>
      </w:r>
      <w:bookmarkEnd w:id="53"/>
      <w:r>
        <w:t xml:space="preserve"> </w:t>
      </w:r>
    </w:p>
    <w:p w14:paraId="49C3A1B3" w14:textId="77777777" w:rsidR="00C1576A" w:rsidRDefault="00C1576A" w:rsidP="00C1576A">
      <w:pPr>
        <w:pStyle w:val="TextoNormal"/>
      </w:pPr>
    </w:p>
    <w:p w14:paraId="711F24D8" w14:textId="456A2BD3" w:rsidR="00C1576A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 w:rsidR="00DC261A">
        <w:fldChar w:fldCharType="separate"/>
      </w:r>
      <w:r>
        <w:fldChar w:fldCharType="end"/>
      </w:r>
    </w:p>
    <w:p w14:paraId="52D563FC" w14:textId="77777777" w:rsidR="008E3941" w:rsidRDefault="008E3941" w:rsidP="008E3941">
      <w:pPr>
        <w:pStyle w:val="Ttulo3"/>
      </w:pPr>
      <w:bookmarkStart w:id="54" w:name="_Toc148782270"/>
      <w:r>
        <w:t xml:space="preserve">Visão do </w:t>
      </w:r>
      <w:r w:rsidR="00631CAB">
        <w:t>Vendedor</w:t>
      </w:r>
      <w:bookmarkEnd w:id="54"/>
      <w:r>
        <w:t xml:space="preserve"> </w:t>
      </w:r>
    </w:p>
    <w:p w14:paraId="5F699B94" w14:textId="77777777" w:rsidR="00C1576A" w:rsidRDefault="00C1576A">
      <w:pPr>
        <w:pStyle w:val="TextoNormal"/>
      </w:pPr>
    </w:p>
    <w:p w14:paraId="71825F38" w14:textId="15200DE7" w:rsidR="008E3941" w:rsidRDefault="008E3941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fldChar w:fldCharType="begin"/>
      </w:r>
      <w:r>
        <w:instrText xml:space="preserve"> INCLUDEPICTURE "https://sistemasinf162.files.wordpress.com/2014/06/c2.jpg" \* MERGEFORMATINET </w:instrText>
      </w:r>
      <w:r w:rsidR="00DC261A">
        <w:fldChar w:fldCharType="separate"/>
      </w:r>
      <w:r>
        <w:fldChar w:fldCharType="end"/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25pt;height:36.75pt" o:ole="">
            <v:imagedata r:id="rId16" o:title=""/>
          </v:shape>
          <o:OLEObject Type="Embed" ProgID="Word.Document.8" ShapeID="_x0000_i1026" DrawAspect="Content" ObjectID="_1759395002" r:id="rId17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4DFC8991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6C3654F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7B65AD83" w14:textId="77777777"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61" w:name="_Toc467473450"/>
      <w:bookmarkStart w:id="62" w:name="_Toc467473982"/>
      <w:bookmarkStart w:id="63" w:name="_Toc467477721"/>
      <w:bookmarkStart w:id="64" w:name="_Toc467494875"/>
      <w:bookmarkStart w:id="65" w:name="_Toc467495245"/>
      <w:bookmarkStart w:id="66" w:name="_Toc468086053"/>
      <w:bookmarkStart w:id="67" w:name="_Toc148782271"/>
      <w:r>
        <w:t>Produtos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5639FB51" w14:textId="77777777" w:rsidR="00D92DB6" w:rsidRDefault="00D92DB6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96B3C14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1EC8316" w14:textId="77777777"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196DC932" w14:textId="797CA64C" w:rsidR="004D3D60" w:rsidRDefault="00F26727" w:rsidP="004D3D60">
      <w:pPr>
        <w:pStyle w:val="Requisito"/>
      </w:pPr>
      <w:r>
        <w:t xml:space="preserve"> </w:t>
      </w:r>
      <w:bookmarkStart w:id="68" w:name="_Toc467473451"/>
      <w:bookmarkStart w:id="69" w:name="_Toc467473983"/>
      <w:bookmarkStart w:id="70" w:name="_Toc467477722"/>
      <w:bookmarkStart w:id="71" w:name="_Toc467494876"/>
      <w:bookmarkStart w:id="72" w:name="_Toc467495246"/>
      <w:bookmarkStart w:id="73" w:name="_Toc468086054"/>
      <w:bookmarkStart w:id="74" w:name="_Toc148782272"/>
      <w:r>
        <w:t xml:space="preserve">[RF001] </w:t>
      </w:r>
      <w:bookmarkEnd w:id="68"/>
      <w:bookmarkEnd w:id="69"/>
      <w:bookmarkEnd w:id="70"/>
      <w:bookmarkEnd w:id="71"/>
      <w:bookmarkEnd w:id="72"/>
      <w:bookmarkEnd w:id="73"/>
      <w:r w:rsidR="007841F5">
        <w:t>Adicionar um produto</w:t>
      </w:r>
      <w:bookmarkEnd w:id="74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7569F116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38317BA1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40FCB" w:rsidRPr="00D40FCB" w14:paraId="6A46CC6C" w14:textId="77777777" w:rsidTr="7569F116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   </w:t>
            </w:r>
            <w:r w:rsidRPr="00D40FCB">
              <w:t>(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7569F116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7569F116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7569F116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D9E0A81" w14:textId="4E04638F" w:rsidR="007841F5" w:rsidRPr="00D40FCB" w:rsidRDefault="007841F5" w:rsidP="007841F5">
            <w:r>
              <w:t>O gerente deve estar logado no sistema.</w:t>
            </w:r>
          </w:p>
        </w:tc>
      </w:tr>
      <w:tr w:rsidR="007841F5" w:rsidRPr="00D40FCB" w14:paraId="245C6FDE" w14:textId="77777777" w:rsidTr="7569F116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99781D3" w14:textId="1A9F556F" w:rsidR="007841F5" w:rsidRPr="00D40FCB" w:rsidRDefault="007841F5" w:rsidP="007841F5">
            <w:r>
              <w:t>O sistema deve exibir na tela uma mensagem informando se a operação foi concluída ou não.</w:t>
            </w:r>
          </w:p>
        </w:tc>
      </w:tr>
      <w:tr w:rsidR="007841F5" w:rsidRPr="00D40FCB" w14:paraId="168D9E70" w14:textId="77777777" w:rsidTr="7569F116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09D6485A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7554D" w:rsidRPr="00D40FCB" w14:paraId="5203DBBA" w14:textId="77777777" w:rsidTr="7569F116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77777777" w:rsidR="0087554D" w:rsidRDefault="0087554D" w:rsidP="0087554D">
            <w:r>
              <w:t>2. Muda para a tela de adicionar produtos que coleta as informações do produto.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03F60A09" w14:textId="77777777" w:rsidR="0087554D" w:rsidRDefault="0087554D" w:rsidP="0087554D">
            <w:r>
              <w:t>5. Verifica se o produto já existe.</w:t>
            </w:r>
          </w:p>
          <w:p w14:paraId="10EBB08C" w14:textId="77777777" w:rsidR="0087554D" w:rsidRDefault="0087554D" w:rsidP="0087554D"/>
          <w:p w14:paraId="3CE0A3F5" w14:textId="77777777" w:rsidR="0087554D" w:rsidRDefault="0087554D" w:rsidP="0087554D">
            <w:r>
              <w:t>6. Adiciona o produto na tabela.</w:t>
            </w:r>
          </w:p>
          <w:p w14:paraId="10FEB138" w14:textId="77777777" w:rsidR="0087554D" w:rsidRDefault="0087554D" w:rsidP="0087554D"/>
          <w:p w14:paraId="15E16233" w14:textId="77777777" w:rsidR="0087554D" w:rsidRDefault="0087554D" w:rsidP="0087554D">
            <w:r>
              <w:t>7. Mostra a mensagem confirmando a operação.</w:t>
            </w:r>
          </w:p>
          <w:p w14:paraId="17148CEA" w14:textId="53E08427" w:rsidR="0087554D" w:rsidRDefault="0087554D" w:rsidP="0087554D">
            <w:pPr>
              <w:tabs>
                <w:tab w:val="left" w:pos="2130"/>
              </w:tabs>
            </w:pPr>
            <w:r>
              <w:tab/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7569F116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0F9BAB61" w14:textId="2215EAAF" w:rsidR="0087554D" w:rsidRPr="00D40FCB" w:rsidRDefault="0087554D" w:rsidP="0087554D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7554D" w:rsidRPr="00D40FCB" w14:paraId="0A82E1EB" w14:textId="77777777" w:rsidTr="7569F116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36DC99E2" w14:textId="77777777" w:rsidR="0087554D" w:rsidRDefault="0087554D" w:rsidP="0087554D">
            <w:r>
              <w:t>1 –  Não podem ser cadastrados mais de 30 produtos.</w:t>
            </w:r>
          </w:p>
          <w:p w14:paraId="64862D40" w14:textId="550DB1C5" w:rsidR="0087554D" w:rsidRPr="006E2365" w:rsidRDefault="0087554D" w:rsidP="0087554D"/>
        </w:tc>
      </w:tr>
    </w:tbl>
    <w:p w14:paraId="5A21BCE7" w14:textId="77777777" w:rsidR="00D40FCB" w:rsidRPr="00D40FCB" w:rsidRDefault="00D40FCB" w:rsidP="00D40FCB"/>
    <w:p w14:paraId="5B58BD29" w14:textId="0A272F15" w:rsidR="001716C7" w:rsidRDefault="001716C7" w:rsidP="001716C7">
      <w:pPr>
        <w:pStyle w:val="Requisito"/>
      </w:pPr>
      <w:bookmarkStart w:id="75" w:name="_Toc467473452"/>
      <w:bookmarkStart w:id="76" w:name="_Toc467473993"/>
      <w:bookmarkStart w:id="77" w:name="_Toc467477732"/>
      <w:bookmarkStart w:id="78" w:name="_Toc467494885"/>
      <w:bookmarkStart w:id="79" w:name="_Toc467495251"/>
      <w:bookmarkStart w:id="80" w:name="_Toc468086057"/>
      <w:bookmarkStart w:id="81" w:name="_Toc148782273"/>
      <w:r>
        <w:t xml:space="preserve">[RF002] </w:t>
      </w:r>
      <w:r w:rsidR="00FD4189">
        <w:t>Editar um produto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7569F116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7569F116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7569F116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7569F116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04643A5E" w:rsidR="0087554D" w:rsidRPr="00D40FCB" w:rsidRDefault="0087554D" w:rsidP="0087554D">
            <w:r>
              <w:t>O gerente deve estar logado no sistema e na tela de lista de produtos.</w:t>
            </w:r>
          </w:p>
        </w:tc>
      </w:tr>
      <w:tr w:rsidR="0087554D" w:rsidRPr="00D40FCB" w14:paraId="4D7497C1" w14:textId="77777777" w:rsidTr="7569F116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3A383" w14:textId="77777777" w:rsidR="0087554D" w:rsidRPr="00D40FCB" w:rsidRDefault="0087554D" w:rsidP="0087554D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87554D" w:rsidRPr="00D40FCB" w14:paraId="27651F91" w14:textId="77777777" w:rsidTr="7569F116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02D25BF3" w:rsidR="0087554D" w:rsidRPr="00D40FCB" w:rsidRDefault="0087554D" w:rsidP="0087554D">
            <w:r>
              <w:t>O sistema deve voltar para a tela de lista de produtos.</w:t>
            </w:r>
          </w:p>
        </w:tc>
      </w:tr>
      <w:tr w:rsidR="0087554D" w:rsidRPr="00D40FCB" w14:paraId="3F7C9E27" w14:textId="77777777" w:rsidTr="7569F116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1063E0ED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 de lista de produtos</w:t>
            </w:r>
          </w:p>
        </w:tc>
      </w:tr>
      <w:tr w:rsidR="0087554D" w:rsidRPr="00D40FCB" w14:paraId="62C44A3A" w14:textId="77777777" w:rsidTr="7569F116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77777777" w:rsidR="0087554D" w:rsidRDefault="0087554D" w:rsidP="0087554D">
            <w:r>
              <w:t>5-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lastRenderedPageBreak/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77777777" w:rsidR="0087554D" w:rsidRDefault="0087554D" w:rsidP="0087554D">
            <w:r>
              <w:t>2. Apresenta os detalhes do produto em outra tela.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7777777" w:rsidR="0087554D" w:rsidRDefault="0087554D" w:rsidP="0087554D">
            <w:r>
              <w:t>4. Sistema solicita confirmação de cancelamento.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03FC24C7" w14:textId="77777777" w:rsidR="0087554D" w:rsidRDefault="0087554D" w:rsidP="0087554D">
            <w:r>
              <w:lastRenderedPageBreak/>
              <w:t>6. Atualiza na tabela o(s) atributo(s) que foram alterado(s).</w:t>
            </w:r>
          </w:p>
          <w:p w14:paraId="7B1B8F93" w14:textId="77777777" w:rsidR="0087554D" w:rsidRDefault="0087554D" w:rsidP="0087554D"/>
          <w:p w14:paraId="1ACA6D00" w14:textId="6B5FFDD3" w:rsidR="0087554D" w:rsidRPr="00D40FCB" w:rsidRDefault="0087554D" w:rsidP="0087554D">
            <w:r>
              <w:t>7. Volta para a tela de lista de produtos.</w:t>
            </w:r>
          </w:p>
        </w:tc>
      </w:tr>
      <w:tr w:rsidR="0087554D" w:rsidRPr="00D40FCB" w14:paraId="5617FB65" w14:textId="77777777" w:rsidTr="7569F116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082D4" w14:textId="41C73C55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87554D" w:rsidRPr="00D40FCB" w14:paraId="7ECCB7A9" w14:textId="77777777" w:rsidTr="7569F116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77777777" w:rsidR="0087554D" w:rsidRDefault="0087554D" w:rsidP="0087554D">
            <w:r>
              <w:t>1 – Não deve ser possível alterar todos os atributos de um produto em uma única operação.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7C5E0544" w:rsidR="007841F5" w:rsidRDefault="7569F116" w:rsidP="7569F116">
      <w:pPr>
        <w:pStyle w:val="Requisito"/>
      </w:pPr>
      <w:bookmarkStart w:id="82" w:name="_Toc148782274"/>
      <w:r>
        <w:t>[RF003] Excluir um produto</w:t>
      </w:r>
      <w:bookmarkEnd w:id="8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7569F116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7569F116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7569F116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7777777" w:rsidR="007841F5" w:rsidRPr="00D40FCB" w:rsidRDefault="007841F5" w:rsidP="00F87856">
            <w:r w:rsidRPr="00D40FCB">
              <w:t>Aluno.</w:t>
            </w:r>
          </w:p>
        </w:tc>
      </w:tr>
      <w:tr w:rsidR="007841F5" w:rsidRPr="00D40FCB" w14:paraId="3322E7D8" w14:textId="77777777" w:rsidTr="7569F116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77777777" w:rsidR="007841F5" w:rsidRPr="00D40FCB" w:rsidRDefault="007841F5" w:rsidP="00F87856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7841F5" w:rsidRPr="00D40FCB" w14:paraId="43DA7AA0" w14:textId="77777777" w:rsidTr="7569F116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69336" w14:textId="77777777" w:rsidR="007841F5" w:rsidRPr="00D40FCB" w:rsidRDefault="007841F5" w:rsidP="00F87856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7841F5" w:rsidRPr="00D40FCB" w14:paraId="7130A43C" w14:textId="77777777" w:rsidTr="7569F116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77777777" w:rsidR="007841F5" w:rsidRPr="00D40FCB" w:rsidRDefault="007841F5" w:rsidP="00F87856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841F5" w:rsidRPr="00D40FCB" w14:paraId="6A2A4515" w14:textId="77777777" w:rsidTr="7569F116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841F5" w:rsidRPr="00D40FCB" w14:paraId="57346A22" w14:textId="77777777" w:rsidTr="7569F116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77777777" w:rsidR="007841F5" w:rsidRPr="00D40FCB" w:rsidRDefault="007841F5" w:rsidP="00F87856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21356CAB" w14:textId="77777777" w:rsidR="007841F5" w:rsidRDefault="007841F5" w:rsidP="00F87856"/>
          <w:p w14:paraId="1996B058" w14:textId="77777777" w:rsidR="007841F5" w:rsidRPr="00D40FCB" w:rsidRDefault="007841F5" w:rsidP="00F87856">
            <w:r>
              <w:t>1</w:t>
            </w:r>
            <w:r w:rsidRPr="00D40FCB">
              <w:t>. Seleciona a opção de cancelamento de disciplinas.</w:t>
            </w:r>
          </w:p>
          <w:p w14:paraId="44F7D9BD" w14:textId="77777777" w:rsidR="007841F5" w:rsidRDefault="007841F5" w:rsidP="00F87856"/>
          <w:p w14:paraId="73690338" w14:textId="77777777" w:rsidR="007841F5" w:rsidRDefault="007841F5" w:rsidP="00F87856">
            <w:r>
              <w:t>3</w:t>
            </w:r>
            <w:r w:rsidRPr="00D40FCB">
              <w:t>. Seleciona a disciplina desejada para cancelamento.</w:t>
            </w:r>
          </w:p>
          <w:p w14:paraId="1EAD7A33" w14:textId="77777777" w:rsidR="007841F5" w:rsidRDefault="007841F5" w:rsidP="00F87856"/>
          <w:p w14:paraId="0035BDF0" w14:textId="77777777" w:rsidR="007841F5" w:rsidRDefault="007841F5" w:rsidP="00F87856"/>
          <w:p w14:paraId="28C457A3" w14:textId="77777777" w:rsidR="007841F5" w:rsidRDefault="007841F5" w:rsidP="00F87856"/>
          <w:p w14:paraId="0F62CB95" w14:textId="77777777" w:rsidR="007841F5" w:rsidRPr="00D40FCB" w:rsidRDefault="007841F5" w:rsidP="00F87856">
            <w:r>
              <w:t>6. Confirma cancelamento.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 w:rsidP="00F87856"/>
          <w:p w14:paraId="34A2040D" w14:textId="77777777" w:rsidR="007841F5" w:rsidRDefault="007841F5" w:rsidP="00F87856"/>
          <w:p w14:paraId="4682425C" w14:textId="77777777" w:rsidR="007841F5" w:rsidRPr="00D40FCB" w:rsidRDefault="007841F5" w:rsidP="00F87856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14:paraId="0E38A2E2" w14:textId="77777777" w:rsidR="007841F5" w:rsidRDefault="007841F5" w:rsidP="00F87856"/>
          <w:p w14:paraId="2DCD7B50" w14:textId="77777777" w:rsidR="007841F5" w:rsidRDefault="007841F5" w:rsidP="00F87856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14:paraId="3F008348" w14:textId="77777777" w:rsidR="007841F5" w:rsidRDefault="007841F5" w:rsidP="00F87856"/>
          <w:p w14:paraId="11B9251F" w14:textId="77777777" w:rsidR="007841F5" w:rsidRDefault="007841F5" w:rsidP="00F87856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14:paraId="06D1C013" w14:textId="77777777" w:rsidR="007841F5" w:rsidRDefault="007841F5" w:rsidP="00F87856"/>
          <w:p w14:paraId="37C25A04" w14:textId="77777777" w:rsidR="007841F5" w:rsidRDefault="007841F5" w:rsidP="00F87856">
            <w:r>
              <w:t>7. Cancela disciplina</w:t>
            </w:r>
          </w:p>
          <w:p w14:paraId="36041F60" w14:textId="77777777" w:rsidR="007841F5" w:rsidRPr="00D40FCB" w:rsidRDefault="007841F5" w:rsidP="00F87856"/>
        </w:tc>
      </w:tr>
      <w:tr w:rsidR="007841F5" w:rsidRPr="00D40FCB" w14:paraId="0E7304C9" w14:textId="77777777" w:rsidTr="7569F116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77777777" w:rsidR="007841F5" w:rsidRPr="00D40FCB" w:rsidRDefault="007841F5" w:rsidP="00F87856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700E9D4" w14:textId="77777777" w:rsidR="007841F5" w:rsidRDefault="007841F5" w:rsidP="00F87856">
            <w:r>
              <w:t>4.  Caso o aluno tenha cancelado a disciplina duas vezes ou mais, enviar mensagem “esta disciplina não pode mais ser cancelada”.</w:t>
            </w:r>
          </w:p>
          <w:p w14:paraId="7917505D" w14:textId="77777777" w:rsidR="007841F5" w:rsidRPr="00D40FCB" w:rsidRDefault="007841F5" w:rsidP="00F87856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w:rsidR="007841F5" w:rsidRPr="00D40FCB" w14:paraId="561FEA21" w14:textId="77777777" w:rsidTr="7569F116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 w:rsidP="00F87856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B5A90" w14:textId="77777777" w:rsidR="007841F5" w:rsidRDefault="007841F5" w:rsidP="00F87856"/>
          <w:p w14:paraId="12DDFED0" w14:textId="77777777" w:rsidR="007841F5" w:rsidRPr="006E2365" w:rsidRDefault="007841F5" w:rsidP="00F87856">
            <w:r w:rsidRPr="006E2365">
              <w:t>1 – A disciplina só pode ser cancelada se houver menos de 5 alunos matriculados nela.</w:t>
            </w:r>
          </w:p>
          <w:p w14:paraId="69852363" w14:textId="77777777" w:rsidR="007841F5" w:rsidRPr="006E2365" w:rsidRDefault="007841F5" w:rsidP="00F87856">
            <w:r w:rsidRPr="006E2365">
              <w:t>2 – Não é possível cancelar uma disciplina após o início das aulas.</w:t>
            </w:r>
          </w:p>
          <w:p w14:paraId="33AB8527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</w:tr>
    </w:tbl>
    <w:p w14:paraId="6C3D8EDB" w14:textId="753AF716" w:rsidR="00B03501" w:rsidRPr="00B03501" w:rsidRDefault="007841F5" w:rsidP="00B03501">
      <w:pPr>
        <w:pStyle w:val="Requisito"/>
      </w:pPr>
      <w:bookmarkStart w:id="83" w:name="_Toc148782275"/>
      <w:r>
        <w:t>[RF00</w:t>
      </w:r>
      <w:r w:rsidR="00FD4189">
        <w:t>4</w:t>
      </w:r>
      <w:r>
        <w:t xml:space="preserve">] </w:t>
      </w:r>
      <w:r w:rsidR="002F0C13">
        <w:t>&lt;Nome de outro caso de uso&gt;</w:t>
      </w:r>
      <w:bookmarkEnd w:id="8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00F87856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77777777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841F5" w:rsidRPr="00D40FCB" w14:paraId="73116D6F" w14:textId="77777777" w:rsidTr="00F87856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7790C8F5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2060F876" w14:textId="77777777" w:rsidTr="00F87856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77777777" w:rsidR="007841F5" w:rsidRPr="00D40FCB" w:rsidRDefault="007841F5" w:rsidP="007841F5">
            <w:r w:rsidRPr="00D40FCB">
              <w:t>Aluno.</w:t>
            </w:r>
          </w:p>
        </w:tc>
      </w:tr>
      <w:tr w:rsidR="007841F5" w:rsidRPr="00D40FCB" w14:paraId="68B7C853" w14:textId="77777777" w:rsidTr="00F87856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77777777" w:rsidR="007841F5" w:rsidRPr="00D40FCB" w:rsidRDefault="007841F5" w:rsidP="007841F5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7841F5" w:rsidRPr="00D40FCB" w14:paraId="04EE3C72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4E14" w14:textId="77777777" w:rsidR="007841F5" w:rsidRPr="00D40FCB" w:rsidRDefault="007841F5" w:rsidP="007841F5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7841F5" w:rsidRPr="00D40FCB" w14:paraId="65F20338" w14:textId="77777777" w:rsidTr="00F87856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77777777" w:rsidR="007841F5" w:rsidRPr="00D40FCB" w:rsidRDefault="007841F5" w:rsidP="007841F5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841F5" w:rsidRPr="00D40FCB" w14:paraId="3ED02D60" w14:textId="77777777" w:rsidTr="00F87856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77777777" w:rsidR="007841F5" w:rsidRPr="00D40FCB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77777777" w:rsidR="007841F5" w:rsidRPr="00D40FCB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841F5" w:rsidRPr="00D40FCB" w14:paraId="69754350" w14:textId="77777777" w:rsidTr="00F87856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77777777" w:rsidR="007841F5" w:rsidRPr="00D40FCB" w:rsidRDefault="007841F5" w:rsidP="007841F5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4EA0897B" w14:textId="77777777" w:rsidR="007841F5" w:rsidRDefault="007841F5" w:rsidP="007841F5"/>
          <w:p w14:paraId="7FC72100" w14:textId="77777777" w:rsidR="007841F5" w:rsidRPr="00D40FCB" w:rsidRDefault="007841F5" w:rsidP="007841F5">
            <w:r>
              <w:t>1</w:t>
            </w:r>
            <w:r w:rsidRPr="00D40FCB">
              <w:t>. Seleciona a opção de cancelamento de disciplinas.</w:t>
            </w:r>
          </w:p>
          <w:p w14:paraId="1549FDBB" w14:textId="77777777" w:rsidR="007841F5" w:rsidRDefault="007841F5" w:rsidP="007841F5"/>
          <w:p w14:paraId="5297A4CE" w14:textId="77777777" w:rsidR="007841F5" w:rsidRDefault="007841F5" w:rsidP="007841F5">
            <w:r>
              <w:t>3</w:t>
            </w:r>
            <w:r w:rsidRPr="00D40FCB">
              <w:t>. Seleciona a disciplina desejada para cancelamento.</w:t>
            </w:r>
          </w:p>
          <w:p w14:paraId="1E9A63AE" w14:textId="77777777" w:rsidR="007841F5" w:rsidRDefault="007841F5" w:rsidP="007841F5"/>
          <w:p w14:paraId="23EED2D2" w14:textId="77777777" w:rsidR="007841F5" w:rsidRDefault="007841F5" w:rsidP="007841F5"/>
          <w:p w14:paraId="1C1A7624" w14:textId="77777777" w:rsidR="007841F5" w:rsidRDefault="007841F5" w:rsidP="007841F5"/>
          <w:p w14:paraId="3E33113B" w14:textId="77777777" w:rsidR="007841F5" w:rsidRPr="00D40FCB" w:rsidRDefault="007841F5" w:rsidP="007841F5">
            <w:r>
              <w:t>6. Confirma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77777777" w:rsidR="007841F5" w:rsidRPr="00D40FCB" w:rsidRDefault="007841F5" w:rsidP="007841F5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14:paraId="30538929" w14:textId="77777777" w:rsidR="007841F5" w:rsidRDefault="007841F5" w:rsidP="007841F5"/>
          <w:p w14:paraId="0FC1B31A" w14:textId="77777777" w:rsidR="007841F5" w:rsidRDefault="007841F5" w:rsidP="007841F5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14:paraId="1500B1AF" w14:textId="77777777" w:rsidR="007841F5" w:rsidRDefault="007841F5" w:rsidP="007841F5"/>
          <w:p w14:paraId="56AD33C1" w14:textId="77777777" w:rsidR="007841F5" w:rsidRDefault="007841F5" w:rsidP="007841F5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14:paraId="4DA76142" w14:textId="77777777" w:rsidR="007841F5" w:rsidRDefault="007841F5" w:rsidP="007841F5"/>
          <w:p w14:paraId="294AFB44" w14:textId="77777777" w:rsidR="007841F5" w:rsidRDefault="007841F5" w:rsidP="007841F5">
            <w:r>
              <w:t>7. Cancela disciplina</w:t>
            </w:r>
          </w:p>
          <w:p w14:paraId="3C9634D2" w14:textId="77777777" w:rsidR="007841F5" w:rsidRPr="00D40FCB" w:rsidRDefault="007841F5" w:rsidP="007841F5"/>
        </w:tc>
      </w:tr>
      <w:tr w:rsidR="007841F5" w:rsidRPr="00D40FCB" w14:paraId="3DA93CA7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77777777" w:rsidR="007841F5" w:rsidRPr="00D40FCB" w:rsidRDefault="007841F5" w:rsidP="007841F5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B35EE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D00D795" w14:textId="77777777" w:rsidR="007841F5" w:rsidRDefault="007841F5" w:rsidP="007841F5">
            <w:r>
              <w:t>4.  Caso o aluno tenha cancelado a disciplina duas vezes ou mais, enviar mensagem “esta disciplina não pode mais ser cancelada”.</w:t>
            </w:r>
          </w:p>
          <w:p w14:paraId="045B4D18" w14:textId="77777777" w:rsidR="007841F5" w:rsidRPr="00D40FCB" w:rsidRDefault="007841F5" w:rsidP="007841F5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w:rsidR="007841F5" w:rsidRPr="00D40FCB" w14:paraId="53324746" w14:textId="77777777" w:rsidTr="00F87856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lastRenderedPageBreak/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4EE76" w14:textId="77777777" w:rsidR="007841F5" w:rsidRDefault="007841F5" w:rsidP="007841F5"/>
          <w:p w14:paraId="0DFD0275" w14:textId="77777777" w:rsidR="007841F5" w:rsidRPr="006E2365" w:rsidRDefault="007841F5" w:rsidP="007841F5">
            <w:r w:rsidRPr="006E2365">
              <w:t>1 – A disciplina só pode ser cancelada se houver menos de 5 alunos matriculados nela.</w:t>
            </w:r>
          </w:p>
          <w:p w14:paraId="3E53F0F6" w14:textId="77777777" w:rsidR="007841F5" w:rsidRPr="006E2365" w:rsidRDefault="007841F5" w:rsidP="007841F5">
            <w:r w:rsidRPr="006E2365">
              <w:t>2 – Não é possível cancelar uma disciplina após o início das aulas.</w:t>
            </w:r>
          </w:p>
          <w:p w14:paraId="354FD885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</w:tr>
    </w:tbl>
    <w:p w14:paraId="4C2881FF" w14:textId="3395521D" w:rsidR="00832FDC" w:rsidRDefault="00F60B0B" w:rsidP="00832FDC">
      <w:pPr>
        <w:pStyle w:val="Ttulo2"/>
        <w:numPr>
          <w:ilvl w:val="1"/>
          <w:numId w:val="0"/>
        </w:numPr>
      </w:pPr>
      <w:bookmarkStart w:id="84" w:name="_Toc148782276"/>
      <w:r>
        <w:t>Clientes</w:t>
      </w:r>
      <w:bookmarkEnd w:id="84"/>
    </w:p>
    <w:p w14:paraId="490FE828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024A1C2E" w14:textId="77777777" w:rsidR="00832FDC" w:rsidRPr="00506043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7027B56C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24CDEDA7" w14:textId="77777777" w:rsidR="00F60B0B" w:rsidRDefault="00F60B0B" w:rsidP="00F60B0B">
      <w:pPr>
        <w:pStyle w:val="Requisito"/>
      </w:pPr>
      <w:bookmarkStart w:id="85" w:name="_Toc148782277"/>
      <w:r>
        <w:t>[RF005] Cadastrar um cliente</w:t>
      </w:r>
      <w:bookmarkEnd w:id="8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1B95C1E7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4C9182C7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4E0BC4EB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D4A6B1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1EBEFFF2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19CC78B8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5874E49F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68C68CC7" w14:textId="77777777" w:rsidR="00F60B0B" w:rsidRDefault="00F60B0B" w:rsidP="00277963"/>
          <w:p w14:paraId="24139579" w14:textId="77777777" w:rsidR="00F60B0B" w:rsidRDefault="00F60B0B" w:rsidP="00277963">
            <w:r>
              <w:t>1. Seleciona a opção de adicionar produtos.</w:t>
            </w:r>
          </w:p>
          <w:p w14:paraId="1E59FB01" w14:textId="77777777" w:rsidR="00F60B0B" w:rsidRDefault="00F60B0B" w:rsidP="00277963"/>
          <w:p w14:paraId="7CFF2A1B" w14:textId="77777777" w:rsidR="00F60B0B" w:rsidRDefault="00F60B0B" w:rsidP="00277963">
            <w:r>
              <w:t>3. Preenche os dados do produto.</w:t>
            </w:r>
          </w:p>
          <w:p w14:paraId="63FF385B" w14:textId="77777777" w:rsidR="00F60B0B" w:rsidRDefault="00F60B0B" w:rsidP="00277963"/>
          <w:p w14:paraId="5121E049" w14:textId="77777777" w:rsidR="00F60B0B" w:rsidRDefault="00F60B0B" w:rsidP="00277963">
            <w:r>
              <w:t xml:space="preserve">4. Confirma o envio dos dados   </w:t>
            </w:r>
          </w:p>
          <w:p w14:paraId="1BA63992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 w:rsidP="00277963"/>
          <w:p w14:paraId="08DB8890" w14:textId="77777777" w:rsidR="00F60B0B" w:rsidRDefault="00F60B0B" w:rsidP="00277963"/>
          <w:p w14:paraId="6912AFB6" w14:textId="77777777" w:rsidR="00F60B0B" w:rsidRDefault="00F60B0B" w:rsidP="00277963">
            <w:r>
              <w:t>2. Muda para a tela de adicionar produtos que coleta as informações do produto.</w:t>
            </w:r>
          </w:p>
          <w:p w14:paraId="0CEBCA30" w14:textId="77777777" w:rsidR="00F60B0B" w:rsidRDefault="00F60B0B" w:rsidP="00277963"/>
          <w:p w14:paraId="4CB84A96" w14:textId="77777777" w:rsidR="00F60B0B" w:rsidRDefault="00F60B0B" w:rsidP="00277963"/>
          <w:p w14:paraId="55122A57" w14:textId="77777777" w:rsidR="00F60B0B" w:rsidRDefault="00F60B0B" w:rsidP="00277963"/>
          <w:p w14:paraId="34EF413E" w14:textId="77777777" w:rsidR="00F60B0B" w:rsidRDefault="00F60B0B" w:rsidP="00277963"/>
          <w:p w14:paraId="59A6C81B" w14:textId="77777777" w:rsidR="00F60B0B" w:rsidRDefault="00F60B0B" w:rsidP="00277963"/>
          <w:p w14:paraId="6E5792D1" w14:textId="77777777" w:rsidR="00F60B0B" w:rsidRDefault="00F60B0B" w:rsidP="00277963">
            <w:r>
              <w:t>5. Verifica se o produto já existe.</w:t>
            </w:r>
          </w:p>
          <w:p w14:paraId="30A8420E" w14:textId="77777777" w:rsidR="00F60B0B" w:rsidRDefault="00F60B0B" w:rsidP="00277963"/>
          <w:p w14:paraId="41FADCBE" w14:textId="77777777" w:rsidR="00F60B0B" w:rsidRDefault="00F60B0B" w:rsidP="00277963">
            <w:r>
              <w:t>6. Adiciona o produto na tabela.</w:t>
            </w:r>
          </w:p>
          <w:p w14:paraId="4FF32DB4" w14:textId="77777777" w:rsidR="00F60B0B" w:rsidRDefault="00F60B0B" w:rsidP="00277963"/>
          <w:p w14:paraId="3F2D3393" w14:textId="77777777" w:rsidR="00F60B0B" w:rsidRDefault="00F60B0B" w:rsidP="00277963">
            <w:r>
              <w:t>7. Mostra a mensagem confirmando a operação.</w:t>
            </w:r>
          </w:p>
          <w:p w14:paraId="4420586E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27ED5F7C" w14:textId="77777777" w:rsidR="00F60B0B" w:rsidRPr="00D40FCB" w:rsidRDefault="00F60B0B" w:rsidP="00277963"/>
        </w:tc>
      </w:tr>
      <w:tr w:rsidR="00F60B0B" w:rsidRPr="00D40FCB" w14:paraId="1FD855B8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48E8D875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27C4D925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45CB35B6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6F7C6FED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785E89F8" w14:textId="77777777" w:rsidR="00F60B0B" w:rsidRDefault="00F60B0B" w:rsidP="00277963">
            <w:r>
              <w:t>1 –  Não podem ser cadastrados mais de 30 produtos.</w:t>
            </w:r>
          </w:p>
          <w:p w14:paraId="5DDFD85E" w14:textId="77777777" w:rsidR="00F60B0B" w:rsidRPr="006E2365" w:rsidRDefault="00F60B0B" w:rsidP="00277963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729D7599" w:rsidR="00F60B0B" w:rsidRDefault="00F60B0B" w:rsidP="00F60B0B">
      <w:pPr>
        <w:pStyle w:val="Requisito"/>
      </w:pPr>
      <w:bookmarkStart w:id="86" w:name="_Toc148782278"/>
      <w:r>
        <w:t>[RF006] Editar informações de um cliente</w:t>
      </w:r>
      <w:bookmarkEnd w:id="8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050C3806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7153A7FC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3236D580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7389EF4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1A796397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26E69E9C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5397DCCC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 w:rsidP="00277963"/>
          <w:p w14:paraId="75819970" w14:textId="77777777" w:rsidR="00F60B0B" w:rsidRDefault="00F60B0B" w:rsidP="00277963">
            <w:r>
              <w:t>1. Seleciona a opção de adicionar produtos.</w:t>
            </w:r>
          </w:p>
          <w:p w14:paraId="07E8592C" w14:textId="77777777" w:rsidR="00F60B0B" w:rsidRDefault="00F60B0B" w:rsidP="00277963"/>
          <w:p w14:paraId="77B1ADA5" w14:textId="77777777" w:rsidR="00F60B0B" w:rsidRDefault="00F60B0B" w:rsidP="00277963">
            <w:r>
              <w:t>3. Preenche os dados do produto.</w:t>
            </w:r>
          </w:p>
          <w:p w14:paraId="765F89C6" w14:textId="77777777" w:rsidR="00F60B0B" w:rsidRDefault="00F60B0B" w:rsidP="00277963"/>
          <w:p w14:paraId="4A35746E" w14:textId="77777777" w:rsidR="00F60B0B" w:rsidRDefault="00F60B0B" w:rsidP="00277963">
            <w:r>
              <w:t xml:space="preserve">4. Confirma o envio dos dados   </w:t>
            </w:r>
          </w:p>
          <w:p w14:paraId="7FC07168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 w:rsidP="00277963"/>
          <w:p w14:paraId="42B16DA3" w14:textId="77777777" w:rsidR="00F60B0B" w:rsidRDefault="00F60B0B" w:rsidP="00277963"/>
          <w:p w14:paraId="2BC7D484" w14:textId="77777777" w:rsidR="00F60B0B" w:rsidRDefault="00F60B0B" w:rsidP="00277963">
            <w:r>
              <w:t>2. Muda para a tela de adicionar produtos que coleta as informações do produto.</w:t>
            </w:r>
          </w:p>
          <w:p w14:paraId="2C309EAD" w14:textId="77777777" w:rsidR="00F60B0B" w:rsidRDefault="00F60B0B" w:rsidP="00277963"/>
          <w:p w14:paraId="60441AB4" w14:textId="77777777" w:rsidR="00F60B0B" w:rsidRDefault="00F60B0B" w:rsidP="00277963"/>
          <w:p w14:paraId="2FC14CA6" w14:textId="77777777" w:rsidR="00F60B0B" w:rsidRDefault="00F60B0B" w:rsidP="00277963"/>
          <w:p w14:paraId="25A64D4E" w14:textId="77777777" w:rsidR="00F60B0B" w:rsidRDefault="00F60B0B" w:rsidP="00277963"/>
          <w:p w14:paraId="77F06A5F" w14:textId="77777777" w:rsidR="00F60B0B" w:rsidRDefault="00F60B0B" w:rsidP="00277963"/>
          <w:p w14:paraId="5D2DB1D3" w14:textId="77777777" w:rsidR="00F60B0B" w:rsidRDefault="00F60B0B" w:rsidP="00277963">
            <w:r>
              <w:t>5. Verifica se o produto já existe.</w:t>
            </w:r>
          </w:p>
          <w:p w14:paraId="3D0BDA79" w14:textId="77777777" w:rsidR="00F60B0B" w:rsidRDefault="00F60B0B" w:rsidP="00277963"/>
          <w:p w14:paraId="0AC9203D" w14:textId="77777777" w:rsidR="00F60B0B" w:rsidRDefault="00F60B0B" w:rsidP="00277963">
            <w:r>
              <w:t>6. Adiciona o produto na tabela.</w:t>
            </w:r>
          </w:p>
          <w:p w14:paraId="60E67430" w14:textId="77777777" w:rsidR="00F60B0B" w:rsidRDefault="00F60B0B" w:rsidP="00277963"/>
          <w:p w14:paraId="04043FD7" w14:textId="77777777" w:rsidR="00F60B0B" w:rsidRDefault="00F60B0B" w:rsidP="00277963">
            <w:r>
              <w:t>7. Mostra a mensagem confirmando a operação.</w:t>
            </w:r>
          </w:p>
          <w:p w14:paraId="3211CBE3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6FC78074" w14:textId="77777777" w:rsidR="00F60B0B" w:rsidRPr="00D40FCB" w:rsidRDefault="00F60B0B" w:rsidP="00277963"/>
        </w:tc>
      </w:tr>
      <w:tr w:rsidR="00F60B0B" w:rsidRPr="00D40FCB" w14:paraId="1412A0C5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1807FEE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49B8A234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4B338F70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6D0CBAF3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40579DA7" w14:textId="77777777" w:rsidR="00F60B0B" w:rsidRDefault="00F60B0B" w:rsidP="00277963">
            <w:r>
              <w:t>1 –  Não podem ser cadastrados mais de 30 produtos.</w:t>
            </w:r>
          </w:p>
          <w:p w14:paraId="7C47E442" w14:textId="77777777" w:rsidR="00F60B0B" w:rsidRPr="006E2365" w:rsidRDefault="00F60B0B" w:rsidP="00277963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69B325AC" w:rsidR="00F60B0B" w:rsidRDefault="00F60B0B" w:rsidP="00F60B0B">
      <w:pPr>
        <w:pStyle w:val="Requisito"/>
      </w:pPr>
      <w:bookmarkStart w:id="87" w:name="_Toc148782279"/>
      <w:r>
        <w:t>[RF007] Excluir um cliente</w:t>
      </w:r>
      <w:bookmarkEnd w:id="8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64A78F09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3CC3D25D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5C1CECBD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503C156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1DA6E880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5BED4AC1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75B28C15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46222B4F" w14:textId="77777777" w:rsidR="00F60B0B" w:rsidRDefault="00F60B0B" w:rsidP="00277963"/>
          <w:p w14:paraId="27E43EFB" w14:textId="77777777" w:rsidR="00F60B0B" w:rsidRDefault="00F60B0B" w:rsidP="00277963">
            <w:r>
              <w:t>1. Seleciona a opção de adicionar produtos.</w:t>
            </w:r>
          </w:p>
          <w:p w14:paraId="7A50EF62" w14:textId="77777777" w:rsidR="00F60B0B" w:rsidRDefault="00F60B0B" w:rsidP="00277963"/>
          <w:p w14:paraId="0DFC7864" w14:textId="77777777" w:rsidR="00F60B0B" w:rsidRDefault="00F60B0B" w:rsidP="00277963">
            <w:r>
              <w:t>3. Preenche os dados do produto.</w:t>
            </w:r>
          </w:p>
          <w:p w14:paraId="29A35C7C" w14:textId="77777777" w:rsidR="00F60B0B" w:rsidRDefault="00F60B0B" w:rsidP="00277963"/>
          <w:p w14:paraId="7B1FD7D0" w14:textId="77777777" w:rsidR="00F60B0B" w:rsidRDefault="00F60B0B" w:rsidP="00277963">
            <w:r>
              <w:t xml:space="preserve">4. Confirma o envio dos dados   </w:t>
            </w:r>
          </w:p>
          <w:p w14:paraId="0FA72D71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 w:rsidP="00277963"/>
          <w:p w14:paraId="6ACB42C8" w14:textId="77777777" w:rsidR="00F60B0B" w:rsidRDefault="00F60B0B" w:rsidP="00277963"/>
          <w:p w14:paraId="12CDE633" w14:textId="77777777" w:rsidR="00F60B0B" w:rsidRDefault="00F60B0B" w:rsidP="00277963">
            <w:r>
              <w:t>2. Muda para a tela de adicionar produtos que coleta as informações do produto.</w:t>
            </w:r>
          </w:p>
          <w:p w14:paraId="0004E99B" w14:textId="77777777" w:rsidR="00F60B0B" w:rsidRDefault="00F60B0B" w:rsidP="00277963"/>
          <w:p w14:paraId="57827FD4" w14:textId="77777777" w:rsidR="00F60B0B" w:rsidRDefault="00F60B0B" w:rsidP="00277963"/>
          <w:p w14:paraId="446EBB6A" w14:textId="77777777" w:rsidR="00F60B0B" w:rsidRDefault="00F60B0B" w:rsidP="00277963"/>
          <w:p w14:paraId="67189936" w14:textId="77777777" w:rsidR="00F60B0B" w:rsidRDefault="00F60B0B" w:rsidP="00277963"/>
          <w:p w14:paraId="35BAA64D" w14:textId="77777777" w:rsidR="00F60B0B" w:rsidRDefault="00F60B0B" w:rsidP="00277963"/>
          <w:p w14:paraId="548AB136" w14:textId="77777777" w:rsidR="00F60B0B" w:rsidRDefault="00F60B0B" w:rsidP="00277963">
            <w:r>
              <w:t>5. Verifica se o produto já existe.</w:t>
            </w:r>
          </w:p>
          <w:p w14:paraId="67BD4B44" w14:textId="77777777" w:rsidR="00F60B0B" w:rsidRDefault="00F60B0B" w:rsidP="00277963"/>
          <w:p w14:paraId="63FD6A0F" w14:textId="77777777" w:rsidR="00F60B0B" w:rsidRDefault="00F60B0B" w:rsidP="00277963">
            <w:r>
              <w:t>6. Adiciona o produto na tabela.</w:t>
            </w:r>
          </w:p>
          <w:p w14:paraId="0BDAB30B" w14:textId="77777777" w:rsidR="00F60B0B" w:rsidRDefault="00F60B0B" w:rsidP="00277963"/>
          <w:p w14:paraId="60136E8F" w14:textId="77777777" w:rsidR="00F60B0B" w:rsidRDefault="00F60B0B" w:rsidP="00277963">
            <w:r>
              <w:t>7. Mostra a mensagem confirmando a operação.</w:t>
            </w:r>
          </w:p>
          <w:p w14:paraId="64853B50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66416452" w14:textId="77777777" w:rsidR="00F60B0B" w:rsidRPr="00D40FCB" w:rsidRDefault="00F60B0B" w:rsidP="00277963"/>
        </w:tc>
      </w:tr>
      <w:tr w:rsidR="00F60B0B" w:rsidRPr="00D40FCB" w14:paraId="4C36A62E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3A36C0F9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195D5C4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5438FC08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0CF296AB" w14:textId="77777777" w:rsidR="00F60B0B" w:rsidRDefault="00F60B0B" w:rsidP="00277963">
            <w:r>
              <w:t>1 –  Não podem ser cadastrados mais de 30 produtos.</w:t>
            </w:r>
          </w:p>
          <w:p w14:paraId="518AC874" w14:textId="77777777" w:rsidR="00F60B0B" w:rsidRPr="006E2365" w:rsidRDefault="00F60B0B" w:rsidP="00277963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73E3271F" w:rsidR="00832FDC" w:rsidRDefault="00832FDC" w:rsidP="00832FDC">
      <w:pPr>
        <w:pStyle w:val="Requisito"/>
      </w:pPr>
      <w:r>
        <w:t xml:space="preserve"> </w:t>
      </w:r>
      <w:bookmarkStart w:id="88" w:name="_Toc148782280"/>
      <w:r>
        <w:t>[RF00</w:t>
      </w:r>
      <w:r w:rsidR="00F60B0B">
        <w:t>8</w:t>
      </w:r>
      <w:r>
        <w:t xml:space="preserve">] </w:t>
      </w:r>
      <w:r w:rsidR="00F60B0B">
        <w:t>Visualizar histórico de compras de um cliente</w:t>
      </w:r>
      <w:bookmarkEnd w:id="8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003606A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832FDC" w:rsidRPr="00D40FCB" w14:paraId="2A503FC5" w14:textId="77777777" w:rsidTr="003606A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77777777" w:rsidR="00832FDC" w:rsidRPr="00D40FCB" w:rsidRDefault="00832FDC" w:rsidP="003606AE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32FDC" w:rsidRPr="00D40FCB" w14:paraId="7590683F" w14:textId="77777777" w:rsidTr="003606A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54CDAC35" w14:textId="77777777" w:rsidTr="003606A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77777777" w:rsidR="00832FDC" w:rsidRPr="00D40FCB" w:rsidRDefault="00832FDC" w:rsidP="003606AE">
            <w:r>
              <w:t>Um funcionário que é um gerente pode adicionar um produto.</w:t>
            </w:r>
          </w:p>
        </w:tc>
      </w:tr>
      <w:tr w:rsidR="00832FDC" w:rsidRPr="00D40FCB" w14:paraId="1BDA7172" w14:textId="77777777" w:rsidTr="003606A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4AFE60F5" w14:textId="77777777" w:rsidR="00832FDC" w:rsidRPr="00D40FCB" w:rsidRDefault="00832FDC" w:rsidP="003606AE">
            <w:r>
              <w:t>O gerente deve estar logado no sistema.</w:t>
            </w:r>
          </w:p>
        </w:tc>
      </w:tr>
      <w:tr w:rsidR="00832FDC" w:rsidRPr="00D40FCB" w14:paraId="4604B171" w14:textId="77777777" w:rsidTr="003606A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77777777" w:rsidR="00832FDC" w:rsidRPr="00D40FCB" w:rsidRDefault="00832FDC" w:rsidP="003606AE">
            <w:r>
              <w:t>O sistema deve exibir na tela uma mensagem informando se a operação foi concluída ou não.</w:t>
            </w:r>
          </w:p>
        </w:tc>
      </w:tr>
      <w:tr w:rsidR="00832FDC" w:rsidRPr="00D40FCB" w14:paraId="78B58E92" w14:textId="77777777" w:rsidTr="003606A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32FDC" w:rsidRPr="00D40FCB" w14:paraId="6FA3F85F" w14:textId="77777777" w:rsidTr="003606A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 w:rsidP="003606AE"/>
          <w:p w14:paraId="4433637B" w14:textId="77777777" w:rsidR="00832FDC" w:rsidRDefault="00832FDC" w:rsidP="003606AE">
            <w:r>
              <w:t>1. Seleciona a opção de adicionar produtos.</w:t>
            </w:r>
          </w:p>
          <w:p w14:paraId="027C351D" w14:textId="77777777" w:rsidR="00832FDC" w:rsidRDefault="00832FDC" w:rsidP="003606AE"/>
          <w:p w14:paraId="720E3B53" w14:textId="77777777" w:rsidR="00832FDC" w:rsidRDefault="00832FDC" w:rsidP="003606AE">
            <w:r>
              <w:t>3. Preenche os dados do produto.</w:t>
            </w:r>
          </w:p>
          <w:p w14:paraId="2706DC49" w14:textId="77777777" w:rsidR="00832FDC" w:rsidRDefault="00832FDC" w:rsidP="003606AE"/>
          <w:p w14:paraId="4D3DB41C" w14:textId="77777777" w:rsidR="00832FDC" w:rsidRDefault="00832FDC" w:rsidP="003606AE">
            <w:r>
              <w:t xml:space="preserve">4. Confirma o envio dos dados   </w:t>
            </w:r>
          </w:p>
          <w:p w14:paraId="53337CF9" w14:textId="77777777" w:rsidR="00832FDC" w:rsidRPr="00D40FCB" w:rsidRDefault="00832FDC" w:rsidP="003606AE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 w:rsidP="003606AE"/>
          <w:p w14:paraId="56BBF6E3" w14:textId="77777777" w:rsidR="00832FDC" w:rsidRDefault="00832FDC" w:rsidP="003606AE"/>
          <w:p w14:paraId="03FB40BB" w14:textId="77777777" w:rsidR="00832FDC" w:rsidRDefault="00832FDC" w:rsidP="003606AE">
            <w:r>
              <w:t>2. Muda para a tela de adicionar produtos que coleta as informações do produto.</w:t>
            </w:r>
          </w:p>
          <w:p w14:paraId="58EEE660" w14:textId="77777777" w:rsidR="00832FDC" w:rsidRDefault="00832FDC" w:rsidP="003606AE"/>
          <w:p w14:paraId="6008E3AA" w14:textId="77777777" w:rsidR="00832FDC" w:rsidRDefault="00832FDC" w:rsidP="003606AE"/>
          <w:p w14:paraId="5012D516" w14:textId="77777777" w:rsidR="00832FDC" w:rsidRDefault="00832FDC" w:rsidP="003606AE"/>
          <w:p w14:paraId="7D858F25" w14:textId="77777777" w:rsidR="00832FDC" w:rsidRDefault="00832FDC" w:rsidP="003606AE"/>
          <w:p w14:paraId="07D17CB3" w14:textId="77777777" w:rsidR="00832FDC" w:rsidRDefault="00832FDC" w:rsidP="003606AE"/>
          <w:p w14:paraId="0AA9950E" w14:textId="77777777" w:rsidR="00832FDC" w:rsidRDefault="00832FDC" w:rsidP="003606AE">
            <w:r>
              <w:t>5. Verifica se o produto já existe.</w:t>
            </w:r>
          </w:p>
          <w:p w14:paraId="26C7EC24" w14:textId="77777777" w:rsidR="00832FDC" w:rsidRDefault="00832FDC" w:rsidP="003606AE"/>
          <w:p w14:paraId="5EBAE171" w14:textId="77777777" w:rsidR="00832FDC" w:rsidRDefault="00832FDC" w:rsidP="003606AE">
            <w:r>
              <w:t>6. Adiciona o produto na tabela.</w:t>
            </w:r>
          </w:p>
          <w:p w14:paraId="42678704" w14:textId="77777777" w:rsidR="00832FDC" w:rsidRDefault="00832FDC" w:rsidP="003606AE"/>
          <w:p w14:paraId="18B36B90" w14:textId="77777777" w:rsidR="00832FDC" w:rsidRDefault="00832FDC" w:rsidP="003606AE">
            <w:r>
              <w:t>7. Mostra a mensagem confirmando a operação.</w:t>
            </w:r>
          </w:p>
          <w:p w14:paraId="36323540" w14:textId="77777777" w:rsidR="00832FDC" w:rsidRDefault="00832FDC" w:rsidP="003606AE">
            <w:pPr>
              <w:tabs>
                <w:tab w:val="left" w:pos="2130"/>
              </w:tabs>
            </w:pPr>
            <w:r>
              <w:tab/>
            </w:r>
          </w:p>
          <w:p w14:paraId="3F31AC18" w14:textId="77777777" w:rsidR="00832FDC" w:rsidRPr="00D40FCB" w:rsidRDefault="00832FDC" w:rsidP="003606AE"/>
        </w:tc>
      </w:tr>
      <w:tr w:rsidR="00832FDC" w:rsidRPr="00D40FCB" w14:paraId="20DB2C8E" w14:textId="77777777" w:rsidTr="003606A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77777777" w:rsidR="00832FDC" w:rsidRPr="00D40FCB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77777777" w:rsidR="00832FDC" w:rsidRPr="00D40FCB" w:rsidRDefault="00832FDC" w:rsidP="003606AE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32FDC" w:rsidRPr="00D40FCB" w14:paraId="574429B9" w14:textId="77777777" w:rsidTr="003606A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1EE2837D" w14:textId="77777777" w:rsidR="00832FDC" w:rsidRDefault="00832FDC" w:rsidP="003606AE">
            <w:r>
              <w:t>1 –  Não podem ser cadastrados mais de 30 produtos.</w:t>
            </w:r>
          </w:p>
          <w:p w14:paraId="72DB0462" w14:textId="77777777" w:rsidR="00832FDC" w:rsidRPr="006E2365" w:rsidRDefault="00832FDC" w:rsidP="003606AE"/>
        </w:tc>
      </w:tr>
    </w:tbl>
    <w:p w14:paraId="07BCBE08" w14:textId="3A90CD7D" w:rsidR="00832FDC" w:rsidRDefault="00F60B0B" w:rsidP="00832FDC">
      <w:pPr>
        <w:pStyle w:val="Ttulo2"/>
        <w:numPr>
          <w:ilvl w:val="1"/>
          <w:numId w:val="0"/>
        </w:numPr>
      </w:pPr>
      <w:bookmarkStart w:id="89" w:name="_Toc148782281"/>
      <w:r>
        <w:t>Funcionários</w:t>
      </w:r>
      <w:bookmarkEnd w:id="89"/>
    </w:p>
    <w:p w14:paraId="6ED2E2A4" w14:textId="77777777" w:rsidR="00832FDC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2B4D8E16" w14:textId="77777777" w:rsidR="00832FDC" w:rsidRPr="00506043" w:rsidRDefault="00832FDC" w:rsidP="00832FDC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5950BA08" w14:textId="77777777" w:rsidR="00832FDC" w:rsidRDefault="00832FDC" w:rsidP="00832FDC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08FDAF29" w14:textId="296CA1AB" w:rsidR="00832FDC" w:rsidRDefault="00832FDC" w:rsidP="00832FDC">
      <w:pPr>
        <w:pStyle w:val="Requisito"/>
      </w:pPr>
      <w:r>
        <w:t xml:space="preserve"> </w:t>
      </w:r>
      <w:bookmarkStart w:id="90" w:name="_Toc148782282"/>
      <w:r>
        <w:t>[RF00</w:t>
      </w:r>
      <w:r w:rsidR="00F60B0B">
        <w:t>9</w:t>
      </w:r>
      <w:r>
        <w:t xml:space="preserve">] </w:t>
      </w:r>
      <w:r w:rsidR="00F60B0B">
        <w:t>Cadastrar um funcionário</w:t>
      </w:r>
      <w:bookmarkEnd w:id="90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44DC29BD" w14:textId="77777777" w:rsidTr="003606A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7355ABD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4E6C9E5" w14:textId="77777777" w:rsidR="00832FDC" w:rsidRDefault="00832FDC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832FDC" w:rsidRPr="00D40FCB" w14:paraId="158E1ABA" w14:textId="77777777" w:rsidTr="003606A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D39FF71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5096C57" w14:textId="77777777" w:rsidR="00832FDC" w:rsidRPr="00D40FCB" w:rsidRDefault="00832FDC" w:rsidP="003606AE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32FDC" w:rsidRPr="00D40FCB" w14:paraId="3DB32C0E" w14:textId="77777777" w:rsidTr="003606A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7A4123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C5C5845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245F70A6" w14:textId="77777777" w:rsidTr="003606A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DADD88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1585270" w14:textId="77777777" w:rsidR="00832FDC" w:rsidRPr="00D40FCB" w:rsidRDefault="00832FDC" w:rsidP="003606AE">
            <w:r>
              <w:t>Um funcionário que é um gerente pode adicionar um produto.</w:t>
            </w:r>
          </w:p>
        </w:tc>
      </w:tr>
      <w:tr w:rsidR="00832FDC" w:rsidRPr="00D40FCB" w14:paraId="157E0D64" w14:textId="77777777" w:rsidTr="003606A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C716199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4BA2DDC" w14:textId="77777777" w:rsidR="00832FDC" w:rsidRPr="00D40FCB" w:rsidRDefault="00832FDC" w:rsidP="003606AE">
            <w:r>
              <w:t>O gerente deve estar logado no sistema.</w:t>
            </w:r>
          </w:p>
        </w:tc>
      </w:tr>
      <w:tr w:rsidR="00832FDC" w:rsidRPr="00D40FCB" w14:paraId="28EA99ED" w14:textId="77777777" w:rsidTr="003606A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FD47F3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620F1D7" w14:textId="77777777" w:rsidR="00832FDC" w:rsidRPr="00D40FCB" w:rsidRDefault="00832FDC" w:rsidP="003606AE">
            <w:r>
              <w:t>O sistema deve exibir na tela uma mensagem informando se a operação foi concluída ou não.</w:t>
            </w:r>
          </w:p>
        </w:tc>
      </w:tr>
      <w:tr w:rsidR="00832FDC" w:rsidRPr="00D40FCB" w14:paraId="6B6C68BD" w14:textId="77777777" w:rsidTr="003606A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4B1FE44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1844C3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832FDC" w:rsidRPr="00D40FCB" w14:paraId="264B9BFF" w14:textId="77777777" w:rsidTr="003606A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8FB128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13035051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012CE389" w14:textId="77777777" w:rsidR="00832FDC" w:rsidRDefault="00832FDC" w:rsidP="003606AE"/>
          <w:p w14:paraId="3221A369" w14:textId="77777777" w:rsidR="00832FDC" w:rsidRDefault="00832FDC" w:rsidP="003606AE">
            <w:r>
              <w:t>1. Seleciona a opção de adicionar produtos.</w:t>
            </w:r>
          </w:p>
          <w:p w14:paraId="4F86C62A" w14:textId="77777777" w:rsidR="00832FDC" w:rsidRDefault="00832FDC" w:rsidP="003606AE"/>
          <w:p w14:paraId="006D287E" w14:textId="77777777" w:rsidR="00832FDC" w:rsidRDefault="00832FDC" w:rsidP="003606AE">
            <w:r>
              <w:t>3. Preenche os dados do produto.</w:t>
            </w:r>
          </w:p>
          <w:p w14:paraId="76B722DE" w14:textId="77777777" w:rsidR="00832FDC" w:rsidRDefault="00832FDC" w:rsidP="003606AE"/>
          <w:p w14:paraId="6AC18839" w14:textId="77777777" w:rsidR="00832FDC" w:rsidRDefault="00832FDC" w:rsidP="003606AE">
            <w:r>
              <w:t xml:space="preserve">4. Confirma o envio dos dados   </w:t>
            </w:r>
          </w:p>
          <w:p w14:paraId="1D93D58A" w14:textId="77777777" w:rsidR="00832FDC" w:rsidRPr="00D40FCB" w:rsidRDefault="00832FDC" w:rsidP="003606AE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4B73D90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365925AD" w14:textId="77777777" w:rsidR="00832FDC" w:rsidRDefault="00832FDC" w:rsidP="003606AE"/>
          <w:p w14:paraId="150732AB" w14:textId="77777777" w:rsidR="00832FDC" w:rsidRDefault="00832FDC" w:rsidP="003606AE"/>
          <w:p w14:paraId="502F9546" w14:textId="77777777" w:rsidR="00832FDC" w:rsidRDefault="00832FDC" w:rsidP="003606AE">
            <w:r>
              <w:t>2. Muda para a tela de adicionar produtos que coleta as informações do produto.</w:t>
            </w:r>
          </w:p>
          <w:p w14:paraId="4C7E7F63" w14:textId="77777777" w:rsidR="00832FDC" w:rsidRDefault="00832FDC" w:rsidP="003606AE"/>
          <w:p w14:paraId="2BE9D474" w14:textId="77777777" w:rsidR="00832FDC" w:rsidRDefault="00832FDC" w:rsidP="003606AE"/>
          <w:p w14:paraId="448837AA" w14:textId="77777777" w:rsidR="00832FDC" w:rsidRDefault="00832FDC" w:rsidP="003606AE"/>
          <w:p w14:paraId="38CC4036" w14:textId="77777777" w:rsidR="00832FDC" w:rsidRDefault="00832FDC" w:rsidP="003606AE"/>
          <w:p w14:paraId="0EC82E16" w14:textId="77777777" w:rsidR="00832FDC" w:rsidRDefault="00832FDC" w:rsidP="003606AE"/>
          <w:p w14:paraId="309CCCFF" w14:textId="77777777" w:rsidR="00832FDC" w:rsidRDefault="00832FDC" w:rsidP="003606AE">
            <w:r>
              <w:t>5. Verifica se o produto já existe.</w:t>
            </w:r>
          </w:p>
          <w:p w14:paraId="0A7125A9" w14:textId="77777777" w:rsidR="00832FDC" w:rsidRDefault="00832FDC" w:rsidP="003606AE"/>
          <w:p w14:paraId="31BE81C3" w14:textId="77777777" w:rsidR="00832FDC" w:rsidRDefault="00832FDC" w:rsidP="003606AE">
            <w:r>
              <w:t>6. Adiciona o produto na tabela.</w:t>
            </w:r>
          </w:p>
          <w:p w14:paraId="7484E69C" w14:textId="77777777" w:rsidR="00832FDC" w:rsidRDefault="00832FDC" w:rsidP="003606AE"/>
          <w:p w14:paraId="298FE788" w14:textId="77777777" w:rsidR="00832FDC" w:rsidRDefault="00832FDC" w:rsidP="003606AE">
            <w:r>
              <w:t>7. Mostra a mensagem confirmando a operação.</w:t>
            </w:r>
          </w:p>
          <w:p w14:paraId="10B225CD" w14:textId="77777777" w:rsidR="00832FDC" w:rsidRDefault="00832FDC" w:rsidP="003606AE">
            <w:pPr>
              <w:tabs>
                <w:tab w:val="left" w:pos="2130"/>
              </w:tabs>
            </w:pPr>
            <w:r>
              <w:tab/>
            </w:r>
          </w:p>
          <w:p w14:paraId="1D60D156" w14:textId="77777777" w:rsidR="00832FDC" w:rsidRPr="00D40FCB" w:rsidRDefault="00832FDC" w:rsidP="003606AE"/>
        </w:tc>
      </w:tr>
      <w:tr w:rsidR="00832FDC" w:rsidRPr="00D40FCB" w14:paraId="267CB41D" w14:textId="77777777" w:rsidTr="003606A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DAC519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16C3D4EC" w14:textId="77777777" w:rsidR="00832FDC" w:rsidRPr="00D40FCB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71CC0FE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3C8A7379" w14:textId="77777777" w:rsidR="00832FDC" w:rsidRPr="00D40FCB" w:rsidRDefault="00832FDC" w:rsidP="003606AE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32FDC" w:rsidRPr="00D40FCB" w14:paraId="6246E233" w14:textId="77777777" w:rsidTr="003606A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916772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DE5087B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268301D8" w14:textId="77777777" w:rsidR="00832FDC" w:rsidRDefault="00832FDC" w:rsidP="003606AE">
            <w:r>
              <w:t>1 –  Não podem ser cadastrados mais de 30 produtos.</w:t>
            </w:r>
          </w:p>
          <w:p w14:paraId="0AEA86ED" w14:textId="77777777" w:rsidR="00832FDC" w:rsidRPr="006E2365" w:rsidRDefault="00832FDC" w:rsidP="003606AE"/>
        </w:tc>
      </w:tr>
    </w:tbl>
    <w:p w14:paraId="4532B91F" w14:textId="06B11EA5" w:rsidR="00F60B0B" w:rsidRDefault="00F60B0B" w:rsidP="00F60B0B">
      <w:pPr>
        <w:pStyle w:val="Requisito"/>
      </w:pPr>
      <w:bookmarkStart w:id="91" w:name="_Toc148782283"/>
      <w:r>
        <w:t>[RF010] Logout de usuários</w:t>
      </w:r>
      <w:bookmarkEnd w:id="91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6E62FB03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45F4C4BC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A2C3E68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21898E0C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6449D1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714C91FD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24DC26A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51B3502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FCD4E9D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2D5F7718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C282D3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C5B15C8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0F41BED1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2689A9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41FFD957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70DB870F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42141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A09B116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18387883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30D94422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A17A59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113633D2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73E73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7E7A40EE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3319F8C0" w14:textId="77777777" w:rsidR="00F60B0B" w:rsidRDefault="00F60B0B" w:rsidP="00277963"/>
          <w:p w14:paraId="0668B532" w14:textId="77777777" w:rsidR="00F60B0B" w:rsidRDefault="00F60B0B" w:rsidP="00277963">
            <w:r>
              <w:t>1. Seleciona a opção de adicionar produtos.</w:t>
            </w:r>
          </w:p>
          <w:p w14:paraId="79FBF1AA" w14:textId="77777777" w:rsidR="00F60B0B" w:rsidRDefault="00F60B0B" w:rsidP="00277963"/>
          <w:p w14:paraId="5172F0EE" w14:textId="77777777" w:rsidR="00F60B0B" w:rsidRDefault="00F60B0B" w:rsidP="00277963">
            <w:r>
              <w:t>3. Preenche os dados do produto.</w:t>
            </w:r>
          </w:p>
          <w:p w14:paraId="4191C323" w14:textId="77777777" w:rsidR="00F60B0B" w:rsidRDefault="00F60B0B" w:rsidP="00277963"/>
          <w:p w14:paraId="0FF7E60B" w14:textId="77777777" w:rsidR="00F60B0B" w:rsidRDefault="00F60B0B" w:rsidP="00277963">
            <w:r>
              <w:t xml:space="preserve">4. Confirma o envio dos dados   </w:t>
            </w:r>
          </w:p>
          <w:p w14:paraId="3440DCAF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375EF141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505A0F9F" w14:textId="77777777" w:rsidR="00F60B0B" w:rsidRDefault="00F60B0B" w:rsidP="00277963"/>
          <w:p w14:paraId="2A162BC4" w14:textId="77777777" w:rsidR="00F60B0B" w:rsidRDefault="00F60B0B" w:rsidP="00277963"/>
          <w:p w14:paraId="2F99D259" w14:textId="77777777" w:rsidR="00F60B0B" w:rsidRDefault="00F60B0B" w:rsidP="00277963">
            <w:r>
              <w:t>2. Muda para a tela de adicionar produtos que coleta as informações do produto.</w:t>
            </w:r>
          </w:p>
          <w:p w14:paraId="3B27797F" w14:textId="77777777" w:rsidR="00F60B0B" w:rsidRDefault="00F60B0B" w:rsidP="00277963"/>
          <w:p w14:paraId="746CDCD1" w14:textId="77777777" w:rsidR="00F60B0B" w:rsidRDefault="00F60B0B" w:rsidP="00277963"/>
          <w:p w14:paraId="0F603C68" w14:textId="77777777" w:rsidR="00F60B0B" w:rsidRDefault="00F60B0B" w:rsidP="00277963"/>
          <w:p w14:paraId="79FA2CA2" w14:textId="77777777" w:rsidR="00F60B0B" w:rsidRDefault="00F60B0B" w:rsidP="00277963"/>
          <w:p w14:paraId="0D8F2E4D" w14:textId="77777777" w:rsidR="00F60B0B" w:rsidRDefault="00F60B0B" w:rsidP="00277963"/>
          <w:p w14:paraId="48F005BB" w14:textId="77777777" w:rsidR="00F60B0B" w:rsidRDefault="00F60B0B" w:rsidP="00277963">
            <w:r>
              <w:t>5. Verifica se o produto já existe.</w:t>
            </w:r>
          </w:p>
          <w:p w14:paraId="3B18B4E5" w14:textId="77777777" w:rsidR="00F60B0B" w:rsidRDefault="00F60B0B" w:rsidP="00277963"/>
          <w:p w14:paraId="3DE0867D" w14:textId="77777777" w:rsidR="00F60B0B" w:rsidRDefault="00F60B0B" w:rsidP="00277963">
            <w:r>
              <w:t>6. Adiciona o produto na tabela.</w:t>
            </w:r>
          </w:p>
          <w:p w14:paraId="69944652" w14:textId="77777777" w:rsidR="00F60B0B" w:rsidRDefault="00F60B0B" w:rsidP="00277963"/>
          <w:p w14:paraId="785A9A9E" w14:textId="77777777" w:rsidR="00F60B0B" w:rsidRDefault="00F60B0B" w:rsidP="00277963">
            <w:r>
              <w:t>7. Mostra a mensagem confirmando a operação.</w:t>
            </w:r>
          </w:p>
          <w:p w14:paraId="46EA8FA4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2F956451" w14:textId="77777777" w:rsidR="00F60B0B" w:rsidRPr="00D40FCB" w:rsidRDefault="00F60B0B" w:rsidP="00277963"/>
        </w:tc>
      </w:tr>
      <w:tr w:rsidR="00F60B0B" w:rsidRPr="00D40FCB" w14:paraId="0B8E6ABB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76EC23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1F1D003C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369ED23E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05F46334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17E0F235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1A13B2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685D34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2BCC79B8" w14:textId="77777777" w:rsidR="00F60B0B" w:rsidRDefault="00F60B0B" w:rsidP="00277963">
            <w:r>
              <w:t>1 –  Não podem ser cadastrados mais de 30 produtos.</w:t>
            </w:r>
          </w:p>
          <w:p w14:paraId="5E665BE9" w14:textId="77777777" w:rsidR="00F60B0B" w:rsidRPr="006E2365" w:rsidRDefault="00F60B0B" w:rsidP="00277963"/>
        </w:tc>
      </w:tr>
    </w:tbl>
    <w:p w14:paraId="48A9D534" w14:textId="415C45A0" w:rsidR="00F60B0B" w:rsidRDefault="00F60B0B" w:rsidP="00F60B0B">
      <w:pPr>
        <w:pStyle w:val="Requisito"/>
      </w:pPr>
      <w:bookmarkStart w:id="92" w:name="_Toc148782284"/>
      <w:r>
        <w:t>[RF011] Recuperar senha</w:t>
      </w:r>
      <w:bookmarkEnd w:id="92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46A26BF1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66514A4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D5AEDE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10AF9983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013C89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7203A3CB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61E932B0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0E652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6B0A651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01CE116D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A4A6BC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162D21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6080863A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97F2C2E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ECED9A5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578AA731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DAA3F81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75308F0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3042C08E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7D3CF1FE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61C8C65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6C67265C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BE1D47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71A09AA4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3959755F" w14:textId="77777777" w:rsidR="00F60B0B" w:rsidRDefault="00F60B0B" w:rsidP="00277963"/>
          <w:p w14:paraId="37F897A7" w14:textId="77777777" w:rsidR="00F60B0B" w:rsidRDefault="00F60B0B" w:rsidP="00277963">
            <w:r>
              <w:t>1. Seleciona a opção de adicionar produtos.</w:t>
            </w:r>
          </w:p>
          <w:p w14:paraId="56DEA8D9" w14:textId="77777777" w:rsidR="00F60B0B" w:rsidRDefault="00F60B0B" w:rsidP="00277963"/>
          <w:p w14:paraId="37007C1A" w14:textId="77777777" w:rsidR="00F60B0B" w:rsidRDefault="00F60B0B" w:rsidP="00277963">
            <w:r>
              <w:t>3. Preenche os dados do produto.</w:t>
            </w:r>
          </w:p>
          <w:p w14:paraId="28A5C12C" w14:textId="77777777" w:rsidR="00F60B0B" w:rsidRDefault="00F60B0B" w:rsidP="00277963"/>
          <w:p w14:paraId="79F072A6" w14:textId="77777777" w:rsidR="00F60B0B" w:rsidRDefault="00F60B0B" w:rsidP="00277963">
            <w:r>
              <w:t xml:space="preserve">4. Confirma o envio dos dados   </w:t>
            </w:r>
          </w:p>
          <w:p w14:paraId="186B36F4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427F0CD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B4DD138" w14:textId="77777777" w:rsidR="00F60B0B" w:rsidRDefault="00F60B0B" w:rsidP="00277963"/>
          <w:p w14:paraId="23604F00" w14:textId="77777777" w:rsidR="00F60B0B" w:rsidRDefault="00F60B0B" w:rsidP="00277963"/>
          <w:p w14:paraId="40C37E01" w14:textId="77777777" w:rsidR="00F60B0B" w:rsidRDefault="00F60B0B" w:rsidP="00277963">
            <w:r>
              <w:t>2. Muda para a tela de adicionar produtos que coleta as informações do produto.</w:t>
            </w:r>
          </w:p>
          <w:p w14:paraId="26C5BF63" w14:textId="77777777" w:rsidR="00F60B0B" w:rsidRDefault="00F60B0B" w:rsidP="00277963"/>
          <w:p w14:paraId="0B4BF656" w14:textId="77777777" w:rsidR="00F60B0B" w:rsidRDefault="00F60B0B" w:rsidP="00277963"/>
          <w:p w14:paraId="7C35EBA6" w14:textId="77777777" w:rsidR="00F60B0B" w:rsidRDefault="00F60B0B" w:rsidP="00277963"/>
          <w:p w14:paraId="3B9E382A" w14:textId="77777777" w:rsidR="00F60B0B" w:rsidRDefault="00F60B0B" w:rsidP="00277963"/>
          <w:p w14:paraId="3FDD7CA6" w14:textId="77777777" w:rsidR="00F60B0B" w:rsidRDefault="00F60B0B" w:rsidP="00277963"/>
          <w:p w14:paraId="2F03BA88" w14:textId="77777777" w:rsidR="00F60B0B" w:rsidRDefault="00F60B0B" w:rsidP="00277963">
            <w:r>
              <w:t>5. Verifica se o produto já existe.</w:t>
            </w:r>
          </w:p>
          <w:p w14:paraId="3D17BF29" w14:textId="77777777" w:rsidR="00F60B0B" w:rsidRDefault="00F60B0B" w:rsidP="00277963"/>
          <w:p w14:paraId="530D53DF" w14:textId="77777777" w:rsidR="00F60B0B" w:rsidRDefault="00F60B0B" w:rsidP="00277963">
            <w:r>
              <w:t>6. Adiciona o produto na tabela.</w:t>
            </w:r>
          </w:p>
          <w:p w14:paraId="415772E5" w14:textId="77777777" w:rsidR="00F60B0B" w:rsidRDefault="00F60B0B" w:rsidP="00277963"/>
          <w:p w14:paraId="52DF8FB6" w14:textId="77777777" w:rsidR="00F60B0B" w:rsidRDefault="00F60B0B" w:rsidP="00277963">
            <w:r>
              <w:t>7. Mostra a mensagem confirmando a operação.</w:t>
            </w:r>
          </w:p>
          <w:p w14:paraId="65990EC2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3BD819EB" w14:textId="77777777" w:rsidR="00F60B0B" w:rsidRPr="00D40FCB" w:rsidRDefault="00F60B0B" w:rsidP="00277963"/>
        </w:tc>
      </w:tr>
      <w:tr w:rsidR="00F60B0B" w:rsidRPr="00D40FCB" w14:paraId="386A82CF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C37770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6DE3F0F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725CB10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1FEBE986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54ADEAFF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92923D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5053AE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26A727FC" w14:textId="77777777" w:rsidR="00F60B0B" w:rsidRDefault="00F60B0B" w:rsidP="00277963">
            <w:r>
              <w:t>1 –  Não podem ser cadastrados mais de 30 produtos.</w:t>
            </w:r>
          </w:p>
          <w:p w14:paraId="75B5A5FE" w14:textId="77777777" w:rsidR="00F60B0B" w:rsidRPr="006E2365" w:rsidRDefault="00F60B0B" w:rsidP="00277963"/>
        </w:tc>
      </w:tr>
    </w:tbl>
    <w:p w14:paraId="43B2AACB" w14:textId="4E278222" w:rsidR="00F60B0B" w:rsidRDefault="00F60B0B" w:rsidP="00F60B0B">
      <w:pPr>
        <w:pStyle w:val="Requisito"/>
      </w:pPr>
      <w:bookmarkStart w:id="93" w:name="_Toc148782285"/>
      <w:r>
        <w:t>[RF012] &lt;sem nome&gt;</w:t>
      </w:r>
      <w:bookmarkEnd w:id="93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6F6055BA" w14:textId="77777777" w:rsidTr="00277963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84F0FC1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4C1C2911" w14:textId="77777777" w:rsidR="00F60B0B" w:rsidRDefault="00F60B0B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F60B0B" w:rsidRPr="00D40FCB" w14:paraId="19997F8C" w14:textId="77777777" w:rsidTr="00277963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5DC5B7A1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5228D75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979C918" w14:textId="77777777" w:rsidTr="00277963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0BEE09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5BC0789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6FB03A88" w14:textId="77777777" w:rsidTr="00277963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0246BA6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0426F2F" w14:textId="77777777" w:rsidR="00F60B0B" w:rsidRPr="00D40FCB" w:rsidRDefault="00F60B0B" w:rsidP="00277963">
            <w:r>
              <w:t>Um funcionário que é um gerente pode adicionar um produto.</w:t>
            </w:r>
          </w:p>
        </w:tc>
      </w:tr>
      <w:tr w:rsidR="00F60B0B" w:rsidRPr="00D40FCB" w14:paraId="319CFA24" w14:textId="77777777" w:rsidTr="00277963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6C2792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DAEAFD8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207FBB06" w14:textId="77777777" w:rsidTr="00277963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E34F68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0E30692" w14:textId="77777777" w:rsidR="00F60B0B" w:rsidRPr="00D40FCB" w:rsidRDefault="00F60B0B" w:rsidP="00277963">
            <w:r>
              <w:t>O sistema deve exibir na tela uma mensagem informando se a operação foi concluída ou não.</w:t>
            </w:r>
          </w:p>
        </w:tc>
      </w:tr>
      <w:tr w:rsidR="00F60B0B" w:rsidRPr="00D40FCB" w14:paraId="03591017" w14:textId="77777777" w:rsidTr="00277963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5F36A08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DBA68F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 de lista de produtos </w:t>
            </w:r>
          </w:p>
        </w:tc>
      </w:tr>
      <w:tr w:rsidR="00F60B0B" w:rsidRPr="00D40FCB" w14:paraId="1B6CB4BF" w14:textId="77777777" w:rsidTr="00277963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ACB05B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29A722A3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0BE882F0" w14:textId="77777777" w:rsidR="00F60B0B" w:rsidRDefault="00F60B0B" w:rsidP="00277963"/>
          <w:p w14:paraId="71F3DBBE" w14:textId="77777777" w:rsidR="00F60B0B" w:rsidRDefault="00F60B0B" w:rsidP="00277963">
            <w:r>
              <w:t>1. Seleciona a opção de adicionar produtos.</w:t>
            </w:r>
          </w:p>
          <w:p w14:paraId="33420ED2" w14:textId="77777777" w:rsidR="00F60B0B" w:rsidRDefault="00F60B0B" w:rsidP="00277963"/>
          <w:p w14:paraId="083F5F71" w14:textId="77777777" w:rsidR="00F60B0B" w:rsidRDefault="00F60B0B" w:rsidP="00277963">
            <w:r>
              <w:t>3. Preenche os dados do produto.</w:t>
            </w:r>
          </w:p>
          <w:p w14:paraId="023D1AAB" w14:textId="77777777" w:rsidR="00F60B0B" w:rsidRDefault="00F60B0B" w:rsidP="00277963"/>
          <w:p w14:paraId="7D34B077" w14:textId="77777777" w:rsidR="00F60B0B" w:rsidRDefault="00F60B0B" w:rsidP="00277963">
            <w:r>
              <w:t xml:space="preserve">4. Confirma o envio dos dados   </w:t>
            </w:r>
          </w:p>
          <w:p w14:paraId="6962B4B9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0ABC18EB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D149E93" w14:textId="77777777" w:rsidR="00F60B0B" w:rsidRDefault="00F60B0B" w:rsidP="00277963"/>
          <w:p w14:paraId="4B1457E0" w14:textId="77777777" w:rsidR="00F60B0B" w:rsidRDefault="00F60B0B" w:rsidP="00277963"/>
          <w:p w14:paraId="667C0A8F" w14:textId="77777777" w:rsidR="00F60B0B" w:rsidRDefault="00F60B0B" w:rsidP="00277963">
            <w:r>
              <w:t>2. Muda para a tela de adicionar produtos que coleta as informações do produto.</w:t>
            </w:r>
          </w:p>
          <w:p w14:paraId="3FADF627" w14:textId="77777777" w:rsidR="00F60B0B" w:rsidRDefault="00F60B0B" w:rsidP="00277963"/>
          <w:p w14:paraId="0FC906B8" w14:textId="77777777" w:rsidR="00F60B0B" w:rsidRDefault="00F60B0B" w:rsidP="00277963"/>
          <w:p w14:paraId="2E137E70" w14:textId="77777777" w:rsidR="00F60B0B" w:rsidRDefault="00F60B0B" w:rsidP="00277963"/>
          <w:p w14:paraId="3CE64E01" w14:textId="77777777" w:rsidR="00F60B0B" w:rsidRDefault="00F60B0B" w:rsidP="00277963"/>
          <w:p w14:paraId="6A4B427E" w14:textId="77777777" w:rsidR="00F60B0B" w:rsidRDefault="00F60B0B" w:rsidP="00277963"/>
          <w:p w14:paraId="6442DC93" w14:textId="77777777" w:rsidR="00F60B0B" w:rsidRDefault="00F60B0B" w:rsidP="00277963">
            <w:r>
              <w:t>5. Verifica se o produto já existe.</w:t>
            </w:r>
          </w:p>
          <w:p w14:paraId="7414D674" w14:textId="77777777" w:rsidR="00F60B0B" w:rsidRDefault="00F60B0B" w:rsidP="00277963"/>
          <w:p w14:paraId="5E742549" w14:textId="77777777" w:rsidR="00F60B0B" w:rsidRDefault="00F60B0B" w:rsidP="00277963">
            <w:r>
              <w:t>6. Adiciona o produto na tabela.</w:t>
            </w:r>
          </w:p>
          <w:p w14:paraId="28C7592F" w14:textId="77777777" w:rsidR="00F60B0B" w:rsidRDefault="00F60B0B" w:rsidP="00277963"/>
          <w:p w14:paraId="02B516A0" w14:textId="77777777" w:rsidR="00F60B0B" w:rsidRDefault="00F60B0B" w:rsidP="00277963">
            <w:r>
              <w:t>7. Mostra a mensagem confirmando a operação.</w:t>
            </w:r>
          </w:p>
          <w:p w14:paraId="7831B497" w14:textId="77777777" w:rsidR="00F60B0B" w:rsidRDefault="00F60B0B" w:rsidP="00277963">
            <w:pPr>
              <w:tabs>
                <w:tab w:val="left" w:pos="2130"/>
              </w:tabs>
            </w:pPr>
            <w:r>
              <w:tab/>
            </w:r>
          </w:p>
          <w:p w14:paraId="25E9F51A" w14:textId="77777777" w:rsidR="00F60B0B" w:rsidRPr="00D40FCB" w:rsidRDefault="00F60B0B" w:rsidP="00277963"/>
        </w:tc>
      </w:tr>
      <w:tr w:rsidR="00F60B0B" w:rsidRPr="00D40FCB" w14:paraId="4B5954FF" w14:textId="77777777" w:rsidTr="00277963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45ED61C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548B807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41C8C5CD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4E591A78" w14:textId="77777777" w:rsidR="00F60B0B" w:rsidRPr="00D40FCB" w:rsidRDefault="00F60B0B" w:rsidP="00277963">
            <w:r>
              <w:t>5.  Caso o produto já exista, o sistema gera uma mensagem de erro informando que o produto já existe e retorna para a tela lista de produtos.</w:t>
            </w:r>
          </w:p>
        </w:tc>
      </w:tr>
      <w:tr w:rsidR="00F60B0B" w:rsidRPr="00D40FCB" w14:paraId="1C37E8D6" w14:textId="77777777" w:rsidTr="00277963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D1E879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744743C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782C0D77" w14:textId="77777777" w:rsidR="00F60B0B" w:rsidRDefault="00F60B0B" w:rsidP="00277963">
            <w:r>
              <w:t>1 –  Não podem ser cadastrados mais de 30 produtos.</w:t>
            </w:r>
          </w:p>
          <w:p w14:paraId="4D0D8F1B" w14:textId="77777777" w:rsidR="00F60B0B" w:rsidRPr="006E2365" w:rsidRDefault="00F60B0B" w:rsidP="00277963"/>
        </w:tc>
      </w:tr>
    </w:tbl>
    <w:p w14:paraId="6097F397" w14:textId="77777777" w:rsidR="005C785E" w:rsidRDefault="005C785E">
      <w:pPr>
        <w:pStyle w:val="TextoNormal"/>
      </w:pPr>
    </w:p>
    <w:p w14:paraId="4068CD75" w14:textId="77777777"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18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94" w:name="_Toc467473455"/>
    <w:bookmarkStart w:id="95" w:name="_Toc467474002"/>
    <w:bookmarkStart w:id="96" w:name="_Toc467477741"/>
    <w:bookmarkStart w:id="97" w:name="_Toc467494887"/>
    <w:bookmarkStart w:id="98" w:name="_Toc467495253"/>
    <w:bookmarkStart w:id="99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25pt;height:36.75pt" o:ole="">
            <v:imagedata r:id="rId19" o:title=""/>
          </v:shape>
          <o:OLEObject Type="Embed" ProgID="Word.Document.8" ShapeID="_x0000_i1027" DrawAspect="Content" ObjectID="_1759395003" r:id="rId20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94"/>
      <w:bookmarkEnd w:id="95"/>
      <w:bookmarkEnd w:id="96"/>
      <w:bookmarkEnd w:id="97"/>
      <w:bookmarkEnd w:id="98"/>
      <w:bookmarkEnd w:id="99"/>
    </w:p>
    <w:p w14:paraId="2C49071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08A26AE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59EB0BEF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2935B3A1" w14:textId="77777777" w:rsidR="00F26727" w:rsidRDefault="00F26727">
      <w:pPr>
        <w:pStyle w:val="Ttulo2"/>
      </w:pPr>
      <w:bookmarkStart w:id="100" w:name="_Toc467473456"/>
      <w:bookmarkStart w:id="101" w:name="_Toc467474003"/>
      <w:bookmarkStart w:id="102" w:name="_Toc467477742"/>
      <w:bookmarkStart w:id="103" w:name="_Toc467494888"/>
      <w:bookmarkStart w:id="104" w:name="_Toc467495254"/>
      <w:bookmarkStart w:id="105" w:name="_Toc468086060"/>
      <w:bookmarkStart w:id="106" w:name="_Toc148782286"/>
      <w:r>
        <w:t>Usabilidade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0C38FF3C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01A448D0" w14:textId="77777777" w:rsidR="00F26727" w:rsidRDefault="00F26727">
      <w:pPr>
        <w:pStyle w:val="Requisito"/>
      </w:pPr>
      <w:bookmarkStart w:id="107" w:name="_Toc467473457"/>
      <w:bookmarkStart w:id="108" w:name="_Toc467474004"/>
      <w:bookmarkStart w:id="109" w:name="_Toc467477743"/>
      <w:bookmarkStart w:id="110" w:name="_Toc467494889"/>
      <w:bookmarkStart w:id="111" w:name="_Toc467495255"/>
      <w:bookmarkStart w:id="112" w:name="_Toc468086061"/>
      <w:bookmarkStart w:id="113" w:name="_Toc148782287"/>
      <w:r>
        <w:t>[NF001]</w:t>
      </w:r>
      <w:bookmarkEnd w:id="107"/>
      <w:bookmarkEnd w:id="108"/>
      <w:bookmarkEnd w:id="109"/>
      <w:bookmarkEnd w:id="110"/>
      <w:bookmarkEnd w:id="111"/>
      <w:bookmarkEnd w:id="112"/>
      <w:r>
        <w:t xml:space="preserve"> &lt;Nome do requisito&gt;</w:t>
      </w:r>
      <w:bookmarkEnd w:id="113"/>
    </w:p>
    <w:p w14:paraId="168A06E4" w14:textId="77777777"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79AE2F47" w14:textId="77777777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A25A327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2A58AB62" w14:textId="77777777" w:rsidR="00F26727" w:rsidRDefault="00F26727">
      <w:pPr>
        <w:pStyle w:val="Requisito"/>
        <w:outlineLvl w:val="0"/>
      </w:pPr>
      <w:r>
        <w:t xml:space="preserve"> </w:t>
      </w:r>
      <w:bookmarkStart w:id="114" w:name="_Toc467473458"/>
      <w:bookmarkStart w:id="115" w:name="_Toc467474005"/>
      <w:bookmarkStart w:id="116" w:name="_Toc467477744"/>
      <w:bookmarkStart w:id="117" w:name="_Toc467494890"/>
      <w:bookmarkStart w:id="118" w:name="_Toc467495256"/>
      <w:bookmarkStart w:id="119" w:name="_Toc468086062"/>
      <w:bookmarkStart w:id="120" w:name="_Toc148782288"/>
      <w:r>
        <w:t>[NF…]</w:t>
      </w:r>
      <w:bookmarkEnd w:id="114"/>
      <w:bookmarkEnd w:id="115"/>
      <w:bookmarkEnd w:id="116"/>
      <w:bookmarkEnd w:id="117"/>
      <w:bookmarkEnd w:id="118"/>
      <w:bookmarkEnd w:id="119"/>
      <w:r>
        <w:t xml:space="preserve"> &lt;Nome do requisito&gt;</w:t>
      </w:r>
      <w:bookmarkEnd w:id="120"/>
    </w:p>
    <w:p w14:paraId="26B39A5B" w14:textId="77777777" w:rsidR="00BB4A40" w:rsidRDefault="00BB4A40" w:rsidP="00BB4A40">
      <w:pPr>
        <w:pStyle w:val="TextoNormal"/>
      </w:pPr>
      <w:bookmarkStart w:id="121" w:name="_Toc467473459"/>
      <w:bookmarkStart w:id="122" w:name="_Toc467474006"/>
      <w:bookmarkStart w:id="123" w:name="_Toc467477745"/>
      <w:bookmarkStart w:id="124" w:name="_Toc467494891"/>
      <w:bookmarkStart w:id="125" w:name="_Toc467495257"/>
      <w:bookmarkStart w:id="126" w:name="_Toc46808606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8A9C1CC" w14:textId="77777777" w:rsidTr="00506043">
        <w:tc>
          <w:tcPr>
            <w:tcW w:w="1559" w:type="dxa"/>
            <w:vAlign w:val="center"/>
          </w:tcPr>
          <w:p w14:paraId="5335610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1D87727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285FE7B0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248209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416BF36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17B22E3F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29A4F723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77777777" w:rsidR="00F26727" w:rsidRDefault="00F26727">
      <w:pPr>
        <w:pStyle w:val="Ttulo2"/>
      </w:pPr>
      <w:bookmarkStart w:id="127" w:name="_Toc148782289"/>
      <w:r>
        <w:t>Confiabilidade</w:t>
      </w:r>
      <w:bookmarkEnd w:id="121"/>
      <w:bookmarkEnd w:id="122"/>
      <w:bookmarkEnd w:id="123"/>
      <w:bookmarkEnd w:id="124"/>
      <w:bookmarkEnd w:id="125"/>
      <w:bookmarkEnd w:id="126"/>
      <w:bookmarkEnd w:id="127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7777777" w:rsidR="00F26727" w:rsidRDefault="00F26727">
      <w:pPr>
        <w:pStyle w:val="Requisito"/>
      </w:pPr>
      <w:bookmarkStart w:id="128" w:name="_Toc467473460"/>
      <w:bookmarkStart w:id="129" w:name="_Toc467474007"/>
      <w:bookmarkStart w:id="130" w:name="_Toc467477746"/>
      <w:bookmarkStart w:id="131" w:name="_Toc467494892"/>
      <w:bookmarkStart w:id="132" w:name="_Toc467495258"/>
      <w:bookmarkStart w:id="133" w:name="_Toc468086064"/>
      <w:bookmarkStart w:id="134" w:name="_Toc148782290"/>
      <w:r>
        <w:t>[NF</w:t>
      </w:r>
      <w:r w:rsidR="005C785E">
        <w:t>005</w:t>
      </w:r>
      <w:r>
        <w:t>]</w:t>
      </w:r>
      <w:bookmarkEnd w:id="128"/>
      <w:bookmarkEnd w:id="129"/>
      <w:bookmarkEnd w:id="130"/>
      <w:bookmarkEnd w:id="131"/>
      <w:bookmarkEnd w:id="132"/>
      <w:bookmarkEnd w:id="133"/>
      <w:r>
        <w:t xml:space="preserve"> &lt;Nome do requisito&gt;</w:t>
      </w:r>
      <w:bookmarkEnd w:id="134"/>
    </w:p>
    <w:p w14:paraId="1CF0C52E" w14:textId="77777777" w:rsidR="005C785E" w:rsidRDefault="005C785E" w:rsidP="005C785E">
      <w:pPr>
        <w:pStyle w:val="TextoNormal"/>
      </w:pPr>
      <w:bookmarkStart w:id="135" w:name="_Toc467473461"/>
      <w:bookmarkStart w:id="136" w:name="_Toc467474008"/>
      <w:bookmarkStart w:id="137" w:name="_Toc467477747"/>
      <w:bookmarkStart w:id="138" w:name="_Toc467494893"/>
      <w:bookmarkStart w:id="139" w:name="_Toc467495259"/>
      <w:bookmarkStart w:id="140" w:name="_Toc468086065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77777777" w:rsidR="00F26727" w:rsidRDefault="00F26727">
      <w:pPr>
        <w:pStyle w:val="Ttulo2"/>
      </w:pPr>
      <w:bookmarkStart w:id="141" w:name="_Toc148782291"/>
      <w:r>
        <w:lastRenderedPageBreak/>
        <w:t>Desempenho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16774EC4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7A156D9F" w14:textId="77777777" w:rsidR="00F26727" w:rsidRDefault="00F26727">
      <w:pPr>
        <w:pStyle w:val="Requisito"/>
      </w:pPr>
      <w:bookmarkStart w:id="142" w:name="_Toc467473462"/>
      <w:bookmarkStart w:id="143" w:name="_Toc467474009"/>
      <w:bookmarkStart w:id="144" w:name="_Toc467477748"/>
      <w:bookmarkStart w:id="145" w:name="_Toc467494894"/>
      <w:bookmarkStart w:id="146" w:name="_Toc467495260"/>
      <w:bookmarkStart w:id="147" w:name="_Toc468086066"/>
      <w:bookmarkStart w:id="148" w:name="_Toc148782292"/>
      <w:r>
        <w:t>[NF…]</w:t>
      </w:r>
      <w:bookmarkEnd w:id="142"/>
      <w:bookmarkEnd w:id="143"/>
      <w:bookmarkEnd w:id="144"/>
      <w:bookmarkEnd w:id="145"/>
      <w:bookmarkEnd w:id="146"/>
      <w:bookmarkEnd w:id="147"/>
      <w:r>
        <w:t xml:space="preserve"> &lt;Nome do requisito&gt;</w:t>
      </w:r>
      <w:bookmarkEnd w:id="148"/>
    </w:p>
    <w:p w14:paraId="231B6459" w14:textId="77777777" w:rsidR="00BB4A40" w:rsidRDefault="00BB4A40" w:rsidP="00BB4A40">
      <w:pPr>
        <w:pStyle w:val="TextoNormal"/>
      </w:pPr>
      <w:bookmarkStart w:id="149" w:name="_Toc467473463"/>
      <w:bookmarkStart w:id="150" w:name="_Toc467474010"/>
      <w:bookmarkStart w:id="151" w:name="_Toc467477749"/>
      <w:bookmarkStart w:id="152" w:name="_Toc467494895"/>
      <w:bookmarkStart w:id="153" w:name="_Toc467495261"/>
      <w:bookmarkStart w:id="154" w:name="_Toc468086067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02AFED4" w14:textId="77777777" w:rsidTr="00506043">
        <w:tc>
          <w:tcPr>
            <w:tcW w:w="1559" w:type="dxa"/>
            <w:vAlign w:val="center"/>
          </w:tcPr>
          <w:p w14:paraId="6CE5804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1F43FF3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EA2AB0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55" w:name="_Toc148782293"/>
      <w:r>
        <w:t>Segurança</w:t>
      </w:r>
      <w:bookmarkEnd w:id="149"/>
      <w:bookmarkEnd w:id="150"/>
      <w:bookmarkEnd w:id="151"/>
      <w:bookmarkEnd w:id="152"/>
      <w:bookmarkEnd w:id="153"/>
      <w:bookmarkEnd w:id="154"/>
      <w:bookmarkEnd w:id="155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77777777" w:rsidR="00F26727" w:rsidRDefault="00F26727">
      <w:pPr>
        <w:pStyle w:val="Requisito"/>
      </w:pPr>
      <w:bookmarkStart w:id="156" w:name="_Toc467473464"/>
      <w:bookmarkStart w:id="157" w:name="_Toc467474011"/>
      <w:bookmarkStart w:id="158" w:name="_Toc467477750"/>
      <w:bookmarkStart w:id="159" w:name="_Toc467494896"/>
      <w:bookmarkStart w:id="160" w:name="_Toc467495262"/>
      <w:bookmarkStart w:id="161" w:name="_Toc468086068"/>
      <w:bookmarkStart w:id="162" w:name="_Toc148782294"/>
      <w:r>
        <w:t>[NF…]</w:t>
      </w:r>
      <w:bookmarkEnd w:id="156"/>
      <w:bookmarkEnd w:id="157"/>
      <w:bookmarkEnd w:id="158"/>
      <w:bookmarkEnd w:id="159"/>
      <w:bookmarkEnd w:id="160"/>
      <w:bookmarkEnd w:id="161"/>
      <w:r>
        <w:t xml:space="preserve"> &lt;Nome do requisito&gt;</w:t>
      </w:r>
      <w:bookmarkEnd w:id="162"/>
    </w:p>
    <w:p w14:paraId="4681862A" w14:textId="77777777" w:rsidR="00BB4A40" w:rsidRDefault="00BB4A40" w:rsidP="00BB4A40">
      <w:pPr>
        <w:pStyle w:val="TextoNormal"/>
      </w:pPr>
      <w:bookmarkStart w:id="163" w:name="_Toc467473465"/>
      <w:bookmarkStart w:id="164" w:name="_Toc467474012"/>
      <w:bookmarkStart w:id="165" w:name="_Toc467477751"/>
      <w:bookmarkStart w:id="166" w:name="_Toc467494897"/>
      <w:bookmarkStart w:id="167" w:name="_Toc467495263"/>
      <w:bookmarkStart w:id="168" w:name="_Toc468086069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72F979" w14:textId="77777777" w:rsidR="00F26727" w:rsidRDefault="00F26727">
      <w:pPr>
        <w:pStyle w:val="Ttulo2"/>
      </w:pPr>
      <w:bookmarkStart w:id="169" w:name="_Toc148782295"/>
      <w:r>
        <w:t>Distribuição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2AD97093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72C0742B" w14:textId="77777777" w:rsidR="00F26727" w:rsidRDefault="00F26727">
      <w:pPr>
        <w:pStyle w:val="Requisito"/>
      </w:pPr>
      <w:bookmarkStart w:id="170" w:name="_Toc467473466"/>
      <w:bookmarkStart w:id="171" w:name="_Toc467474013"/>
      <w:bookmarkStart w:id="172" w:name="_Toc467477752"/>
      <w:bookmarkStart w:id="173" w:name="_Toc467494898"/>
      <w:bookmarkStart w:id="174" w:name="_Toc467495264"/>
      <w:bookmarkStart w:id="175" w:name="_Toc468086070"/>
      <w:bookmarkStart w:id="176" w:name="_Toc148782296"/>
      <w:r>
        <w:t>[NF…]</w:t>
      </w:r>
      <w:bookmarkEnd w:id="170"/>
      <w:bookmarkEnd w:id="171"/>
      <w:bookmarkEnd w:id="172"/>
      <w:bookmarkEnd w:id="173"/>
      <w:bookmarkEnd w:id="174"/>
      <w:bookmarkEnd w:id="175"/>
      <w:r>
        <w:t xml:space="preserve"> &lt;Nome do requisito&gt;</w:t>
      </w:r>
      <w:bookmarkEnd w:id="176"/>
    </w:p>
    <w:p w14:paraId="5C357B5F" w14:textId="77777777" w:rsidR="00BB4A40" w:rsidRDefault="00BB4A40" w:rsidP="00BB4A40">
      <w:pPr>
        <w:pStyle w:val="TextoNormal"/>
      </w:pPr>
      <w:bookmarkStart w:id="177" w:name="_Toc467473467"/>
      <w:bookmarkStart w:id="178" w:name="_Toc467474014"/>
      <w:bookmarkStart w:id="179" w:name="_Toc467477753"/>
      <w:bookmarkStart w:id="180" w:name="_Toc467494899"/>
      <w:bookmarkStart w:id="181" w:name="_Toc467495265"/>
      <w:bookmarkStart w:id="182" w:name="_Toc468086071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898156" w14:textId="77777777" w:rsidTr="00506043">
        <w:tc>
          <w:tcPr>
            <w:tcW w:w="1559" w:type="dxa"/>
            <w:vAlign w:val="center"/>
          </w:tcPr>
          <w:p w14:paraId="0ACADF2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3DEB2E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31813CED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460B2C1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5A80A1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A98A925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D9DA32C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0D339C7B" w14:textId="77777777" w:rsidR="00F26727" w:rsidRDefault="00F26727">
      <w:pPr>
        <w:pStyle w:val="Ttulo2"/>
      </w:pPr>
      <w:bookmarkStart w:id="183" w:name="_Toc148782297"/>
      <w:r>
        <w:t>Padrões</w:t>
      </w:r>
      <w:bookmarkEnd w:id="177"/>
      <w:bookmarkEnd w:id="178"/>
      <w:bookmarkEnd w:id="179"/>
      <w:bookmarkEnd w:id="180"/>
      <w:bookmarkEnd w:id="181"/>
      <w:bookmarkEnd w:id="182"/>
      <w:bookmarkEnd w:id="183"/>
    </w:p>
    <w:p w14:paraId="1006E52A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739244DC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4D68AC80" w14:textId="77777777" w:rsidR="00F26727" w:rsidRDefault="00F26727">
      <w:pPr>
        <w:pStyle w:val="Requisito"/>
      </w:pPr>
      <w:bookmarkStart w:id="184" w:name="_Toc467473468"/>
      <w:bookmarkStart w:id="185" w:name="_Toc467474015"/>
      <w:bookmarkStart w:id="186" w:name="_Toc467477754"/>
      <w:bookmarkStart w:id="187" w:name="_Toc467494900"/>
      <w:bookmarkStart w:id="188" w:name="_Toc467495266"/>
      <w:bookmarkStart w:id="189" w:name="_Toc468086072"/>
      <w:bookmarkStart w:id="190" w:name="_Toc148782298"/>
      <w:r>
        <w:t>[NF…]</w:t>
      </w:r>
      <w:bookmarkEnd w:id="184"/>
      <w:bookmarkEnd w:id="185"/>
      <w:bookmarkEnd w:id="186"/>
      <w:bookmarkEnd w:id="187"/>
      <w:bookmarkEnd w:id="188"/>
      <w:bookmarkEnd w:id="189"/>
      <w:r>
        <w:t xml:space="preserve"> &lt;Nome do requisito&gt;</w:t>
      </w:r>
      <w:bookmarkEnd w:id="190"/>
    </w:p>
    <w:p w14:paraId="43AE78A6" w14:textId="77777777" w:rsidR="00BB4A40" w:rsidRDefault="00BB4A40" w:rsidP="00BB4A40">
      <w:pPr>
        <w:pStyle w:val="TextoNormal"/>
      </w:pPr>
      <w:bookmarkStart w:id="191" w:name="_Toc467473469"/>
      <w:bookmarkStart w:id="192" w:name="_Toc467474016"/>
      <w:bookmarkStart w:id="193" w:name="_Toc467477755"/>
      <w:bookmarkStart w:id="194" w:name="_Toc467494901"/>
      <w:bookmarkStart w:id="195" w:name="_Toc467495267"/>
      <w:bookmarkStart w:id="196" w:name="_Toc46808607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DA53275" w14:textId="77777777" w:rsidTr="00506043">
        <w:tc>
          <w:tcPr>
            <w:tcW w:w="1559" w:type="dxa"/>
            <w:vAlign w:val="center"/>
          </w:tcPr>
          <w:p w14:paraId="17576374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E8F293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252DE9AB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D6A1D2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1AED982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7F28CC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F104148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58DA166" w14:textId="77777777" w:rsidR="00F26727" w:rsidRDefault="00F26727">
      <w:pPr>
        <w:pStyle w:val="Ttulo2"/>
      </w:pPr>
      <w:bookmarkStart w:id="197" w:name="_Toc148782299"/>
      <w:r>
        <w:lastRenderedPageBreak/>
        <w:t>Hardware e software</w:t>
      </w:r>
      <w:bookmarkEnd w:id="191"/>
      <w:bookmarkEnd w:id="192"/>
      <w:bookmarkEnd w:id="193"/>
      <w:bookmarkEnd w:id="194"/>
      <w:bookmarkEnd w:id="195"/>
      <w:bookmarkEnd w:id="196"/>
      <w:bookmarkEnd w:id="197"/>
    </w:p>
    <w:p w14:paraId="3575994D" w14:textId="77777777" w:rsidR="00F26727" w:rsidRDefault="00F26727">
      <w:pPr>
        <w:pStyle w:val="TextoNormal"/>
      </w:pPr>
      <w:bookmarkStart w:id="198" w:name="_Ref471381570"/>
      <w:r>
        <w:t xml:space="preserve">Esta seção descreve os requisitos não funcionais associados ao hardware e software usados para desenvolver ou para executar o sistema. </w:t>
      </w:r>
    </w:p>
    <w:p w14:paraId="7B86F13E" w14:textId="77777777" w:rsidR="00F26727" w:rsidRDefault="00F26727">
      <w:pPr>
        <w:pStyle w:val="Requisito"/>
      </w:pPr>
      <w:bookmarkStart w:id="199" w:name="_Toc467473470"/>
      <w:bookmarkStart w:id="200" w:name="_Toc467474017"/>
      <w:bookmarkStart w:id="201" w:name="_Toc467477756"/>
      <w:bookmarkStart w:id="202" w:name="_Toc467494902"/>
      <w:bookmarkStart w:id="203" w:name="_Toc467495268"/>
      <w:bookmarkStart w:id="204" w:name="_Toc468086074"/>
      <w:bookmarkStart w:id="205" w:name="_Toc148782300"/>
      <w:r>
        <w:t>[NF…]</w:t>
      </w:r>
      <w:bookmarkEnd w:id="199"/>
      <w:bookmarkEnd w:id="200"/>
      <w:bookmarkEnd w:id="201"/>
      <w:bookmarkEnd w:id="202"/>
      <w:bookmarkEnd w:id="203"/>
      <w:bookmarkEnd w:id="204"/>
      <w:r>
        <w:t xml:space="preserve"> &lt;Nome do requisito&gt;</w:t>
      </w:r>
      <w:bookmarkEnd w:id="205"/>
    </w:p>
    <w:p w14:paraId="02E1C24D" w14:textId="77777777" w:rsidR="00BB4A40" w:rsidRDefault="00BB4A40" w:rsidP="00BB4A40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7AB8F93" w14:textId="77777777" w:rsidTr="00506043">
        <w:tc>
          <w:tcPr>
            <w:tcW w:w="1559" w:type="dxa"/>
            <w:vAlign w:val="center"/>
          </w:tcPr>
          <w:p w14:paraId="29E7B14E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889D30F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1A72A923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CF7084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01C58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7A85FE6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017D1C1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4BAFBF7D" w14:textId="77777777" w:rsidR="00F26727" w:rsidRDefault="00F26727">
      <w:pPr>
        <w:pStyle w:val="TextoNormal"/>
      </w:pPr>
    </w:p>
    <w:p w14:paraId="3051EF7C" w14:textId="77777777" w:rsidR="00F26727" w:rsidRDefault="00F26727">
      <w:pPr>
        <w:pStyle w:val="TextoNormal"/>
        <w:sectPr w:rsidR="00F26727">
          <w:head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06" w:name="_Toc467473471"/>
    <w:bookmarkStart w:id="207" w:name="_Toc467474018"/>
    <w:bookmarkStart w:id="208" w:name="_Toc467477757"/>
    <w:bookmarkStart w:id="209" w:name="_Toc467494903"/>
    <w:bookmarkStart w:id="210" w:name="_Toc467495269"/>
    <w:bookmarkStart w:id="211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25pt;height:36.75pt" o:ole="">
            <v:imagedata r:id="rId22" o:title=""/>
          </v:shape>
          <o:OLEObject Type="Embed" ProgID="Word.Document.8" ShapeID="_x0000_i1028" DrawAspect="Content" ObjectID="_1759395004" r:id="rId23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98"/>
      <w:r>
        <w:t xml:space="preserve"> com o usuário</w:t>
      </w:r>
      <w:bookmarkEnd w:id="206"/>
      <w:bookmarkEnd w:id="207"/>
      <w:bookmarkEnd w:id="208"/>
      <w:bookmarkEnd w:id="209"/>
      <w:bookmarkEnd w:id="210"/>
      <w:bookmarkEnd w:id="211"/>
    </w:p>
    <w:p w14:paraId="2E9F4CC7" w14:textId="774F7F55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4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212" w:name="_Toc148782301"/>
      <w:r>
        <w:t>PROTOTIPAÇÃO</w:t>
      </w:r>
      <w:bookmarkEnd w:id="212"/>
    </w:p>
    <w:p w14:paraId="6D717EBB" w14:textId="77777777" w:rsidR="00F75223" w:rsidRDefault="00F75223" w:rsidP="00F75223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w14:paraId="3617C70B" w14:textId="77777777" w:rsidR="00F75223" w:rsidRPr="00F75223" w:rsidRDefault="00F75223" w:rsidP="00F75223">
      <w:pPr>
        <w:pStyle w:val="TextoNormal"/>
        <w:ind w:left="0"/>
        <w:rPr>
          <w:color w:val="8EAADB"/>
        </w:rPr>
      </w:pPr>
    </w:p>
    <w:p w14:paraId="493BB541" w14:textId="77777777" w:rsidR="006221EF" w:rsidRDefault="006221EF" w:rsidP="006221EF">
      <w:pPr>
        <w:pStyle w:val="Ttulo2"/>
      </w:pPr>
      <w:bookmarkStart w:id="213" w:name="_Toc148782302"/>
      <w:r>
        <w:t>MAPA DE NAVEGAÇÃO DE INTERFACES</w:t>
      </w:r>
      <w:bookmarkEnd w:id="213"/>
    </w:p>
    <w:p w14:paraId="12A56AAA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6EF9AC62" w14:textId="3FD4C8B4" w:rsidR="004855AC" w:rsidRDefault="00376C8A" w:rsidP="00E77561">
      <w:pPr>
        <w:pStyle w:val="TextoNormal"/>
        <w:ind w:left="0"/>
      </w:pPr>
      <w:r>
        <w:fldChar w:fldCharType="begin"/>
      </w:r>
      <w:r>
        <w:instrText xml:space="preserve"> INCLUDEPICTURE "http://www.systemrenewal.com/articles/Mining_UML_files/image001.jpg" \* MERGEFORMATINET </w:instrText>
      </w:r>
      <w:r w:rsidR="00DC261A">
        <w:fldChar w:fldCharType="separate"/>
      </w:r>
      <w:r>
        <w:fldChar w:fldCharType="end"/>
      </w:r>
    </w:p>
    <w:p w14:paraId="7B572761" w14:textId="77777777" w:rsidR="006221EF" w:rsidRDefault="006221EF" w:rsidP="00E77561">
      <w:pPr>
        <w:pStyle w:val="TextoNormal"/>
        <w:ind w:left="0"/>
      </w:pPr>
    </w:p>
    <w:p w14:paraId="598EB723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5314A024" w14:textId="77777777" w:rsidR="00F26727" w:rsidRDefault="00106D1A">
      <w:pPr>
        <w:pStyle w:val="Ttulo2"/>
      </w:pPr>
      <w:bookmarkStart w:id="214" w:name="_Toc467473472"/>
      <w:bookmarkStart w:id="215" w:name="_Toc467474019"/>
      <w:bookmarkStart w:id="216" w:name="_Toc467477758"/>
      <w:bookmarkStart w:id="217" w:name="_Toc467494904"/>
      <w:bookmarkStart w:id="218" w:name="_Toc467495270"/>
      <w:bookmarkStart w:id="219" w:name="_Toc468086076"/>
      <w:bookmarkStart w:id="220" w:name="_Toc148782303"/>
      <w:r>
        <w:t>I_Login</w:t>
      </w:r>
      <w:bookmarkEnd w:id="220"/>
      <w:r>
        <w:t xml:space="preserve"> </w:t>
      </w:r>
      <w:bookmarkEnd w:id="214"/>
      <w:bookmarkEnd w:id="215"/>
      <w:bookmarkEnd w:id="216"/>
      <w:bookmarkEnd w:id="217"/>
      <w:bookmarkEnd w:id="218"/>
      <w:bookmarkEnd w:id="219"/>
    </w:p>
    <w:p w14:paraId="59506A88" w14:textId="61247FB9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 w:rsidR="00DC261A">
        <w:fldChar w:fldCharType="separate"/>
      </w:r>
      <w:r>
        <w:fldChar w:fldCharType="end"/>
      </w:r>
    </w:p>
    <w:p w14:paraId="7D13BAFE" w14:textId="77777777" w:rsidR="00F26727" w:rsidRDefault="00E942D6" w:rsidP="00686F78">
      <w:pPr>
        <w:pStyle w:val="Ttulo3"/>
        <w:numPr>
          <w:ilvl w:val="0"/>
          <w:numId w:val="0"/>
        </w:numPr>
      </w:pPr>
      <w:bookmarkStart w:id="221" w:name="_Toc148782304"/>
      <w:r>
        <w:t>Informações c</w:t>
      </w:r>
      <w:r w:rsidR="00F26727">
        <w:t>ríticas da interface</w:t>
      </w:r>
      <w:bookmarkEnd w:id="221"/>
    </w:p>
    <w:p w14:paraId="78F9AF6F" w14:textId="77777777" w:rsidR="00E942D6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w14:paraId="1DCC3D9F" w14:textId="77777777" w:rsidR="009C0C24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w14:paraId="3F64BFD3" w14:textId="77777777" w:rsidR="009C0C24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lastRenderedPageBreak/>
        <w:t xml:space="preserve">A senha deve conter pelo menos </w:t>
      </w:r>
      <w:r w:rsidR="00E942D6">
        <w:t xml:space="preserve">um número </w:t>
      </w:r>
    </w:p>
    <w:p w14:paraId="171FCAEF" w14:textId="77777777" w:rsidR="00F26727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39B8FF07" w14:textId="77777777" w:rsidR="00686F78" w:rsidRDefault="00F72B4E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w14:paraId="091C7EF8" w14:textId="77777777" w:rsidR="00F26727" w:rsidRDefault="00686F78">
      <w:pPr>
        <w:pStyle w:val="Ttulo2"/>
      </w:pPr>
      <w:bookmarkStart w:id="222" w:name="_Toc467473473"/>
      <w:bookmarkStart w:id="223" w:name="_Toc467474020"/>
      <w:bookmarkStart w:id="224" w:name="_Toc467477759"/>
      <w:bookmarkStart w:id="225" w:name="_Toc467494905"/>
      <w:bookmarkStart w:id="226" w:name="_Toc467495271"/>
      <w:bookmarkStart w:id="227" w:name="_Toc468086077"/>
      <w:bookmarkStart w:id="228" w:name="_Toc148782305"/>
      <w:r>
        <w:t>IE_LoginUserNameLogin</w:t>
      </w:r>
      <w:bookmarkEnd w:id="222"/>
      <w:bookmarkEnd w:id="223"/>
      <w:bookmarkEnd w:id="224"/>
      <w:bookmarkEnd w:id="225"/>
      <w:bookmarkEnd w:id="226"/>
      <w:bookmarkEnd w:id="227"/>
      <w:bookmarkEnd w:id="228"/>
    </w:p>
    <w:p w14:paraId="253FB840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188C4605" w14:textId="77777777" w:rsidR="00686F78" w:rsidRDefault="00686F78">
      <w:pPr>
        <w:pStyle w:val="TextoNormal"/>
      </w:pPr>
    </w:p>
    <w:p w14:paraId="5866EE54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229" w:name="_Toc148782306"/>
      <w:r>
        <w:t>Informações críticas da interface</w:t>
      </w:r>
      <w:bookmarkEnd w:id="229"/>
    </w:p>
    <w:p w14:paraId="7FD1F569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34C0C8BD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62E1BD6B" w14:textId="77777777" w:rsidR="00686F78" w:rsidRDefault="00686F78">
      <w:pPr>
        <w:pStyle w:val="TextoNormal"/>
      </w:pPr>
    </w:p>
    <w:p w14:paraId="092CAC02" w14:textId="77777777" w:rsidR="00686F78" w:rsidRDefault="00686F78" w:rsidP="00686F78">
      <w:pPr>
        <w:pStyle w:val="Ttulo2"/>
      </w:pPr>
      <w:bookmarkStart w:id="230" w:name="_Toc148782307"/>
      <w:r>
        <w:t>IE_LoginUserNameLogin&lt;Identificador de outra interface&gt;</w:t>
      </w:r>
      <w:bookmarkEnd w:id="230"/>
    </w:p>
    <w:p w14:paraId="11CF7F0D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6049E3A5" w14:textId="77777777" w:rsidR="00686F78" w:rsidRDefault="00686F78" w:rsidP="00686F78">
      <w:pPr>
        <w:pStyle w:val="TextoNormal"/>
      </w:pPr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2211992D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DC261A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DC261A">
        <w:fldChar w:fldCharType="separate"/>
      </w:r>
      <w:r>
        <w:fldChar w:fldCharType="end"/>
      </w:r>
    </w:p>
    <w:sectPr w:rsidR="00333A3C">
      <w:head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89EB" w14:textId="77777777" w:rsidR="007C163B" w:rsidRDefault="007C163B">
      <w:r>
        <w:separator/>
      </w:r>
    </w:p>
  </w:endnote>
  <w:endnote w:type="continuationSeparator" w:id="0">
    <w:p w14:paraId="331CEFB6" w14:textId="77777777" w:rsidR="007C163B" w:rsidRDefault="007C163B">
      <w:r>
        <w:continuationSeparator/>
      </w:r>
    </w:p>
  </w:endnote>
  <w:endnote w:type="continuationNotice" w:id="1">
    <w:p w14:paraId="3D5E291B" w14:textId="77777777" w:rsidR="007C163B" w:rsidRDefault="007C16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9A6A" w14:textId="77777777" w:rsidR="007C163B" w:rsidRDefault="007C163B">
      <w:r>
        <w:separator/>
      </w:r>
    </w:p>
  </w:footnote>
  <w:footnote w:type="continuationSeparator" w:id="0">
    <w:p w14:paraId="652A9E17" w14:textId="77777777" w:rsidR="007C163B" w:rsidRDefault="007C163B">
      <w:r>
        <w:continuationSeparator/>
      </w:r>
    </w:p>
  </w:footnote>
  <w:footnote w:type="continuationNotice" w:id="1">
    <w:p w14:paraId="270164AF" w14:textId="77777777" w:rsidR="007C163B" w:rsidRDefault="007C16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058293">
    <w:abstractNumId w:val="4"/>
  </w:num>
  <w:num w:numId="2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 w16cid:durableId="1178498544">
    <w:abstractNumId w:val="3"/>
  </w:num>
  <w:num w:numId="4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 w16cid:durableId="57559396">
    <w:abstractNumId w:val="11"/>
  </w:num>
  <w:num w:numId="6" w16cid:durableId="1181160480">
    <w:abstractNumId w:val="19"/>
  </w:num>
  <w:num w:numId="7" w16cid:durableId="867832141">
    <w:abstractNumId w:val="10"/>
  </w:num>
  <w:num w:numId="8" w16cid:durableId="1795173785">
    <w:abstractNumId w:val="9"/>
  </w:num>
  <w:num w:numId="9" w16cid:durableId="72704437">
    <w:abstractNumId w:val="24"/>
  </w:num>
  <w:num w:numId="10" w16cid:durableId="420221494">
    <w:abstractNumId w:val="2"/>
  </w:num>
  <w:num w:numId="11" w16cid:durableId="1282877681">
    <w:abstractNumId w:val="18"/>
  </w:num>
  <w:num w:numId="12" w16cid:durableId="1822770655">
    <w:abstractNumId w:val="6"/>
  </w:num>
  <w:num w:numId="13" w16cid:durableId="1118332829">
    <w:abstractNumId w:val="26"/>
  </w:num>
  <w:num w:numId="14" w16cid:durableId="745029298">
    <w:abstractNumId w:val="14"/>
  </w:num>
  <w:num w:numId="15" w16cid:durableId="1644040826">
    <w:abstractNumId w:val="22"/>
  </w:num>
  <w:num w:numId="16" w16cid:durableId="57288937">
    <w:abstractNumId w:val="25"/>
  </w:num>
  <w:num w:numId="17" w16cid:durableId="973411699">
    <w:abstractNumId w:val="0"/>
  </w:num>
  <w:num w:numId="18" w16cid:durableId="453788020">
    <w:abstractNumId w:val="13"/>
  </w:num>
  <w:num w:numId="19" w16cid:durableId="1270971054">
    <w:abstractNumId w:val="21"/>
  </w:num>
  <w:num w:numId="20" w16cid:durableId="854809714">
    <w:abstractNumId w:val="1"/>
  </w:num>
  <w:num w:numId="21" w16cid:durableId="1325739566">
    <w:abstractNumId w:val="15"/>
  </w:num>
  <w:num w:numId="22" w16cid:durableId="1354115441">
    <w:abstractNumId w:val="7"/>
  </w:num>
  <w:num w:numId="23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 w16cid:durableId="906460110">
    <w:abstractNumId w:val="8"/>
  </w:num>
  <w:num w:numId="25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 w16cid:durableId="430589459">
    <w:abstractNumId w:val="17"/>
  </w:num>
  <w:num w:numId="27" w16cid:durableId="439379461">
    <w:abstractNumId w:val="4"/>
  </w:num>
  <w:num w:numId="28" w16cid:durableId="436096251">
    <w:abstractNumId w:val="4"/>
  </w:num>
  <w:num w:numId="29" w16cid:durableId="264073827">
    <w:abstractNumId w:val="4"/>
  </w:num>
  <w:num w:numId="30" w16cid:durableId="91240353">
    <w:abstractNumId w:val="4"/>
  </w:num>
  <w:num w:numId="31" w16cid:durableId="1751075602">
    <w:abstractNumId w:val="4"/>
  </w:num>
  <w:num w:numId="32" w16cid:durableId="699089769">
    <w:abstractNumId w:val="4"/>
  </w:num>
  <w:num w:numId="33" w16cid:durableId="1478569026">
    <w:abstractNumId w:val="23"/>
  </w:num>
  <w:num w:numId="34" w16cid:durableId="182785082">
    <w:abstractNumId w:val="16"/>
  </w:num>
  <w:num w:numId="35" w16cid:durableId="415638858">
    <w:abstractNumId w:val="20"/>
  </w:num>
  <w:num w:numId="36" w16cid:durableId="865827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9234B"/>
    <w:rsid w:val="000C7E33"/>
    <w:rsid w:val="00103B6B"/>
    <w:rsid w:val="00106D1A"/>
    <w:rsid w:val="00157C4B"/>
    <w:rsid w:val="001716C7"/>
    <w:rsid w:val="001A5292"/>
    <w:rsid w:val="001A6545"/>
    <w:rsid w:val="001A74BB"/>
    <w:rsid w:val="001E4902"/>
    <w:rsid w:val="002057CE"/>
    <w:rsid w:val="0024745D"/>
    <w:rsid w:val="0026024F"/>
    <w:rsid w:val="00284EB9"/>
    <w:rsid w:val="002F0C13"/>
    <w:rsid w:val="003012E4"/>
    <w:rsid w:val="00333A3C"/>
    <w:rsid w:val="00355001"/>
    <w:rsid w:val="0036042C"/>
    <w:rsid w:val="00362A9D"/>
    <w:rsid w:val="00365EB5"/>
    <w:rsid w:val="00376C8A"/>
    <w:rsid w:val="003E781A"/>
    <w:rsid w:val="003F3E8A"/>
    <w:rsid w:val="00441993"/>
    <w:rsid w:val="004703C7"/>
    <w:rsid w:val="004855AC"/>
    <w:rsid w:val="004B1449"/>
    <w:rsid w:val="004B55B1"/>
    <w:rsid w:val="004B577C"/>
    <w:rsid w:val="004C4E6E"/>
    <w:rsid w:val="004D1C6D"/>
    <w:rsid w:val="004D3D60"/>
    <w:rsid w:val="004F009A"/>
    <w:rsid w:val="004F35BA"/>
    <w:rsid w:val="00500B20"/>
    <w:rsid w:val="00506043"/>
    <w:rsid w:val="00534047"/>
    <w:rsid w:val="00593DDE"/>
    <w:rsid w:val="005C1D8D"/>
    <w:rsid w:val="005C5014"/>
    <w:rsid w:val="005C785E"/>
    <w:rsid w:val="00606891"/>
    <w:rsid w:val="006221EF"/>
    <w:rsid w:val="00631CAB"/>
    <w:rsid w:val="00686F78"/>
    <w:rsid w:val="006A73F1"/>
    <w:rsid w:val="006E2365"/>
    <w:rsid w:val="00700F1D"/>
    <w:rsid w:val="007010B6"/>
    <w:rsid w:val="00701A09"/>
    <w:rsid w:val="00725F88"/>
    <w:rsid w:val="007841F5"/>
    <w:rsid w:val="00793FA9"/>
    <w:rsid w:val="007A55D8"/>
    <w:rsid w:val="007C0C08"/>
    <w:rsid w:val="007C163B"/>
    <w:rsid w:val="00810CB8"/>
    <w:rsid w:val="00832FDC"/>
    <w:rsid w:val="00863DF2"/>
    <w:rsid w:val="0087554D"/>
    <w:rsid w:val="00884262"/>
    <w:rsid w:val="008A1C76"/>
    <w:rsid w:val="008B2935"/>
    <w:rsid w:val="008D0B88"/>
    <w:rsid w:val="008D7B68"/>
    <w:rsid w:val="008E3941"/>
    <w:rsid w:val="008E62A4"/>
    <w:rsid w:val="00911323"/>
    <w:rsid w:val="00976EA7"/>
    <w:rsid w:val="009770B5"/>
    <w:rsid w:val="00991C1C"/>
    <w:rsid w:val="009922AE"/>
    <w:rsid w:val="009C0C24"/>
    <w:rsid w:val="00A15AF2"/>
    <w:rsid w:val="00A526F5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C1576A"/>
    <w:rsid w:val="00C53DBB"/>
    <w:rsid w:val="00C66A04"/>
    <w:rsid w:val="00C94870"/>
    <w:rsid w:val="00CA6073"/>
    <w:rsid w:val="00D129B5"/>
    <w:rsid w:val="00D22A48"/>
    <w:rsid w:val="00D40FCB"/>
    <w:rsid w:val="00D475AD"/>
    <w:rsid w:val="00D771EE"/>
    <w:rsid w:val="00D92DB6"/>
    <w:rsid w:val="00DC261A"/>
    <w:rsid w:val="00E5363F"/>
    <w:rsid w:val="00E559CE"/>
    <w:rsid w:val="00E562BE"/>
    <w:rsid w:val="00E77561"/>
    <w:rsid w:val="00E81BA6"/>
    <w:rsid w:val="00E942D6"/>
    <w:rsid w:val="00EB1672"/>
    <w:rsid w:val="00ED2B4F"/>
    <w:rsid w:val="00EF0A69"/>
    <w:rsid w:val="00F17798"/>
    <w:rsid w:val="00F217D7"/>
    <w:rsid w:val="00F26727"/>
    <w:rsid w:val="00F345B6"/>
    <w:rsid w:val="00F60B0B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DF91F28"/>
    <w:rsid w:val="1573922E"/>
    <w:rsid w:val="1E4A541D"/>
    <w:rsid w:val="37F263AD"/>
    <w:rsid w:val="3A988EAD"/>
    <w:rsid w:val="3F808D49"/>
    <w:rsid w:val="6904DFCB"/>
    <w:rsid w:val="7569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oleObject" Target="embeddings/oleObject3.bin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crazed.com/best-free-wireframe-to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0</TotalTime>
  <Pages>25</Pages>
  <Words>5225</Words>
  <Characters>28220</Characters>
  <Application>Microsoft Office Word</Application>
  <DocSecurity>0</DocSecurity>
  <Lines>235</Lines>
  <Paragraphs>66</Paragraphs>
  <ScaleCrop>false</ScaleCrop>
  <Company>UFU</Company>
  <LinksUpToDate>false</LinksUpToDate>
  <CharactersWithSpaces>33379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Castro</cp:lastModifiedBy>
  <cp:revision>23</cp:revision>
  <cp:lastPrinted>1997-08-08T11:22:00Z</cp:lastPrinted>
  <dcterms:created xsi:type="dcterms:W3CDTF">2023-10-21T19:04:00Z</dcterms:created>
  <dcterms:modified xsi:type="dcterms:W3CDTF">2023-10-21T19:04:00Z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